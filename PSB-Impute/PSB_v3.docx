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AB259D" w14:textId="5F8142A0" w:rsidR="003E7893" w:rsidRDefault="00DB0D3E">
      <w:pPr>
        <w:pStyle w:val="Title"/>
      </w:pPr>
      <w:r>
        <w:rPr>
          <w:caps w:val="0"/>
        </w:rPr>
        <w:t>PREDICT</w:t>
      </w:r>
      <w:r w:rsidR="007C015E">
        <w:rPr>
          <w:caps w:val="0"/>
        </w:rPr>
        <w:t>ION OF</w:t>
      </w:r>
      <w:r w:rsidR="00E03A51">
        <w:rPr>
          <w:caps w:val="0"/>
        </w:rPr>
        <w:t xml:space="preserve"> </w:t>
      </w:r>
      <w:r w:rsidR="00AD7C54">
        <w:rPr>
          <w:caps w:val="0"/>
        </w:rPr>
        <w:t xml:space="preserve">CELL-SPECIFIC </w:t>
      </w:r>
      <w:r w:rsidR="00E03A51">
        <w:rPr>
          <w:caps w:val="0"/>
        </w:rPr>
        <w:t xml:space="preserve">DRUG-INDUCED GENE EXPRESSION PROFILES AND </w:t>
      </w:r>
      <w:r>
        <w:rPr>
          <w:caps w:val="0"/>
        </w:rPr>
        <w:t xml:space="preserve">DOWNSTREAM </w:t>
      </w:r>
      <w:r w:rsidR="00E03A51">
        <w:rPr>
          <w:caps w:val="0"/>
        </w:rPr>
        <w:t>PHARMACOLOGICAL PROPERTIES</w:t>
      </w:r>
    </w:p>
    <w:p w14:paraId="616AA2DD" w14:textId="5E621258" w:rsidR="00F51704" w:rsidRPr="00BC309D" w:rsidRDefault="00F51704" w:rsidP="00BC309D">
      <w:pPr>
        <w:pStyle w:val="Author"/>
      </w:pPr>
      <w:r w:rsidRPr="00BC309D">
        <w:t>RACHEL HODOS</w:t>
      </w:r>
      <w:r w:rsidRPr="00BC309D">
        <w:rPr>
          <w:vertAlign w:val="superscript"/>
        </w:rPr>
        <w:t>1,2</w:t>
      </w:r>
      <w:r w:rsidRPr="00BC309D">
        <w:t xml:space="preserve">, </w:t>
      </w:r>
      <w:r w:rsidR="003B199C" w:rsidRPr="00BC309D">
        <w:t>PING ZHANG</w:t>
      </w:r>
      <w:r w:rsidR="003B199C" w:rsidRPr="00BC309D">
        <w:rPr>
          <w:vertAlign w:val="superscript"/>
        </w:rPr>
        <w:t>3</w:t>
      </w:r>
      <w:r w:rsidR="003B199C" w:rsidRPr="00BC309D">
        <w:t xml:space="preserve">, </w:t>
      </w:r>
      <w:r w:rsidRPr="00BC309D">
        <w:t>HAO CHIH LEE</w:t>
      </w:r>
      <w:r w:rsidRPr="00BC309D">
        <w:rPr>
          <w:vertAlign w:val="superscript"/>
        </w:rPr>
        <w:t>1</w:t>
      </w:r>
      <w:r w:rsidRPr="00BC309D">
        <w:t>, QIAONAN DUAN</w:t>
      </w:r>
      <w:r w:rsidRPr="00BC309D">
        <w:rPr>
          <w:vertAlign w:val="superscript"/>
        </w:rPr>
        <w:t>1</w:t>
      </w:r>
      <w:r w:rsidRPr="00BC309D">
        <w:t>, ZICHEN WANG</w:t>
      </w:r>
      <w:r w:rsidRPr="00BC309D">
        <w:rPr>
          <w:vertAlign w:val="superscript"/>
        </w:rPr>
        <w:t>1</w:t>
      </w:r>
      <w:r w:rsidRPr="00BC309D">
        <w:t>, NEIL R. CLARK</w:t>
      </w:r>
      <w:r w:rsidRPr="00BC309D">
        <w:rPr>
          <w:vertAlign w:val="superscript"/>
        </w:rPr>
        <w:t>1</w:t>
      </w:r>
      <w:r w:rsidRPr="00BC309D">
        <w:t>, AVI MA’AYAN</w:t>
      </w:r>
      <w:r w:rsidRPr="00BC309D">
        <w:rPr>
          <w:vertAlign w:val="superscript"/>
        </w:rPr>
        <w:t>1</w:t>
      </w:r>
      <w:r w:rsidRPr="00BC309D">
        <w:t>, FEI WANG</w:t>
      </w:r>
      <w:r w:rsidRPr="00BC309D">
        <w:rPr>
          <w:vertAlign w:val="superscript"/>
        </w:rPr>
        <w:t>3,4</w:t>
      </w:r>
      <w:r w:rsidRPr="00BC309D">
        <w:t>, BRIAN KIDD</w:t>
      </w:r>
      <w:r w:rsidRPr="00BC309D">
        <w:rPr>
          <w:vertAlign w:val="superscript"/>
        </w:rPr>
        <w:t>1</w:t>
      </w:r>
      <w:r w:rsidRPr="00BC309D">
        <w:t>, DAVID SONTAG</w:t>
      </w:r>
      <w:r w:rsidRPr="00BC309D">
        <w:rPr>
          <w:vertAlign w:val="superscript"/>
        </w:rPr>
        <w:t>2</w:t>
      </w:r>
      <w:r w:rsidRPr="00BC309D">
        <w:t>, JIANYING HU</w:t>
      </w:r>
      <w:r w:rsidRPr="00BC309D">
        <w:rPr>
          <w:vertAlign w:val="superscript"/>
        </w:rPr>
        <w:t>3</w:t>
      </w:r>
      <w:r w:rsidRPr="00BC309D">
        <w:t>, JOEL DUDLEY</w:t>
      </w:r>
      <w:r w:rsidRPr="00BC309D">
        <w:rPr>
          <w:vertAlign w:val="superscript"/>
        </w:rPr>
        <w:t>1*</w:t>
      </w:r>
    </w:p>
    <w:p w14:paraId="52F6E036" w14:textId="77777777" w:rsidR="00F51704" w:rsidRPr="00BC309D" w:rsidRDefault="00F51704" w:rsidP="00BC309D">
      <w:pPr>
        <w:pStyle w:val="Affiliation"/>
      </w:pPr>
      <w:r w:rsidRPr="00BC309D">
        <w:rPr>
          <w:vertAlign w:val="superscript"/>
        </w:rPr>
        <w:t>1</w:t>
      </w:r>
      <w:r w:rsidRPr="00BC309D">
        <w:t xml:space="preserve">Icahn School of Medicine at Mt. Sinai, New York, NY, 10029, </w:t>
      </w:r>
      <w:r w:rsidRPr="00BC309D">
        <w:rPr>
          <w:vertAlign w:val="superscript"/>
        </w:rPr>
        <w:t>2</w:t>
      </w:r>
      <w:r w:rsidRPr="00BC309D">
        <w:t xml:space="preserve">Courant Institute of Mathematical Sciences, New York University, New York, NY, 10012, </w:t>
      </w:r>
      <w:r w:rsidRPr="00BC309D">
        <w:rPr>
          <w:vertAlign w:val="superscript"/>
        </w:rPr>
        <w:t>3</w:t>
      </w:r>
      <w:r w:rsidRPr="00BC309D">
        <w:t xml:space="preserve">IBM T. J. Watson Research Center, Yorktown Heights, NY, 10598, </w:t>
      </w:r>
      <w:r w:rsidRPr="00BC309D">
        <w:rPr>
          <w:vertAlign w:val="superscript"/>
        </w:rPr>
        <w:t>4</w:t>
      </w:r>
      <w:r w:rsidRPr="00BC309D">
        <w:t>Department of Healthcare Policy and Research, Weill Cornell Medical College, Cornell University, New York, NY, 10065</w:t>
      </w:r>
    </w:p>
    <w:p w14:paraId="629FCA6D" w14:textId="24FF16AF" w:rsidR="00BE536B" w:rsidRPr="00BE536B" w:rsidRDefault="00BE536B" w:rsidP="00BC309D">
      <w:pPr>
        <w:pStyle w:val="Abstract"/>
      </w:pPr>
      <w:r w:rsidRPr="00BE536B">
        <w:t xml:space="preserve">Gene expression profiling of </w:t>
      </w:r>
      <w:r w:rsidRPr="00BE536B">
        <w:rPr>
          <w:i/>
        </w:rPr>
        <w:t xml:space="preserve">in vitro </w:t>
      </w:r>
      <w:r w:rsidRPr="00BE536B">
        <w:t>drug perturbations is useful for many biomedical discovery applications including drug repurposing and elucidation of drug mechanisms. However, limited data availability across cell types has hindered our capacity to leverage or explore the cell-specificity of these perturbations. While recent efforts have generated a large number of drug perturbation profiles across a variety of cell types</w:t>
      </w:r>
      <w:r w:rsidRPr="00BE536B">
        <w:rPr>
          <w:i/>
        </w:rPr>
        <w:t xml:space="preserve">, </w:t>
      </w:r>
      <w:r w:rsidRPr="00BE536B">
        <w:t>many gaps remain in this combinatorial drug/cell space. Hence, we asked whether it is possible to fill these gaps by predicting cell-specific drug perturbation profiles using available expression data from related conditions--i.e. from other drugs and cell types.</w:t>
      </w:r>
      <w:r>
        <w:rPr>
          <w:b/>
        </w:rPr>
        <w:t xml:space="preserve"> </w:t>
      </w:r>
      <w:r w:rsidRPr="00BE536B">
        <w:t xml:space="preserve">We developed a computational framework that first arranges existing profiles into a three-dimensional array (or tensor) indexed by drugs, genes, and cell types, and </w:t>
      </w:r>
      <w:r w:rsidR="001A7803">
        <w:t>then uses either local (nearest-</w:t>
      </w:r>
      <w:r w:rsidRPr="00BE536B">
        <w:t>neighbors) or global (tensor completion) information to predict u</w:t>
      </w:r>
      <w:r w:rsidR="00D42E1E">
        <w:t xml:space="preserve">nmeasured profiles. We evaluate prediction accuracy using </w:t>
      </w:r>
      <w:r w:rsidR="001402DA">
        <w:t xml:space="preserve">cross-validation, finding that the </w:t>
      </w:r>
      <w:r w:rsidRPr="00BE536B">
        <w:t xml:space="preserve">two methods </w:t>
      </w:r>
      <w:r w:rsidR="001402DA">
        <w:t xml:space="preserve">have complementary performance </w:t>
      </w:r>
      <w:r w:rsidR="001A7803">
        <w:t>that depends on</w:t>
      </w:r>
      <w:r w:rsidR="001402DA">
        <w:t xml:space="preserve"> the </w:t>
      </w:r>
      <w:r w:rsidRPr="00BE536B">
        <w:t xml:space="preserve">input data dimensions. Predictions achieved correlations of </w:t>
      </w:r>
      <w:r w:rsidR="008E7C1A">
        <w:t>0.XX</w:t>
      </w:r>
      <w:r w:rsidRPr="00BE536B">
        <w:t xml:space="preserve"> </w:t>
      </w:r>
      <w:r w:rsidR="008E7C1A">
        <w:t>with true</w:t>
      </w:r>
      <w:r w:rsidR="00806BAB">
        <w:t xml:space="preserve"> values, and </w:t>
      </w:r>
      <w:r w:rsidR="001A7803">
        <w:t xml:space="preserve">maintain </w:t>
      </w:r>
      <w:r w:rsidR="00806BAB">
        <w:t xml:space="preserve">accurate differentially expressed genes (AUC 0.XX). Finally, we demonstrate that the predicted profiles are valuable for making downstream associations with drug targets, therapeutic classes, and side effects.  </w:t>
      </w:r>
    </w:p>
    <w:p w14:paraId="3DBFEFA6" w14:textId="2DE130FB" w:rsidR="00733FC6" w:rsidRPr="00733FC6" w:rsidRDefault="00733FC6" w:rsidP="00301CEF">
      <w:pPr>
        <w:pStyle w:val="Abstract"/>
        <w:spacing w:before="180"/>
        <w:jc w:val="left"/>
      </w:pPr>
      <w:r w:rsidRPr="00733FC6">
        <w:rPr>
          <w:i/>
        </w:rPr>
        <w:t>Keywords:</w:t>
      </w:r>
      <w:r>
        <w:t xml:space="preserve"> </w:t>
      </w:r>
      <w:r w:rsidR="00BB0538">
        <w:t>Drug discovery, chemogenomics, tensor completion, drug repurposing, cell-specific, gene expression</w:t>
      </w:r>
    </w:p>
    <w:p w14:paraId="07599756" w14:textId="77777777" w:rsidR="003E7893" w:rsidRDefault="003E7893" w:rsidP="00E87582">
      <w:pPr>
        <w:pStyle w:val="spara"/>
      </w:pPr>
    </w:p>
    <w:p w14:paraId="130F8487" w14:textId="77777777" w:rsidR="003E7893" w:rsidRDefault="003E7893" w:rsidP="00B217E4">
      <w:pPr>
        <w:pStyle w:val="Heading1"/>
        <w:sectPr w:rsidR="003E7893" w:rsidSect="00F114C7">
          <w:headerReference w:type="even" r:id="rId8"/>
          <w:headerReference w:type="default" r:id="rId9"/>
          <w:footerReference w:type="first" r:id="rId10"/>
          <w:footnotePr>
            <w:numFmt w:val="chicago"/>
          </w:footnotePr>
          <w:pgSz w:w="11909" w:h="16834" w:code="9"/>
          <w:pgMar w:top="2074" w:right="1195" w:bottom="2074" w:left="1210" w:header="1627" w:footer="1603" w:gutter="0"/>
          <w:pgNumType w:start="1"/>
          <w:cols w:space="720"/>
          <w:noEndnote/>
          <w:titlePg/>
          <w:docGrid w:linePitch="272"/>
        </w:sectPr>
      </w:pPr>
    </w:p>
    <w:p w14:paraId="24150626" w14:textId="77777777" w:rsidR="00BB0538" w:rsidRPr="00EE6E69" w:rsidRDefault="00BB0538" w:rsidP="00BB0538">
      <w:pPr>
        <w:pStyle w:val="Heading1"/>
      </w:pPr>
      <w:r w:rsidRPr="00EE6E69">
        <w:lastRenderedPageBreak/>
        <w:t xml:space="preserve">Introduction </w:t>
      </w:r>
    </w:p>
    <w:p w14:paraId="4D768959" w14:textId="764DD87E" w:rsidR="00357E56" w:rsidRDefault="00804D4A" w:rsidP="00357E56">
      <w:pPr>
        <w:pStyle w:val="spara"/>
      </w:pPr>
      <w:r w:rsidRPr="00804D4A">
        <w:t xml:space="preserve">Genome-wide expression profiling of </w:t>
      </w:r>
      <w:r w:rsidRPr="00804D4A">
        <w:rPr>
          <w:i/>
        </w:rPr>
        <w:t>in vitro</w:t>
      </w:r>
      <w:r w:rsidRPr="00804D4A">
        <w:t xml:space="preserve"> drug perturbations has proven to be useful for many aspects of drug discovery and development</w:t>
      </w:r>
      <w:r w:rsidRPr="00804D4A">
        <w:fldChar w:fldCharType="begin"/>
      </w:r>
      <w:r w:rsidR="00361F25">
        <w:instrText xml:space="preserve"> ADDIN EN.CITE &lt;EndNote&gt;&lt;Cite&gt;&lt;Author&gt;Qu&lt;/Author&gt;&lt;Year&gt;2012&lt;/Year&gt;&lt;RecNum&gt;333&lt;/RecNum&gt;&lt;DisplayText&gt;&lt;style face="italic superscript"&gt;1&lt;/style&gt;&lt;/DisplayText&gt;&lt;record&gt;&lt;rec-number&gt;333&lt;/rec-number&gt;&lt;foreign-keys&gt;&lt;key app="EN" db-id="z5xffwddp5rps0ez2x1xptr4azxt50rspf92" timestamp="1454697069"&gt;333&lt;/key&gt;&lt;/foreign-keys&gt;&lt;ref-type name="Journal Article"&gt;17&lt;/ref-type&gt;&lt;contributors&gt;&lt;authors&gt;&lt;author&gt;Qu, Xiaoyan A&lt;/author&gt;&lt;author&gt;Rajpal, Deepak K&lt;/author&gt;&lt;/authors&gt;&lt;/contributors&gt;&lt;titles&gt;&lt;title&gt;Applications of Connectivity Map in drug discovery and development&lt;/title&gt;&lt;secondary-title&gt;Drug discovery today&lt;/secondary-title&gt;&lt;/titles&gt;&lt;periodical&gt;&lt;full-title&gt;Drug Discov Today&lt;/full-title&gt;&lt;abbr-1&gt;Drug discovery today&lt;/abbr-1&gt;&lt;/periodical&gt;&lt;pages&gt;1289-1298&lt;/pages&gt;&lt;volume&gt;17&lt;/volume&gt;&lt;number&gt;23&lt;/number&gt;&lt;dates&gt;&lt;year&gt;2012&lt;/year&gt;&lt;/dates&gt;&lt;isbn&gt;1359-6446&lt;/isbn&gt;&lt;urls&gt;&lt;/urls&gt;&lt;/record&gt;&lt;/Cite&gt;&lt;/EndNote&gt;</w:instrText>
      </w:r>
      <w:r w:rsidRPr="00804D4A">
        <w:fldChar w:fldCharType="separate"/>
      </w:r>
      <w:r w:rsidR="00361F25" w:rsidRPr="00361F25">
        <w:rPr>
          <w:i/>
          <w:noProof/>
          <w:vertAlign w:val="superscript"/>
        </w:rPr>
        <w:t>1</w:t>
      </w:r>
      <w:r w:rsidRPr="00804D4A">
        <w:fldChar w:fldCharType="end"/>
      </w:r>
      <w:r w:rsidRPr="00804D4A">
        <w:t>. Applications include elucidation of drug mechanisms</w:t>
      </w:r>
      <w:r w:rsidRPr="00804D4A">
        <w:fldChar w:fldCharType="begin"/>
      </w:r>
      <w:r w:rsidR="00361F25">
        <w:instrText xml:space="preserve"> ADDIN EN.CITE &lt;EndNote&gt;&lt;Cite&gt;&lt;Author&gt;Wei&lt;/Author&gt;&lt;Year&gt;2006&lt;/Year&gt;&lt;RecNum&gt;334&lt;/RecNum&gt;&lt;DisplayText&gt;&lt;style face="italic superscript"&gt;2&lt;/style&gt;&lt;/DisplayText&gt;&lt;record&gt;&lt;rec-number&gt;334&lt;/rec-number&gt;&lt;foreign-keys&gt;&lt;key app="EN" db-id="z5xffwddp5rps0ez2x1xptr4azxt50rspf92" timestamp="1454697207"&gt;334&lt;/key&gt;&lt;/foreign-keys&gt;&lt;ref-type name="Journal Article"&gt;17&lt;/ref-type&gt;&lt;contributors&gt;&lt;authors&gt;&lt;author&gt;Wei, Guo&lt;/author&gt;&lt;author&gt;Twomey, David&lt;/author&gt;&lt;author&gt;Lamb, Justin&lt;/author&gt;&lt;author&gt;Schlis, Krysta&lt;/author&gt;&lt;author&gt;Agarwal, Jyoti&lt;/author&gt;&lt;author&gt;Stam, Ronald W&lt;/author&gt;&lt;author&gt;Opferman, Joseph T&lt;/author&gt;&lt;author&gt;Sallan, Stephen E&lt;/author&gt;&lt;author&gt;den Boer, Monique L&lt;/author&gt;&lt;author&gt;Pieters, Rob&lt;/author&gt;&lt;/authors&gt;&lt;/contributors&gt;&lt;titles&gt;&lt;title&gt;Gene expression-based chemical genomics identifies rapamycin as a modulator of MCL1 and glucocorticoid resistance&lt;/title&gt;&lt;secondary-title&gt;Cancer cell&lt;/secondary-title&gt;&lt;/titles&gt;&lt;periodical&gt;&lt;full-title&gt;Cancer cell&lt;/full-title&gt;&lt;/periodical&gt;&lt;pages&gt;331-342&lt;/pages&gt;&lt;volume&gt;10&lt;/volume&gt;&lt;number&gt;4&lt;/number&gt;&lt;dates&gt;&lt;year&gt;2006&lt;/year&gt;&lt;/dates&gt;&lt;isbn&gt;1535-6108&lt;/isbn&gt;&lt;urls&gt;&lt;/urls&gt;&lt;/record&gt;&lt;/Cite&gt;&lt;/EndNote&gt;</w:instrText>
      </w:r>
      <w:r w:rsidRPr="00804D4A">
        <w:fldChar w:fldCharType="separate"/>
      </w:r>
      <w:r w:rsidR="00361F25" w:rsidRPr="00361F25">
        <w:rPr>
          <w:i/>
          <w:noProof/>
          <w:vertAlign w:val="superscript"/>
        </w:rPr>
        <w:t>2</w:t>
      </w:r>
      <w:r w:rsidRPr="00804D4A">
        <w:fldChar w:fldCharType="end"/>
      </w:r>
      <w:r w:rsidRPr="00804D4A">
        <w:t>, lead identification</w:t>
      </w:r>
      <w:r w:rsidRPr="00804D4A">
        <w:fldChar w:fldCharType="begin"/>
      </w:r>
      <w:r w:rsidR="00361F25">
        <w:instrText xml:space="preserve"> ADDIN EN.CITE &lt;EndNote&gt;&lt;Cite&gt;&lt;Author&gt;Hassane&lt;/Author&gt;&lt;Year&gt;2008&lt;/Year&gt;&lt;RecNum&gt;335&lt;/RecNum&gt;&lt;DisplayText&gt;&lt;style face="italic superscript"&gt;3&lt;/style&gt;&lt;/DisplayText&gt;&lt;record&gt;&lt;rec-number&gt;335&lt;/rec-number&gt;&lt;foreign-keys&gt;&lt;key app="EN" db-id="z5xffwddp5rps0ez2x1xptr4azxt50rspf92" timestamp="1454697382"&gt;335&lt;/key&gt;&lt;/foreign-keys&gt;&lt;ref-type name="Journal Article"&gt;17&lt;/ref-type&gt;&lt;contributors&gt;&lt;authors&gt;&lt;author&gt;Hassane, Duane C&lt;/author&gt;&lt;author&gt;Guzman, Monica L&lt;/author&gt;&lt;author&gt;Corbett, Cheryl&lt;/author&gt;&lt;author&gt;Li, Xiaojie&lt;/author&gt;&lt;author&gt;Abboud, Ramzi&lt;/author&gt;&lt;author&gt;Young, Fay&lt;/author&gt;&lt;author&gt;Liesveld, Jane L&lt;/author&gt;&lt;author&gt;Carroll, Martin&lt;/author&gt;&lt;author&gt;Jordan, Craig T&lt;/author&gt;&lt;/authors&gt;&lt;/contributors&gt;&lt;titles&gt;&lt;title&gt;Discovery of agents that eradicate leukemia stem cells using an in silico screen of public gene expression data&lt;/title&gt;&lt;secondary-title&gt;Blood&lt;/secondary-title&gt;&lt;/titles&gt;&lt;periodical&gt;&lt;full-title&gt;Blood&lt;/full-title&gt;&lt;/periodical&gt;&lt;pages&gt;5654-5662&lt;/pages&gt;&lt;volume&gt;111&lt;/volume&gt;&lt;number&gt;12&lt;/number&gt;&lt;dates&gt;&lt;year&gt;2008&lt;/year&gt;&lt;/dates&gt;&lt;isbn&gt;0006-4971&lt;/isbn&gt;&lt;urls&gt;&lt;/urls&gt;&lt;/record&gt;&lt;/Cite&gt;&lt;/EndNote&gt;</w:instrText>
      </w:r>
      <w:r w:rsidRPr="00804D4A">
        <w:fldChar w:fldCharType="separate"/>
      </w:r>
      <w:r w:rsidR="00361F25" w:rsidRPr="00361F25">
        <w:rPr>
          <w:i/>
          <w:noProof/>
          <w:vertAlign w:val="superscript"/>
        </w:rPr>
        <w:t>3</w:t>
      </w:r>
      <w:r w:rsidRPr="00804D4A">
        <w:fldChar w:fldCharType="end"/>
      </w:r>
      <w:r w:rsidRPr="00804D4A">
        <w:t>, and drug repurposing</w:t>
      </w:r>
      <w:r w:rsidRPr="00804D4A">
        <w:fldChar w:fldCharType="begin"/>
      </w:r>
      <w:r w:rsidR="00361F25">
        <w:instrText xml:space="preserve"> ADDIN EN.CITE &lt;EndNote&gt;&lt;Cite&gt;&lt;Author&gt;Dudley&lt;/Author&gt;&lt;Year&gt;2011&lt;/Year&gt;&lt;RecNum&gt;74&lt;/RecNum&gt;&lt;DisplayText&gt;&lt;style face="italic superscript"&gt;4, 5&lt;/style&gt;&lt;/DisplayText&gt;&lt;record&gt;&lt;rec-number&gt;74&lt;/rec-number&gt;&lt;foreign-keys&gt;&lt;key app="EN" db-id="z5xffwddp5rps0ez2x1xptr4azxt50rspf92" timestamp="1421727186"&gt;74&lt;/key&gt;&lt;/foreign-keys&gt;&lt;ref-type name="Journal Article"&gt;17&lt;/ref-type&gt;&lt;contributors&gt;&lt;authors&gt;&lt;author&gt;Dudley, Joel T&lt;/author&gt;&lt;author&gt;Deshpande, Tarangini&lt;/author&gt;&lt;author&gt;Butte, Atul J&lt;/author&gt;&lt;/authors&gt;&lt;/contributors&gt;&lt;titles&gt;&lt;title&gt;Exploiting drug–disease relationships for computational drug repositioning&lt;/title&gt;&lt;secondary-title&gt;Briefings in bioinformatics&lt;/secondary-title&gt;&lt;/titles&gt;&lt;periodical&gt;&lt;full-title&gt;Brief Bioinform&lt;/full-title&gt;&lt;abbr-1&gt;Briefings in bioinformatics&lt;/abbr-1&gt;&lt;/periodical&gt;&lt;pages&gt;bbr013&lt;/pages&gt;&lt;dates&gt;&lt;year&gt;2011&lt;/year&gt;&lt;/dates&gt;&lt;isbn&gt;1467-5463&lt;/isbn&gt;&lt;urls&gt;&lt;/urls&gt;&lt;/record&gt;&lt;/Cite&gt;&lt;Cite&gt;&lt;Author&gt;Hu&lt;/Author&gt;&lt;Year&gt;2009&lt;/Year&gt;&lt;RecNum&gt;52&lt;/RecNum&gt;&lt;record&gt;&lt;rec-number&gt;52&lt;/rec-number&gt;&lt;foreign-keys&gt;&lt;key app="EN" db-id="z5xffwddp5rps0ez2x1xptr4azxt50rspf92" timestamp="1421507773"&gt;52&lt;/key&gt;&lt;/foreign-keys&gt;&lt;ref-type name="Journal Article"&gt;17&lt;/ref-type&gt;&lt;contributors&gt;&lt;authors&gt;&lt;author&gt;Hu, Guanghui&lt;/author&gt;&lt;author&gt;Agarwal, Pankaj&lt;/author&gt;&lt;/authors&gt;&lt;/contributors&gt;&lt;titles&gt;&lt;title&gt;Human disease-drug network based on genomic expression profiles&lt;/title&gt;&lt;secondary-title&gt;PLoS One&lt;/secondary-title&gt;&lt;/titles&gt;&lt;periodical&gt;&lt;full-title&gt;PLoS One&lt;/full-title&gt;&lt;abbr-1&gt;PloS one&lt;/abbr-1&gt;&lt;/periodical&gt;&lt;pages&gt;e6536&lt;/pages&gt;&lt;volume&gt;4&lt;/volume&gt;&lt;number&gt;8&lt;/number&gt;&lt;dates&gt;&lt;year&gt;2009&lt;/year&gt;&lt;/dates&gt;&lt;isbn&gt;1932-6203&lt;/isbn&gt;&lt;urls&gt;&lt;/urls&gt;&lt;/record&gt;&lt;/Cite&gt;&lt;/EndNote&gt;</w:instrText>
      </w:r>
      <w:r w:rsidRPr="00804D4A">
        <w:fldChar w:fldCharType="separate"/>
      </w:r>
      <w:r w:rsidR="00361F25" w:rsidRPr="00361F25">
        <w:rPr>
          <w:i/>
          <w:noProof/>
          <w:vertAlign w:val="superscript"/>
        </w:rPr>
        <w:t>4, 5</w:t>
      </w:r>
      <w:r w:rsidRPr="00804D4A">
        <w:fldChar w:fldCharType="end"/>
      </w:r>
      <w:r w:rsidRPr="00804D4A">
        <w:t>. Despite this success, the capacity to leverage cell-specific responses has been hindered by limited data availability across cell types</w:t>
      </w:r>
      <w:r w:rsidRPr="00804D4A">
        <w:fldChar w:fldCharType="begin"/>
      </w:r>
      <w:r w:rsidR="00361F25">
        <w:instrText xml:space="preserve"> ADDIN EN.CITE &lt;EndNote&gt;&lt;Cite&gt;&lt;Author&gt;Khan&lt;/Author&gt;&lt;Year&gt;2014&lt;/Year&gt;&lt;RecNum&gt;367&lt;/RecNum&gt;&lt;DisplayText&gt;&lt;style face="italic superscript"&gt;6, 7&lt;/style&gt;&lt;/DisplayText&gt;&lt;record&gt;&lt;rec-number&gt;367&lt;/rec-number&gt;&lt;foreign-keys&gt;&lt;key app="EN" db-id="z5xffwddp5rps0ez2x1xptr4azxt50rspf92" timestamp="1472316860"&gt;367&lt;/key&gt;&lt;/foreign-keys&gt;&lt;ref-type name="Journal Article"&gt;17&lt;/ref-type&gt;&lt;contributors&gt;&lt;authors&gt;&lt;author&gt;Khan, Suleiman A&lt;/author&gt;&lt;author&gt;Virtanen, Seppo&lt;/author&gt;&lt;author&gt;Kallioniemi, Olli P&lt;/author&gt;&lt;author&gt;Wennerberg, Krister&lt;/author&gt;&lt;author&gt;Poso, Antti&lt;/author&gt;&lt;author&gt;Kaski, Samuel&lt;/author&gt;&lt;/authors&gt;&lt;/contributors&gt;&lt;titles&gt;&lt;title&gt;Identification of structural features in chemicals associated with cancer drug response: a systematic data-driven analysis&lt;/title&gt;&lt;secondary-title&gt;Bioinformatics&lt;/secondary-title&gt;&lt;/titles&gt;&lt;periodical&gt;&lt;full-title&gt;Bioinformatics&lt;/full-title&gt;&lt;abbr-1&gt;Bioinformatics&lt;/abbr-1&gt;&lt;/periodical&gt;&lt;pages&gt;i497-i504&lt;/pages&gt;&lt;volume&gt;30&lt;/volume&gt;&lt;number&gt;17&lt;/number&gt;&lt;dates&gt;&lt;year&gt;2014&lt;/year&gt;&lt;/dates&gt;&lt;isbn&gt;1367-4803&lt;/isbn&gt;&lt;urls&gt;&lt;/urls&gt;&lt;/record&gt;&lt;/Cite&gt;&lt;Cite&gt;&lt;Author&gt;Parkkinen&lt;/Author&gt;&lt;Year&gt;2014&lt;/Year&gt;&lt;RecNum&gt;203&lt;/RecNum&gt;&lt;record&gt;&lt;rec-number&gt;203&lt;/rec-number&gt;&lt;foreign-keys&gt;&lt;key app="EN" db-id="z5xffwddp5rps0ez2x1xptr4azxt50rspf92" timestamp="1443134451"&gt;203&lt;/key&gt;&lt;/foreign-keys&gt;&lt;ref-type name="Journal Article"&gt;17&lt;/ref-type&gt;&lt;contributors&gt;&lt;authors&gt;&lt;author&gt;Parkkinen, Juuso A&lt;/author&gt;&lt;author&gt;Kaski, Samuel&lt;/author&gt;&lt;/authors&gt;&lt;/contributors&gt;&lt;titles&gt;&lt;title&gt;Probabilistic drug connectivity mapping&lt;/title&gt;&lt;secondary-title&gt;BMC bioinformatics&lt;/secondary-title&gt;&lt;/titles&gt;&lt;periodical&gt;&lt;full-title&gt;BMC bioinformatics&lt;/full-title&gt;&lt;/periodical&gt;&lt;pages&gt;113&lt;/pages&gt;&lt;volume&gt;15&lt;/volume&gt;&lt;number&gt;1&lt;/number&gt;&lt;dates&gt;&lt;year&gt;2014&lt;/year&gt;&lt;/dates&gt;&lt;isbn&gt;1471-2105&lt;/isbn&gt;&lt;urls&gt;&lt;/urls&gt;&lt;/record&gt;&lt;/Cite&gt;&lt;/EndNote&gt;</w:instrText>
      </w:r>
      <w:r w:rsidRPr="00804D4A">
        <w:fldChar w:fldCharType="separate"/>
      </w:r>
      <w:r w:rsidR="00361F25" w:rsidRPr="00361F25">
        <w:rPr>
          <w:i/>
          <w:noProof/>
          <w:vertAlign w:val="superscript"/>
        </w:rPr>
        <w:t>6, 7</w:t>
      </w:r>
      <w:r w:rsidRPr="00804D4A">
        <w:fldChar w:fldCharType="end"/>
      </w:r>
      <w:r w:rsidRPr="00804D4A">
        <w:t>. To address this limitation, the Library of Integrated Cellular Signatures (LINCS) program</w:t>
      </w:r>
      <w:r w:rsidRPr="00804D4A">
        <w:fldChar w:fldCharType="begin"/>
      </w:r>
      <w:r w:rsidR="00361F25">
        <w:instrText xml:space="preserve"> ADDIN EN.CITE &lt;EndNote&gt;&lt;Cite&gt;&lt;Author&gt;Duan&lt;/Author&gt;&lt;Year&gt;2014&lt;/Year&gt;&lt;RecNum&gt;191&lt;/RecNum&gt;&lt;DisplayText&gt;&lt;style face="italic superscript"&gt;8, 9&lt;/style&gt;&lt;/DisplayText&gt;&lt;record&gt;&lt;rec-number&gt;191&lt;/rec-number&gt;&lt;foreign-keys&gt;&lt;key app="EN" db-id="z5xffwddp5rps0ez2x1xptr4azxt50rspf92" timestamp="1442715267"&gt;191&lt;/key&gt;&lt;/foreign-keys&gt;&lt;ref-type name="Journal Article"&gt;17&lt;/ref-type&gt;&lt;contributors&gt;&lt;authors&gt;&lt;author&gt;Duan, Qiaonan&lt;/author&gt;&lt;author&gt;Flynn, Corey&lt;/author&gt;&lt;author&gt;Niepel, Mario&lt;/author&gt;&lt;author&gt;Hafner, Marc&lt;/author&gt;&lt;author&gt;Muhlich, Jeremy L&lt;/author&gt;&lt;author&gt;Fernandez, Nicolas F&lt;/author&gt;&lt;author&gt;Rouillard, Andrew D&lt;/author&gt;&lt;author&gt;Tan, Christopher M&lt;/author&gt;&lt;author&gt;Chen, Edward Y&lt;/author&gt;&lt;author&gt;Golub, Todd R&lt;/author&gt;&lt;/authors&gt;&lt;/contributors&gt;&lt;titles&gt;&lt;title&gt;LINCS Canvas Browser: interactive web app to query, browse and interrogate LINCS L1000 gene expression signatures&lt;/title&gt;&lt;secondary-title&gt;Nucleic acids research&lt;/secondary-title&gt;&lt;/titles&gt;&lt;periodical&gt;&lt;full-title&gt;Nucleic Acids Res&lt;/full-title&gt;&lt;abbr-1&gt;Nucleic acids research&lt;/abbr-1&gt;&lt;/periodical&gt;&lt;pages&gt;gku476&lt;/pages&gt;&lt;dates&gt;&lt;year&gt;2014&lt;/year&gt;&lt;/dates&gt;&lt;isbn&gt;0305-1048&lt;/isbn&gt;&lt;urls&gt;&lt;/urls&gt;&lt;/record&gt;&lt;/Cite&gt;&lt;Cite&gt;&lt;Author&gt;NIH&lt;/Author&gt;&lt;Year&gt;2014&lt;/Year&gt;&lt;RecNum&gt;354&lt;/RecNum&gt;&lt;record&gt;&lt;rec-number&gt;354&lt;/rec-number&gt;&lt;foreign-keys&gt;&lt;key app="EN" db-id="z5xffwddp5rps0ez2x1xptr4azxt50rspf92" timestamp="1460049449"&gt;354&lt;/key&gt;&lt;/foreign-keys&gt;&lt;ref-type name="Web Page"&gt;12&lt;/ref-type&gt;&lt;contributors&gt;&lt;authors&gt;&lt;author&gt;NIH, Broad Institute&lt;/author&gt;&lt;/authors&gt;&lt;/contributors&gt;&lt;titles&gt;&lt;title&gt;NIH LINCS Program&lt;/title&gt;&lt;/titles&gt;&lt;dates&gt;&lt;year&gt;2014&lt;/year&gt;&lt;/dates&gt;&lt;urls&gt;&lt;related-urls&gt;&lt;url&gt;http://www.lincsproject.org/&lt;/url&gt;&lt;/related-urls&gt;&lt;/urls&gt;&lt;/record&gt;&lt;/Cite&gt;&lt;/EndNote&gt;</w:instrText>
      </w:r>
      <w:r w:rsidRPr="00804D4A">
        <w:fldChar w:fldCharType="separate"/>
      </w:r>
      <w:r w:rsidR="00361F25" w:rsidRPr="00361F25">
        <w:rPr>
          <w:i/>
          <w:noProof/>
          <w:vertAlign w:val="superscript"/>
        </w:rPr>
        <w:t>8, 9</w:t>
      </w:r>
      <w:r w:rsidRPr="00804D4A">
        <w:fldChar w:fldCharType="end"/>
      </w:r>
      <w:r w:rsidRPr="00804D4A">
        <w:t xml:space="preserve"> has greatly expanded the publicly available data to nearly one million profiles characterizing thousands of drugs exposed to dozens of cell types. However, this combinatorial space of drugs and cell types is vast, and many gaps remain in this space (see Figure 7A). These gaps present difficulties both for large-scale analysis as well as for making cell-resolved comparisons, e.g. between two drugs or between drug and disease. Therefore, we asked whether it is possible to leverage existing expression profiles to predict the remaining unmeasured profiles.</w:t>
      </w:r>
    </w:p>
    <w:p w14:paraId="5680B91B" w14:textId="2650712C" w:rsidR="00BB0538" w:rsidRDefault="00BB0538" w:rsidP="00357E56">
      <w:pPr>
        <w:pStyle w:val="TextIndent"/>
      </w:pPr>
      <w:r w:rsidRPr="00EE6E69">
        <w:lastRenderedPageBreak/>
        <w:t xml:space="preserve">Expression responses to drug exposure are often highly cell-specific, e.g. due to differences in expression of drug targets. Indeed, we observe a high degree of cell-specificity for many drugs in the LINCS data (see Figure 1). The utility of such cell-specific gene expression has previously been demonstrated for a variety of applications. For example, </w:t>
      </w:r>
      <w:r w:rsidRPr="00EE6E69">
        <w:fldChar w:fldCharType="begin"/>
      </w:r>
      <w:r w:rsidR="00361F25">
        <w:instrText xml:space="preserve"> ADDIN EN.CITE &lt;EndNote&gt;&lt;Cite&gt;&lt;Author&gt;Iwata&lt;/Author&gt;&lt;Year&gt;2017&lt;/Year&gt;&lt;RecNum&gt;391&lt;/RecNum&gt;&lt;DisplayText&gt;&lt;style face="italic superscript"&gt;10&lt;/style&gt;&lt;/DisplayText&gt;&lt;record&gt;&lt;rec-number&gt;391&lt;/rec-number&gt;&lt;foreign-keys&gt;&lt;key app="EN" db-id="z5xffwddp5rps0ez2x1xptr4azxt50rspf92" timestamp="1486748754"&gt;391&lt;/key&gt;&lt;/foreign-keys&gt;&lt;ref-type name="Journal Article"&gt;17&lt;/ref-type&gt;&lt;contributors&gt;&lt;authors&gt;&lt;author&gt;Iwata, Michio&lt;/author&gt;&lt;author&gt;Sawada, Ryusuke&lt;/author&gt;&lt;author&gt;Iwata, Hiroaki&lt;/author&gt;&lt;author&gt;Kotera, Masaaki&lt;/author&gt;&lt;author&gt;Yamanishi, Yoshihiro&lt;/author&gt;&lt;/authors&gt;&lt;/contributors&gt;&lt;titles&gt;&lt;title&gt;Elucidating the modes of action for bioactive compounds in a cell-specific manner by large-scale chemically-induced transcriptomics&lt;/title&gt;&lt;secondary-title&gt;Scientific Reports&lt;/secondary-title&gt;&lt;/titles&gt;&lt;periodical&gt;&lt;full-title&gt;Scientific reports&lt;/full-title&gt;&lt;/periodical&gt;&lt;pages&gt;40164&lt;/pages&gt;&lt;volume&gt;7&lt;/volume&gt;&lt;dates&gt;&lt;year&gt;2017&lt;/year&gt;&lt;/dates&gt;&lt;isbn&gt;2045-2322&lt;/isbn&gt;&lt;urls&gt;&lt;/urls&gt;&lt;/record&gt;&lt;/Cite&gt;&lt;/EndNote&gt;</w:instrText>
      </w:r>
      <w:r w:rsidRPr="00EE6E69">
        <w:fldChar w:fldCharType="separate"/>
      </w:r>
      <w:r w:rsidR="00361F25" w:rsidRPr="00361F25">
        <w:rPr>
          <w:i/>
          <w:noProof/>
          <w:vertAlign w:val="superscript"/>
        </w:rPr>
        <w:t>10</w:t>
      </w:r>
      <w:r w:rsidRPr="00EE6E69">
        <w:fldChar w:fldCharType="end"/>
      </w:r>
      <w:r w:rsidRPr="00EE6E69">
        <w:t xml:space="preserve"> showed that using transcriptional similarity to predict drug-target interactions works better when comparing drug profiles in the same cell line. Another study</w:t>
      </w:r>
      <w:r w:rsidRPr="00EE6E69">
        <w:fldChar w:fldCharType="begin"/>
      </w:r>
      <w:r w:rsidR="00361F25">
        <w:instrText xml:space="preserve"> ADDIN EN.CITE &lt;EndNote&gt;&lt;Cite&gt;&lt;Author&gt;Khan&lt;/Author&gt;&lt;Year&gt;2014&lt;/Year&gt;&lt;RecNum&gt;367&lt;/RecNum&gt;&lt;DisplayText&gt;&lt;style face="italic superscript"&gt;6&lt;/style&gt;&lt;/DisplayText&gt;&lt;record&gt;&lt;rec-number&gt;367&lt;/rec-number&gt;&lt;foreign-keys&gt;&lt;key app="EN" db-id="z5xffwddp5rps0ez2x1xptr4azxt50rspf92" timestamp="1472316860"&gt;367&lt;/key&gt;&lt;/foreign-keys&gt;&lt;ref-type name="Journal Article"&gt;17&lt;/ref-type&gt;&lt;contributors&gt;&lt;authors&gt;&lt;author&gt;Khan, Suleiman A&lt;/author&gt;&lt;author&gt;Virtanen, Seppo&lt;/author&gt;&lt;author&gt;Kallioniemi, Olli P&lt;/author&gt;&lt;author&gt;Wennerberg, Krister&lt;/author&gt;&lt;author&gt;Poso, Antti&lt;/author&gt;&lt;author&gt;Kaski, Samuel&lt;/author&gt;&lt;/authors&gt;&lt;/contributors&gt;&lt;titles&gt;&lt;title&gt;Identification of structural features in chemicals associated with cancer drug response: a systematic data-driven analysis&lt;/title&gt;&lt;secondary-title&gt;Bioinformatics&lt;/secondary-title&gt;&lt;/titles&gt;&lt;periodical&gt;&lt;full-title&gt;Bioinformatics&lt;/full-title&gt;&lt;abbr-1&gt;Bioinformatics&lt;/abbr-1&gt;&lt;/periodical&gt;&lt;pages&gt;i497-i504&lt;/pages&gt;&lt;volume&gt;30&lt;/volume&gt;&lt;number&gt;17&lt;/number&gt;&lt;dates&gt;&lt;year&gt;2014&lt;/year&gt;&lt;/dates&gt;&lt;isbn&gt;1367-4803&lt;/isbn&gt;&lt;urls&gt;&lt;/urls&gt;&lt;/record&gt;&lt;/Cite&gt;&lt;/EndNote&gt;</w:instrText>
      </w:r>
      <w:r w:rsidRPr="00EE6E69">
        <w:fldChar w:fldCharType="separate"/>
      </w:r>
      <w:r w:rsidR="00361F25" w:rsidRPr="00361F25">
        <w:rPr>
          <w:i/>
          <w:noProof/>
          <w:vertAlign w:val="superscript"/>
        </w:rPr>
        <w:t>6</w:t>
      </w:r>
      <w:r w:rsidRPr="00EE6E69">
        <w:fldChar w:fldCharType="end"/>
      </w:r>
      <w:r w:rsidRPr="00EE6E69">
        <w:t xml:space="preserve"> identified cell-specific expression responses with potential therapeutic relevance, e.g. anti-estrogen drugs inducing a common response that was specific to breast cancer cells.</w:t>
      </w:r>
    </w:p>
    <w:p w14:paraId="234A1614" w14:textId="4592D31B" w:rsidR="00BB0538" w:rsidRDefault="00BB0538" w:rsidP="00BB0538">
      <w:pPr>
        <w:pStyle w:val="TextIndent"/>
      </w:pPr>
      <w:r w:rsidRPr="001D19B5">
        <w:t xml:space="preserve">Prior studies have described methods to predict expression profiles using outside information. For example, </w:t>
      </w:r>
      <w:r w:rsidRPr="001D19B5">
        <w:fldChar w:fldCharType="begin"/>
      </w:r>
      <w:r w:rsidR="001C3D44">
        <w:instrText xml:space="preserve"> ADDIN EN.CITE &lt;EndNote&gt;&lt;Cite AuthorYear="1"&gt;&lt;Author&gt;Gamazon&lt;/Author&gt;&lt;Year&gt;2015&lt;/Year&gt;&lt;RecNum&gt;350&lt;/RecNum&gt;&lt;DisplayText&gt;Gamazon, et al. (&lt;style face="italic"&gt;11&lt;/style&gt;)&lt;/DisplayText&gt;&lt;record&gt;&lt;rec-number&gt;350&lt;/rec-number&gt;&lt;foreign-keys&gt;&lt;key app="EN" db-id="z5xffwddp5rps0ez2x1xptr4azxt50rspf92" timestamp="1459526065"&gt;350&lt;/key&gt;&lt;/foreign-keys&gt;&lt;ref-type name="Journal Article"&gt;17&lt;/ref-type&gt;&lt;contributors&gt;&lt;authors&gt;&lt;author&gt;Gamazon, Eric R&lt;/author&gt;&lt;author&gt;Wheeler, Heather E&lt;/author&gt;&lt;author&gt;Shah, Kaanan P&lt;/author&gt;&lt;author&gt;Mozaffari, Sahar V&lt;/author&gt;&lt;author&gt;Aquino-Michaels, Keston&lt;/author&gt;&lt;author&gt;Carroll, Robert J&lt;/author&gt;&lt;author&gt;Eyler, Anne E&lt;/author&gt;&lt;author&gt;Denny, Joshua C&lt;/author&gt;&lt;author&gt;Nicolae, Dan L&lt;/author&gt;&lt;author&gt;Cox, Nancy J&lt;/author&gt;&lt;/authors&gt;&lt;/contributors&gt;&lt;titles&gt;&lt;title&gt;A gene-based association method for mapping traits using reference transcriptome data&lt;/title&gt;&lt;secondary-title&gt;Nature genetics&lt;/secondary-title&gt;&lt;/titles&gt;&lt;periodical&gt;&lt;full-title&gt;Nature genetics&lt;/full-title&gt;&lt;/periodical&gt;&lt;pages&gt;1091-1098&lt;/pages&gt;&lt;volume&gt;47&lt;/volume&gt;&lt;number&gt;9&lt;/number&gt;&lt;dates&gt;&lt;year&gt;2015&lt;/year&gt;&lt;/dates&gt;&lt;isbn&gt;1061-4036&lt;/isbn&gt;&lt;urls&gt;&lt;/urls&gt;&lt;/record&gt;&lt;/Cite&gt;&lt;/EndNote&gt;</w:instrText>
      </w:r>
      <w:r w:rsidRPr="001D19B5">
        <w:fldChar w:fldCharType="separate"/>
      </w:r>
      <w:r w:rsidR="001C3D44">
        <w:rPr>
          <w:noProof/>
        </w:rPr>
        <w:t>Gamazon, et al. (</w:t>
      </w:r>
      <w:r w:rsidR="001C3D44" w:rsidRPr="001C3D44">
        <w:rPr>
          <w:i/>
          <w:noProof/>
        </w:rPr>
        <w:t>11</w:t>
      </w:r>
      <w:r w:rsidR="001C3D44">
        <w:rPr>
          <w:noProof/>
        </w:rPr>
        <w:t>)</w:t>
      </w:r>
      <w:r w:rsidRPr="001D19B5">
        <w:fldChar w:fldCharType="end"/>
      </w:r>
      <w:r w:rsidRPr="001D19B5">
        <w:t xml:space="preserve"> predict tissue-specific expression profiles from genetic variants, but are limited to basal-state expression. Conversely, </w:t>
      </w:r>
      <w:r w:rsidRPr="001D19B5">
        <w:fldChar w:fldCharType="begin"/>
      </w:r>
      <w:r w:rsidR="001C3D44">
        <w:instrText xml:space="preserve"> ADDIN EN.CITE &lt;EndNote&gt;&lt;Cite AuthorYear="1"&gt;&lt;Author&gt;Lagunin&lt;/Author&gt;&lt;Year&gt;2013&lt;/Year&gt;&lt;RecNum&gt;332&lt;/RecNum&gt;&lt;DisplayText&gt;Lagunin, et al. (&lt;style face="italic"&gt;12&lt;/style&gt;)&lt;/DisplayText&gt;&lt;record&gt;&lt;rec-number&gt;332&lt;/rec-number&gt;&lt;foreign-keys&gt;&lt;key app="EN" db-id="z5xffwddp5rps0ez2x1xptr4azxt50rspf92" timestamp="1454692781"&gt;332&lt;/key&gt;&lt;/foreign-keys&gt;&lt;ref-type name="Journal Article"&gt;17&lt;/ref-type&gt;&lt;contributors&gt;&lt;authors&gt;&lt;author&gt;Lagunin, Alexey&lt;/author&gt;&lt;author&gt;Ivanov, Sergey&lt;/author&gt;&lt;author&gt;Rudik, Anastasia&lt;/author&gt;&lt;author&gt;Filimonov, Dmitry&lt;/author&gt;&lt;author&gt;Poroikov, Vladimir&lt;/author&gt;&lt;/authors&gt;&lt;/contributors&gt;&lt;titles&gt;&lt;title&gt;DIGEP-Pred: web service for in silico prediction of drug-induced gene expression profiles based on structural formula&lt;/title&gt;&lt;secondary-title&gt;Bioinformatics&lt;/secondary-title&gt;&lt;/titles&gt;&lt;periodical&gt;&lt;full-title&gt;Bioinformatics&lt;/full-title&gt;&lt;abbr-1&gt;Bioinformatics&lt;/abbr-1&gt;&lt;/periodical&gt;&lt;pages&gt;btt322&lt;/pages&gt;&lt;dates&gt;&lt;year&gt;2013&lt;/year&gt;&lt;/dates&gt;&lt;isbn&gt;1367-4803&lt;/isbn&gt;&lt;urls&gt;&lt;/urls&gt;&lt;/record&gt;&lt;/Cite&gt;&lt;/EndNote&gt;</w:instrText>
      </w:r>
      <w:r w:rsidRPr="001D19B5">
        <w:fldChar w:fldCharType="separate"/>
      </w:r>
      <w:r w:rsidR="001C3D44">
        <w:rPr>
          <w:noProof/>
        </w:rPr>
        <w:t>Lagunin, et al. (</w:t>
      </w:r>
      <w:r w:rsidR="001C3D44" w:rsidRPr="001C3D44">
        <w:rPr>
          <w:i/>
          <w:noProof/>
        </w:rPr>
        <w:t>12</w:t>
      </w:r>
      <w:r w:rsidR="001C3D44">
        <w:rPr>
          <w:noProof/>
        </w:rPr>
        <w:t>)</w:t>
      </w:r>
      <w:r w:rsidRPr="001D19B5">
        <w:fldChar w:fldCharType="end"/>
      </w:r>
      <w:r w:rsidRPr="001D19B5">
        <w:t xml:space="preserve"> predict drug-induced expression responses from a drug’s chemical structure, but are agnostic to cell type. There are also many techniques to impute missing entries of a gene expression matrix, generally using either local (e.g. nearest neighbors) or global (e.g. low-rank matrix approximation) information</w:t>
      </w:r>
      <w:r w:rsidRPr="001D19B5">
        <w:fldChar w:fldCharType="begin"/>
      </w:r>
      <w:r w:rsidR="00361F25">
        <w:instrText xml:space="preserve"> ADDIN EN.CITE &lt;EndNote&gt;&lt;Cite&gt;&lt;Author&gt;Troyanskaya&lt;/Author&gt;&lt;Year&gt;2001&lt;/Year&gt;&lt;RecNum&gt;361&lt;/RecNum&gt;&lt;DisplayText&gt;&lt;style face="italic superscript"&gt;13, 14&lt;/style&gt;&lt;/DisplayText&gt;&lt;record&gt;&lt;rec-number&gt;361&lt;/rec-number&gt;&lt;foreign-keys&gt;&lt;key app="EN" db-id="z5xffwddp5rps0ez2x1xptr4azxt50rspf92" timestamp="1469748505"&gt;361&lt;/key&gt;&lt;/foreign-keys&gt;&lt;ref-type name="Journal Article"&gt;17&lt;/ref-type&gt;&lt;contributors&gt;&lt;authors&gt;&lt;author&gt;Troyanskaya, Olga&lt;/author&gt;&lt;author&gt;Cantor, Michael&lt;/author&gt;&lt;author&gt;Sherlock, Gavin&lt;/author&gt;&lt;author&gt;Brown, Pat&lt;/author&gt;&lt;author&gt;Hastie, Trevor&lt;/author&gt;&lt;author&gt;Tibshirani, Robert&lt;/author&gt;&lt;author&gt;Botstein, David&lt;/author&gt;&lt;author&gt;Altman, Russ B&lt;/author&gt;&lt;/authors&gt;&lt;/contributors&gt;&lt;titles&gt;&lt;title&gt;Missing value estimation methods for DNA microarrays&lt;/title&gt;&lt;secondary-title&gt;Bioinformatics&lt;/secondary-title&gt;&lt;/titles&gt;&lt;periodical&gt;&lt;full-title&gt;Bioinformatics&lt;/full-title&gt;&lt;abbr-1&gt;Bioinformatics&lt;/abbr-1&gt;&lt;/periodical&gt;&lt;pages&gt;520-525&lt;/pages&gt;&lt;volume&gt;17&lt;/volume&gt;&lt;number&gt;6&lt;/number&gt;&lt;dates&gt;&lt;year&gt;2001&lt;/year&gt;&lt;/dates&gt;&lt;isbn&gt;1367-4803&lt;/isbn&gt;&lt;urls&gt;&lt;/urls&gt;&lt;/record&gt;&lt;/Cite&gt;&lt;Cite&gt;&lt;Author&gt;Brock&lt;/Author&gt;&lt;Year&gt;2008&lt;/Year&gt;&lt;RecNum&gt;362&lt;/RecNum&gt;&lt;record&gt;&lt;rec-number&gt;362&lt;/rec-number&gt;&lt;foreign-keys&gt;&lt;key app="EN" db-id="z5xffwddp5rps0ez2x1xptr4azxt50rspf92" timestamp="1469748713"&gt;362&lt;/key&gt;&lt;/foreign-keys&gt;&lt;ref-type name="Journal Article"&gt;17&lt;/ref-type&gt;&lt;contributors&gt;&lt;authors&gt;&lt;author&gt;Brock, Guy N&lt;/author&gt;&lt;author&gt;Shaffer, John R&lt;/author&gt;&lt;author&gt;Blakesley, Richard E&lt;/author&gt;&lt;author&gt;Lotz, Meredith J&lt;/author&gt;&lt;author&gt;Tseng, George C&lt;/author&gt;&lt;/authors&gt;&lt;/contributors&gt;&lt;titles&gt;&lt;title&gt;Which missing value imputation method to use in expression profiles: a comparative study and two selection schemes&lt;/title&gt;&lt;secondary-title&gt;BMC bioinformatics&lt;/secondary-title&gt;&lt;/titles&gt;&lt;periodical&gt;&lt;full-title&gt;BMC bioinformatics&lt;/full-title&gt;&lt;/periodical&gt;&lt;pages&gt;1&lt;/pages&gt;&lt;volume&gt;9&lt;/volume&gt;&lt;number&gt;1&lt;/number&gt;&lt;dates&gt;&lt;year&gt;2008&lt;/year&gt;&lt;/dates&gt;&lt;isbn&gt;1471-2105&lt;/isbn&gt;&lt;urls&gt;&lt;/urls&gt;&lt;/record&gt;&lt;/Cite&gt;&lt;/EndNote&gt;</w:instrText>
      </w:r>
      <w:r w:rsidRPr="001D19B5">
        <w:fldChar w:fldCharType="separate"/>
      </w:r>
      <w:r w:rsidR="00361F25" w:rsidRPr="00361F25">
        <w:rPr>
          <w:i/>
          <w:noProof/>
          <w:vertAlign w:val="superscript"/>
        </w:rPr>
        <w:t>13, 14</w:t>
      </w:r>
      <w:r w:rsidRPr="001D19B5">
        <w:fldChar w:fldCharType="end"/>
      </w:r>
      <w:r w:rsidRPr="001D19B5">
        <w:t xml:space="preserve">. However, most of these methods are not directly applicable to our setting, as they rely on having at least some measurements available in the target experimental setting. </w:t>
      </w:r>
    </w:p>
    <w:p w14:paraId="19C2CBE2" w14:textId="57097254" w:rsidR="00BB0538" w:rsidRDefault="00BB0538" w:rsidP="00BB0538">
      <w:pPr>
        <w:pStyle w:val="TextIndent"/>
      </w:pPr>
      <w:r w:rsidRPr="001D19B5">
        <w:t xml:space="preserve">Here, we draw inspiration from this prior work to solve a new problem: predicting </w:t>
      </w:r>
      <w:r w:rsidRPr="001D19B5">
        <w:rPr>
          <w:i/>
        </w:rPr>
        <w:t>entire</w:t>
      </w:r>
      <w:r w:rsidRPr="001D19B5">
        <w:t xml:space="preserve"> expression profiles for cell-specific drug perturbations. Our two approaches are complementary in their use of local vs. global information. The “local” algorithm, </w:t>
      </w:r>
      <w:r w:rsidRPr="001D19B5">
        <w:rPr>
          <w:i/>
        </w:rPr>
        <w:t>Drug Neighbor Profile Prediction</w:t>
      </w:r>
      <w:r w:rsidRPr="001D19B5">
        <w:t xml:space="preserve"> (DNPP) is inspired by K-nearest neighbors but adapted to this </w:t>
      </w:r>
      <w:r w:rsidRPr="001D19B5">
        <w:rPr>
          <w:i/>
        </w:rPr>
        <w:t xml:space="preserve">de novo </w:t>
      </w:r>
      <w:r w:rsidRPr="001D19B5">
        <w:t xml:space="preserve">prediction setting. The “global” algorithm, the </w:t>
      </w:r>
      <w:r w:rsidRPr="001D19B5">
        <w:rPr>
          <w:i/>
        </w:rPr>
        <w:t xml:space="preserve">Fast, Low-Rank Tensor Completion </w:t>
      </w:r>
      <w:r w:rsidRPr="001D19B5">
        <w:t>(FaLRTC) algorithm</w:t>
      </w:r>
      <w:r w:rsidRPr="001D19B5">
        <w:fldChar w:fldCharType="begin"/>
      </w:r>
      <w:r w:rsidR="00361F25">
        <w:instrText xml:space="preserve"> ADDIN EN.CITE &lt;EndNote&gt;&lt;Cite&gt;&lt;Author&gt;Liu&lt;/Author&gt;&lt;Year&gt;2013&lt;/Year&gt;&lt;RecNum&gt;183&lt;/RecNum&gt;&lt;DisplayText&gt;&lt;style face="italic superscript"&gt;15&lt;/style&gt;&lt;/DisplayText&gt;&lt;record&gt;&lt;rec-number&gt;183&lt;/rec-number&gt;&lt;foreign-keys&gt;&lt;key app="EN" db-id="z5xffwddp5rps0ez2x1xptr4azxt50rspf92" timestamp="1442203574"&gt;183&lt;/key&gt;&lt;/foreign-keys&gt;&lt;ref-type name="Journal Article"&gt;17&lt;/ref-type&gt;&lt;contributors&gt;&lt;authors&gt;&lt;author&gt;Liu, Ji&lt;/author&gt;&lt;author&gt;Musialski, Przemyslaw&lt;/author&gt;&lt;author&gt;Wonka, Peter&lt;/author&gt;&lt;author&gt;Ye, Jieping&lt;/author&gt;&lt;/authors&gt;&lt;/contributors&gt;&lt;titles&gt;&lt;title&gt;Tensor completion for estimating missing values in visual data&lt;/title&gt;&lt;secondary-title&gt;Pattern Analysis and Machine Intelligence, IEEE Transactions on&lt;/secondary-title&gt;&lt;/titles&gt;&lt;periodical&gt;&lt;full-title&gt;Pattern Analysis and Machine Intelligence, IEEE Transactions on&lt;/full-title&gt;&lt;/periodical&gt;&lt;pages&gt;208-220&lt;/pages&gt;&lt;volume&gt;35&lt;/volume&gt;&lt;number&gt;1&lt;/number&gt;&lt;dates&gt;&lt;year&gt;2013&lt;/year&gt;&lt;/dates&gt;&lt;isbn&gt;0162-8828&lt;/isbn&gt;&lt;urls&gt;&lt;/urls&gt;&lt;/record&gt;&lt;/Cite&gt;&lt;/EndNote&gt;</w:instrText>
      </w:r>
      <w:r w:rsidRPr="001D19B5">
        <w:fldChar w:fldCharType="separate"/>
      </w:r>
      <w:r w:rsidR="00361F25" w:rsidRPr="00361F25">
        <w:rPr>
          <w:i/>
          <w:noProof/>
          <w:vertAlign w:val="superscript"/>
        </w:rPr>
        <w:t>15</w:t>
      </w:r>
      <w:r w:rsidRPr="001D19B5">
        <w:fldChar w:fldCharType="end"/>
      </w:r>
      <w:r w:rsidRPr="001D19B5">
        <w:t xml:space="preserve"> fills in the missing entries of a tensor (see Figure 2A) using the observed entries. The underlying assumption behind this and many other tensor completion algorithms is that the data are low-rank, i.e. some small set of underlying factors (e.g. drug targets) explain most of the variation in the data.</w:t>
      </w:r>
    </w:p>
    <w:p w14:paraId="63F988B6" w14:textId="77777777" w:rsidR="00BB0538" w:rsidRDefault="00BB0538" w:rsidP="00BB0538">
      <w:pPr>
        <w:pStyle w:val="TextIndent"/>
      </w:pPr>
      <w:r w:rsidRPr="001D19B5">
        <w:t xml:space="preserve">We evaluate our methods, along with two simple baselines, using several approaches. We use cross-validation (CV) to measure performance readouts including correlation of predicted and true expression values, accuracy of differentially expressed genes (DEGs), preservation of gene correlation structure, and preservation of cell-specificity. We analyze accuracy per drug, per gene and per cell type. We also study the dependence of accuracy on the amount of input data. In addition to these internal, CV-based evaluations, we perform external evaluation against an independently measured drug profile database. Finally, we perform an application-oriented evaluation of method performance by assessing preservation of connection to disease signatures in a drug repurposing framework. </w:t>
      </w:r>
    </w:p>
    <w:p w14:paraId="05709AD7" w14:textId="4BF0DD35" w:rsidR="00BB0538" w:rsidRPr="001D19B5" w:rsidRDefault="00BB0538" w:rsidP="00BB0538">
      <w:pPr>
        <w:pStyle w:val="Heading1"/>
      </w:pPr>
      <w:r>
        <w:t>Methods</w:t>
      </w:r>
    </w:p>
    <w:p w14:paraId="20DE86B3" w14:textId="586041F4" w:rsidR="002A0AC8" w:rsidRDefault="002A0AC8" w:rsidP="002A0AC8">
      <w:pPr>
        <w:pStyle w:val="Heading2"/>
      </w:pPr>
      <w:r>
        <w:t>Notation and terminology</w:t>
      </w:r>
    </w:p>
    <w:p w14:paraId="3A12FABF" w14:textId="196FF729" w:rsidR="002A0AC8" w:rsidRDefault="002A0AC8" w:rsidP="002A0AC8">
      <w:pPr>
        <w:pStyle w:val="spara"/>
        <w:rPr>
          <w:noProof/>
          <w:szCs w:val="24"/>
          <w:lang w:eastAsia="ja-JP"/>
        </w:rPr>
      </w:pPr>
      <w:r w:rsidRPr="002A0AC8">
        <w:rPr>
          <w:i/>
        </w:rPr>
        <w:t>T</w:t>
      </w:r>
      <w:r w:rsidRPr="002A0AC8">
        <w:t xml:space="preserve"> refers to a data tensor, where </w:t>
      </w:r>
      <w:r w:rsidRPr="002A0AC8">
        <w:rPr>
          <w:i/>
        </w:rPr>
        <w:t>T</w:t>
      </w:r>
      <w:r w:rsidRPr="002A0AC8">
        <w:rPr>
          <w:i/>
          <w:vertAlign w:val="subscript"/>
        </w:rPr>
        <w:t>d,g,c</w:t>
      </w:r>
      <w:r w:rsidRPr="002A0AC8">
        <w:rPr>
          <w:vertAlign w:val="subscript"/>
        </w:rPr>
        <w:t xml:space="preserve"> </w:t>
      </w:r>
      <w:r w:rsidRPr="002A0AC8">
        <w:t xml:space="preserve">is the effect of drug </w:t>
      </w:r>
      <w:r w:rsidRPr="002A0AC8">
        <w:rPr>
          <w:i/>
        </w:rPr>
        <w:t>d</w:t>
      </w:r>
      <w:r w:rsidRPr="002A0AC8">
        <w:t xml:space="preserve"> on gene </w:t>
      </w:r>
      <w:r w:rsidRPr="002A0AC8">
        <w:rPr>
          <w:i/>
        </w:rPr>
        <w:t xml:space="preserve">g </w:t>
      </w:r>
      <w:r w:rsidRPr="002A0AC8">
        <w:t xml:space="preserve">in cell </w:t>
      </w:r>
      <w:r w:rsidRPr="002A0AC8">
        <w:rPr>
          <w:i/>
        </w:rPr>
        <w:t>c</w:t>
      </w:r>
      <w:r w:rsidRPr="002A0AC8">
        <w:t xml:space="preserve">. A colon replacing any of these indices refers to all elements along that dimension. </w:t>
      </w:r>
      <w:r w:rsidRPr="002A0AC8">
        <w:rPr>
          <w:i/>
        </w:rPr>
        <w:t>C</w:t>
      </w:r>
      <w:r w:rsidRPr="002A0AC8">
        <w:rPr>
          <w:i/>
          <w:vertAlign w:val="subscript"/>
        </w:rPr>
        <w:t>d</w:t>
      </w:r>
      <w:r w:rsidRPr="002A0AC8">
        <w:rPr>
          <w:i/>
        </w:rPr>
        <w:t xml:space="preserve"> </w:t>
      </w:r>
      <w:r w:rsidRPr="002A0AC8">
        <w:t xml:space="preserve">and </w:t>
      </w:r>
      <w:r w:rsidRPr="002A0AC8">
        <w:rPr>
          <w:i/>
        </w:rPr>
        <w:t>D</w:t>
      </w:r>
      <w:r w:rsidRPr="002A0AC8">
        <w:rPr>
          <w:i/>
          <w:vertAlign w:val="subscript"/>
        </w:rPr>
        <w:t>c</w:t>
      </w:r>
      <w:r w:rsidRPr="002A0AC8">
        <w:t xml:space="preserve"> respectively refer to the set of cell lines measured for drug </w:t>
      </w:r>
      <w:r w:rsidRPr="002A0AC8">
        <w:rPr>
          <w:i/>
        </w:rPr>
        <w:t>d</w:t>
      </w:r>
      <w:r w:rsidRPr="002A0AC8">
        <w:t>,</w:t>
      </w:r>
      <w:r w:rsidRPr="002A0AC8">
        <w:rPr>
          <w:i/>
        </w:rPr>
        <w:t xml:space="preserve"> </w:t>
      </w:r>
      <w:r w:rsidRPr="002A0AC8">
        <w:t xml:space="preserve">and the set of drugs measured in cell </w:t>
      </w:r>
      <w:r w:rsidRPr="002A0AC8">
        <w:rPr>
          <w:i/>
        </w:rPr>
        <w:t>c.</w:t>
      </w:r>
      <w:r w:rsidRPr="002A0AC8">
        <w:t xml:space="preserve"> All error bars in figures and text refer to ± one standard deviation. All correlations are Pearson correlations, denoted in equations as </w:t>
      </w:r>
      <m:oMath>
        <m:r>
          <w:rPr>
            <w:rFonts w:ascii="Cambria Math" w:hAnsi="Cambria Math"/>
          </w:rPr>
          <m:t>cor</m:t>
        </m:r>
        <m:d>
          <m:dPr>
            <m:ctrlPr>
              <w:rPr>
                <w:rFonts w:ascii="Cambria Math" w:hAnsi="Cambria Math"/>
                <w:i/>
              </w:rPr>
            </m:ctrlPr>
          </m:dPr>
          <m:e>
            <m:r>
              <w:rPr>
                <w:rFonts w:ascii="Cambria Math" w:hAnsi="Cambria Math"/>
              </w:rPr>
              <m:t>∙,∙</m:t>
            </m:r>
          </m:e>
        </m:d>
      </m:oMath>
      <w:r w:rsidRPr="002A0AC8">
        <w:t xml:space="preserve"> or by the letter </w:t>
      </w:r>
      <w:r w:rsidRPr="002A0AC8">
        <w:rPr>
          <w:i/>
        </w:rPr>
        <w:t>r</w:t>
      </w:r>
      <w:r w:rsidRPr="002A0AC8">
        <w:t xml:space="preserve">. We use the term ‘drug’ loosely to refer to </w:t>
      </w:r>
      <w:r w:rsidRPr="002A0AC8">
        <w:lastRenderedPageBreak/>
        <w:t>compounds represented in the data, which includes approved drugs, drug-like compounds, and tool compounds.</w:t>
      </w:r>
      <w:r w:rsidRPr="002A0AC8">
        <w:rPr>
          <w:noProof/>
          <w:szCs w:val="24"/>
          <w:lang w:eastAsia="ja-JP"/>
        </w:rPr>
        <w:t xml:space="preserve"> </w:t>
      </w:r>
    </w:p>
    <w:p w14:paraId="02558A36" w14:textId="400170EF" w:rsidR="002A0AC8" w:rsidRPr="002A0AC8" w:rsidRDefault="002A0AC8" w:rsidP="002A0AC8">
      <w:pPr>
        <w:pStyle w:val="Heading2"/>
      </w:pPr>
      <w:r>
        <w:t>Data processing</w:t>
      </w:r>
    </w:p>
    <w:p w14:paraId="76FE9763" w14:textId="77777777" w:rsidR="00BB0538" w:rsidRDefault="00BB0538" w:rsidP="00BB0538"/>
    <w:p w14:paraId="238162B7" w14:textId="3BC9C6AE" w:rsidR="00BB0538" w:rsidRPr="00E63043" w:rsidRDefault="00BB0538" w:rsidP="00B1769D">
      <w:pPr>
        <w:pStyle w:val="spara"/>
      </w:pPr>
      <w:r w:rsidRPr="00FC2CED">
        <w:rPr>
          <w:b/>
        </w:rPr>
        <w:t>The LINCS drug expression data</w:t>
      </w:r>
      <w:r w:rsidRPr="00FC2CED">
        <w:t xml:space="preserve"> (herein, the “L1000 data”) is measured on a targeted expression profiling platform called L1000. The platform measures the expression of 978 “landmark” genes (roughly 1000, hence the name), selected to be maximally predictive of the other genes while being widely expressed across many cell and tissue types. </w:t>
      </w:r>
    </w:p>
    <w:p w14:paraId="75622EBA" w14:textId="28F6CD4C" w:rsidR="00BB0538" w:rsidRPr="00E63043" w:rsidRDefault="00BB0538" w:rsidP="00B1769D">
      <w:pPr>
        <w:pStyle w:val="TextIndent"/>
      </w:pPr>
      <w:r w:rsidRPr="00FC2CED">
        <w:rPr>
          <w:b/>
        </w:rPr>
        <w:t>Differential expression</w:t>
      </w:r>
      <w:r w:rsidRPr="00FC2CED">
        <w:t xml:space="preserve"> computed from the level 3 L1000 data were downloaded from </w:t>
      </w:r>
      <w:hyperlink r:id="rId11" w:history="1">
        <w:r w:rsidRPr="00FC2CED">
          <w:rPr>
            <w:rStyle w:val="Hyperlink"/>
          </w:rPr>
          <w:t>amp.pharm.mssm.edu/public/L1000CDS_download</w:t>
        </w:r>
      </w:hyperlink>
      <w:r w:rsidRPr="00FC2CED">
        <w:t>. The dataset was generated using the Characteristic Direction (CD) method</w:t>
      </w:r>
      <w:r w:rsidRPr="00FC2CED">
        <w:fldChar w:fldCharType="begin"/>
      </w:r>
      <w:r w:rsidR="00361F25">
        <w:instrText xml:space="preserve"> ADDIN EN.CITE &lt;EndNote&gt;&lt;Cite&gt;&lt;Author&gt;Clark&lt;/Author&gt;&lt;Year&gt;2014&lt;/Year&gt;&lt;RecNum&gt;182&lt;/RecNum&gt;&lt;DisplayText&gt;&lt;style face="italic superscript"&gt;16&lt;/style&gt;&lt;/DisplayText&gt;&lt;record&gt;&lt;rec-number&gt;182&lt;/rec-number&gt;&lt;foreign-keys&gt;&lt;key app="EN" db-id="z5xffwddp5rps0ez2x1xptr4azxt50rspf92" timestamp="1442202804"&gt;182&lt;/key&gt;&lt;/foreign-keys&gt;&lt;ref-type name="Journal Article"&gt;17&lt;/ref-type&gt;&lt;contributors&gt;&lt;authors&gt;&lt;author&gt;Clark, Neil R&lt;/author&gt;&lt;author&gt;Hu, Kevin S&lt;/author&gt;&lt;author&gt;Feldmann, Axel S&lt;/author&gt;&lt;author&gt;Kou, Yan&lt;/author&gt;&lt;author&gt;Chen, Edward Y&lt;/author&gt;&lt;author&gt;Duan, Qiaonan&lt;/author&gt;&lt;author&gt;Ma’ayan, Avi&lt;/author&gt;&lt;/authors&gt;&lt;/contributors&gt;&lt;titles&gt;&lt;title&gt;The characteristic direction: a geometrical approach to identify differentially expressed genes&lt;/title&gt;&lt;secondary-title&gt;BMC bioinformatics&lt;/secondary-title&gt;&lt;/titles&gt;&lt;periodical&gt;&lt;full-title&gt;BMC bioinformatics&lt;/full-title&gt;&lt;/periodical&gt;&lt;pages&gt;79&lt;/pages&gt;&lt;volume&gt;15&lt;/volume&gt;&lt;number&gt;1&lt;/number&gt;&lt;dates&gt;&lt;year&gt;2014&lt;/year&gt;&lt;/dates&gt;&lt;isbn&gt;1471-2105&lt;/isbn&gt;&lt;urls&gt;&lt;/urls&gt;&lt;/record&gt;&lt;/Cite&gt;&lt;/EndNote&gt;</w:instrText>
      </w:r>
      <w:r w:rsidRPr="00FC2CED">
        <w:fldChar w:fldCharType="separate"/>
      </w:r>
      <w:r w:rsidR="00361F25" w:rsidRPr="00361F25">
        <w:rPr>
          <w:i/>
          <w:noProof/>
          <w:vertAlign w:val="superscript"/>
        </w:rPr>
        <w:t>16</w:t>
      </w:r>
      <w:r w:rsidRPr="00FC2CED">
        <w:fldChar w:fldCharType="end"/>
      </w:r>
      <w:r w:rsidRPr="00FC2CED">
        <w:t xml:space="preserve"> and is validated and described more fully in</w:t>
      </w:r>
      <w:r w:rsidRPr="00FC2CED">
        <w:fldChar w:fldCharType="begin"/>
      </w:r>
      <w:r w:rsidR="00361F25">
        <w:instrText xml:space="preserve"> ADDIN EN.CITE &lt;EndNote&gt;&lt;Cite&gt;&lt;Author&gt;Duan&lt;/Author&gt;&lt;Year&gt;2016&lt;/Year&gt;&lt;RecNum&gt;372&lt;/RecNum&gt;&lt;DisplayText&gt;&lt;style face="italic superscript"&gt;17&lt;/style&gt;&lt;/DisplayText&gt;&lt;record&gt;&lt;rec-number&gt;372&lt;/rec-number&gt;&lt;foreign-keys&gt;&lt;key app="EN" db-id="z5xffwddp5rps0ez2x1xptr4azxt50rspf92" timestamp="1473872259"&gt;372&lt;/key&gt;&lt;/foreign-keys&gt;&lt;ref-type name="Journal Article"&gt;17&lt;/ref-type&gt;&lt;contributors&gt;&lt;authors&gt;&lt;author&gt;Duan, Qiaonan&lt;/author&gt;&lt;author&gt;Reid, St Patrick&lt;/author&gt;&lt;author&gt;Clark, Neil R&lt;/author&gt;&lt;author&gt;Wang, Zichen&lt;/author&gt;&lt;author&gt;Fernandez, Nicolas F&lt;/author&gt;&lt;author&gt;Rouillard, Andrew D&lt;/author&gt;&lt;author&gt;Readhead, Ben&lt;/author&gt;&lt;author&gt;Tritsch, Sarah R&lt;/author&gt;&lt;author&gt;Hodos, Rachel&lt;/author&gt;&lt;author&gt;Hafner, Marc&lt;/author&gt;&lt;/authors&gt;&lt;/contributors&gt;&lt;titles&gt;&lt;title&gt;L1000CDS2: LINCS L1000 characteristic direction signatures search engine&lt;/title&gt;&lt;secondary-title&gt;NPJ Systems Biology and Applications&lt;/secondary-title&gt;&lt;/titles&gt;&lt;periodical&gt;&lt;full-title&gt;NPJ Systems Biology and Applications&lt;/full-title&gt;&lt;/periodical&gt;&lt;pages&gt;16015&lt;/pages&gt;&lt;volume&gt;2&lt;/volume&gt;&lt;dates&gt;&lt;year&gt;2016&lt;/year&gt;&lt;/dates&gt;&lt;isbn&gt;2056-7189&lt;/isbn&gt;&lt;urls&gt;&lt;/urls&gt;&lt;/record&gt;&lt;/Cite&gt;&lt;/EndNote&gt;</w:instrText>
      </w:r>
      <w:r w:rsidRPr="00FC2CED">
        <w:fldChar w:fldCharType="separate"/>
      </w:r>
      <w:r w:rsidR="00361F25" w:rsidRPr="00361F25">
        <w:rPr>
          <w:i/>
          <w:noProof/>
          <w:vertAlign w:val="superscript"/>
        </w:rPr>
        <w:t>17</w:t>
      </w:r>
      <w:r w:rsidRPr="00FC2CED">
        <w:fldChar w:fldCharType="end"/>
      </w:r>
      <w:r w:rsidRPr="00FC2CED">
        <w:t>. Briefly, a CD was calculated for each replicate using linear discriminate analysis, to find the direction in gene space that best separates cases and controls. Replicates were averaged and normalized to unit length. Average cosine distance (ACD), i.e. the mean pairwise cosine distances between an experiment’s CD replicates, was used to estimate significance. The null distribution of the ACDs was calculated per batch using random sampling (</w:t>
      </w:r>
      <w:r w:rsidRPr="00FC2CED">
        <w:rPr>
          <w:i/>
        </w:rPr>
        <w:t>n</w:t>
      </w:r>
      <w:r w:rsidRPr="00FC2CED">
        <w:t xml:space="preserve"> = 10,000) of replicates in the same batch. A </w:t>
      </w:r>
      <w:r w:rsidRPr="00FC2CED">
        <w:rPr>
          <w:i/>
        </w:rPr>
        <w:t>p</w:t>
      </w:r>
      <w:r w:rsidRPr="00FC2CED">
        <w:t xml:space="preserve">-value for each profile (ACD </w:t>
      </w:r>
      <w:r w:rsidRPr="00FC2CED">
        <w:rPr>
          <w:i/>
        </w:rPr>
        <w:t>p</w:t>
      </w:r>
      <w:r w:rsidRPr="00FC2CED">
        <w:t>-value) was computed by comparing its ACD to the null.</w:t>
      </w:r>
    </w:p>
    <w:p w14:paraId="52A7958C" w14:textId="03A07627" w:rsidR="00BB0538" w:rsidRDefault="00BB0538" w:rsidP="00B1769D">
      <w:pPr>
        <w:pStyle w:val="TextIndent"/>
      </w:pPr>
      <w:r w:rsidRPr="00FC2CED">
        <w:rPr>
          <w:b/>
        </w:rPr>
        <w:t xml:space="preserve">Tensor construction: </w:t>
      </w:r>
      <w:r w:rsidRPr="00FC2CED">
        <w:t xml:space="preserve">The 201,484 CD profiles (20,413 drugs, 72 cell types) were filtered to 34,716 profiles (6928 drugs, 72 cell types) with ACD </w:t>
      </w:r>
      <w:r w:rsidRPr="00FC2CED">
        <w:rPr>
          <w:i/>
        </w:rPr>
        <w:t>p</w:t>
      </w:r>
      <w:r w:rsidRPr="00FC2CED">
        <w:t xml:space="preserve"> ≤ 0.1 in order to remove the most unreliable data. Drugs and cell types with &lt; 3 remaining experiments were removed, as well as duplicate drug id’s corresponding to the same drug, for a final count of 25,672 profiles (2130 drugs, 71 cells, 12.7% of all CDs). Profiles were averaged across all available concentration and time points, renormalized, and then arranged into a tensor (see Figure 2A). Of the 151,230</w:t>
      </w:r>
      <w:r w:rsidRPr="00FC2CED" w:rsidDel="000D0FA3">
        <w:t xml:space="preserve"> </w:t>
      </w:r>
      <w:r w:rsidRPr="00FC2CED">
        <w:t xml:space="preserve">possible drug-cell pairs, the tensor contained 15,855, corresponding to 10.5% observation density. The tensor element </w:t>
      </w:r>
      <w:r w:rsidRPr="00FC2CED">
        <w:rPr>
          <w:i/>
        </w:rPr>
        <w:t>T</w:t>
      </w:r>
      <w:r w:rsidRPr="00FC2CED">
        <w:rPr>
          <w:i/>
          <w:vertAlign w:val="subscript"/>
        </w:rPr>
        <w:t>d,g,c</w:t>
      </w:r>
      <w:r w:rsidRPr="00FC2CED">
        <w:t xml:space="preserve"> is the </w:t>
      </w:r>
      <w:r w:rsidRPr="00FC2CED">
        <w:rPr>
          <w:i/>
        </w:rPr>
        <w:t>g</w:t>
      </w:r>
      <w:r w:rsidRPr="00FC2CED">
        <w:rPr>
          <w:vertAlign w:val="superscript"/>
        </w:rPr>
        <w:t>th</w:t>
      </w:r>
      <w:r w:rsidRPr="00FC2CED">
        <w:t xml:space="preserve"> coordinate of the CD vector for drug </w:t>
      </w:r>
      <w:r w:rsidRPr="00FC2CED">
        <w:rPr>
          <w:i/>
        </w:rPr>
        <w:t xml:space="preserve">d </w:t>
      </w:r>
      <w:r w:rsidRPr="00FC2CED">
        <w:t xml:space="preserve">in cell </w:t>
      </w:r>
      <w:r w:rsidRPr="00FC2CED">
        <w:rPr>
          <w:i/>
        </w:rPr>
        <w:t>c.</w:t>
      </w:r>
      <w:r w:rsidRPr="00FC2CED">
        <w:t xml:space="preserve"> All values lie in the range [</w:t>
      </w:r>
      <w:r w:rsidRPr="00FC2CED">
        <w:noBreakHyphen/>
        <w:t>1,1] after normalization, where a positive [negative] value corresponds to up- [down-] regulation. The 10 cell lines with the most data are listed in Table 1, along with the corresponding tissue of origin and number of profiles (i.e. drugs) present. Most of the 71 cell lines are cancer cell lines, and represent a range of human tissues including skin, lung, brain, kidney, and prostate. A list of all dru</w:t>
      </w:r>
      <w:r w:rsidR="00CE2F6F">
        <w:t>gs, genes and cell lines in the</w:t>
      </w:r>
      <w:r w:rsidRPr="00FC2CED">
        <w:t xml:space="preserve"> tensor, along with some additional information (including prediction accuracy for each entity, see Section 3.6) is provided in Table S1. </w:t>
      </w:r>
    </w:p>
    <w:p w14:paraId="4C02CB99" w14:textId="77777777" w:rsidR="0071453A" w:rsidRDefault="0071453A" w:rsidP="0071453A">
      <w:pPr>
        <w:pStyle w:val="Heading2"/>
      </w:pPr>
      <w:r>
        <w:t>Cross-validation setup</w:t>
      </w:r>
    </w:p>
    <w:p w14:paraId="22497D48" w14:textId="091613F2" w:rsidR="0071453A" w:rsidRDefault="0071453A" w:rsidP="0071453A">
      <w:pPr>
        <w:pStyle w:val="spara"/>
      </w:pPr>
      <w:r>
        <w:t xml:space="preserve">10-fold CV </w:t>
      </w:r>
      <w:r w:rsidRPr="00232B2C">
        <w:t xml:space="preserve">experiments </w:t>
      </w:r>
      <w:r>
        <w:t xml:space="preserve">were performed, </w:t>
      </w:r>
      <w:r w:rsidRPr="00232B2C">
        <w:t>where</w:t>
      </w:r>
      <w:r>
        <w:t xml:space="preserve"> </w:t>
      </w:r>
      <w:r w:rsidRPr="00A81970">
        <w:rPr>
          <w:i/>
        </w:rPr>
        <w:t>entire expression profiles</w:t>
      </w:r>
      <w:r>
        <w:t xml:space="preserve"> are held out and then predicted (see Figure 2B), randomly selecting 10% of the profiles per fold.</w:t>
      </w:r>
      <w:r w:rsidRPr="00232B2C">
        <w:t xml:space="preserve"> All of these predictions </w:t>
      </w:r>
      <w:r>
        <w:lastRenderedPageBreak/>
        <w:t xml:space="preserve">are </w:t>
      </w:r>
      <w:r w:rsidRPr="00232B2C">
        <w:t xml:space="preserve">compiled into </w:t>
      </w:r>
      <w:r>
        <w:t xml:space="preserve">a </w:t>
      </w:r>
      <w:r w:rsidRPr="00232B2C">
        <w:t>tensor</w:t>
      </w:r>
      <w:r>
        <w:t xml:space="preserve">, </w:t>
      </w:r>
      <m:oMath>
        <m:acc>
          <m:accPr>
            <m:ctrlPr>
              <w:rPr>
                <w:rFonts w:ascii="Cambria Math" w:hAnsi="Cambria Math"/>
                <w:i/>
              </w:rPr>
            </m:ctrlPr>
          </m:accPr>
          <m:e>
            <m:r>
              <w:rPr>
                <w:rFonts w:ascii="Cambria Math" w:hAnsi="Cambria Math"/>
              </w:rPr>
              <m:t>T</m:t>
            </m:r>
          </m:e>
        </m:acc>
      </m:oMath>
      <w:r>
        <w:t>,</w:t>
      </w:r>
      <w:r w:rsidRPr="00232B2C">
        <w:t xml:space="preserve"> with the same </w:t>
      </w:r>
      <w:r>
        <w:t xml:space="preserve">dimensions and pattern of missing entries </w:t>
      </w:r>
      <w:r w:rsidRPr="00232B2C">
        <w:t>as the original tensor</w:t>
      </w:r>
      <w:r>
        <w:t xml:space="preserve">. </w:t>
      </w:r>
      <w:r>
        <w:softHyphen/>
        <w:t>Accuracy</w:t>
      </w:r>
      <w:r w:rsidRPr="0043782C">
        <w:t xml:space="preserve"> was measured </w:t>
      </w:r>
      <w:r>
        <w:t xml:space="preserve">as the </w:t>
      </w:r>
      <w:r w:rsidRPr="007B3BE9">
        <w:rPr>
          <w:u w:val="single"/>
        </w:rPr>
        <w:t>P</w:t>
      </w:r>
      <w:r>
        <w:t xml:space="preserve">earson </w:t>
      </w:r>
      <w:r w:rsidRPr="007B3BE9">
        <w:rPr>
          <w:u w:val="single"/>
        </w:rPr>
        <w:t>c</w:t>
      </w:r>
      <w:r>
        <w:t xml:space="preserve">orrelation with </w:t>
      </w:r>
      <w:r w:rsidRPr="007B3BE9">
        <w:rPr>
          <w:u w:val="single"/>
        </w:rPr>
        <w:t>t</w:t>
      </w:r>
      <w:r>
        <w:t xml:space="preserve">ruth (PCT, </w:t>
      </w:r>
      <w:r w:rsidRPr="0043782C">
        <w:t xml:space="preserve">also called </w:t>
      </w:r>
      <w:r w:rsidRPr="00073AB9">
        <w:t>gt</w:t>
      </w:r>
      <w:r w:rsidRPr="0043782C">
        <w:t xml:space="preserve">PCC in </w:t>
      </w:r>
      <w:r w:rsidRPr="0043782C">
        <w:fldChar w:fldCharType="begin"/>
      </w:r>
      <w:r w:rsidR="007F0C09">
        <w:instrText xml:space="preserve"> ADDIN EN.CITE &lt;EndNote&gt;&lt;Cite AuthorYear="1"&gt;&lt;Author&gt;Donner&lt;/Author&gt;&lt;Year&gt;2012&lt;/Year&gt;&lt;RecNum&gt;329&lt;/RecNum&gt;&lt;DisplayText&gt;Donner, et al. (&lt;style face="italic"&gt;18&lt;/style&gt;)&lt;/DisplayText&gt;&lt;record&gt;&lt;rec-number&gt;329&lt;/rec-number&gt;&lt;foreign-keys&gt;&lt;key app="EN" db-id="z5xffwddp5rps0ez2x1xptr4azxt50rspf92" timestamp="1454691798"&gt;329&lt;/key&gt;&lt;/foreign-keys&gt;&lt;ref-type name="Journal Article"&gt;17&lt;/ref-type&gt;&lt;contributors&gt;&lt;authors&gt;&lt;author&gt;Donner, Yoni&lt;/author&gt;&lt;author&gt;Feng, Ting&lt;/author&gt;&lt;author&gt;Benoist, Christophe&lt;/author&gt;&lt;author&gt;Koller, Daphne&lt;/author&gt;&lt;/authors&gt;&lt;/contributors&gt;&lt;titles&gt;&lt;title&gt;Imputing gene expression from selectively reduced probe sets&lt;/title&gt;&lt;secondary-title&gt;Nature methods&lt;/secondary-title&gt;&lt;/titles&gt;&lt;periodical&gt;&lt;full-title&gt;Nature methods&lt;/full-title&gt;&lt;/periodical&gt;&lt;pages&gt;1120-1125&lt;/pages&gt;&lt;volume&gt;9&lt;/volume&gt;&lt;number&gt;11&lt;/number&gt;&lt;dates&gt;&lt;year&gt;2012&lt;/year&gt;&lt;/dates&gt;&lt;isbn&gt;1548-7091&lt;/isbn&gt;&lt;urls&gt;&lt;/urls&gt;&lt;/record&gt;&lt;/Cite&gt;&lt;/EndNote&gt;</w:instrText>
      </w:r>
      <w:r w:rsidRPr="0043782C">
        <w:fldChar w:fldCharType="separate"/>
      </w:r>
      <w:r w:rsidR="007F0C09">
        <w:rPr>
          <w:noProof/>
        </w:rPr>
        <w:t>Donner, et al. (</w:t>
      </w:r>
      <w:r w:rsidR="007F0C09" w:rsidRPr="007F0C09">
        <w:rPr>
          <w:i/>
          <w:noProof/>
        </w:rPr>
        <w:t>18</w:t>
      </w:r>
      <w:r w:rsidR="007F0C09">
        <w:rPr>
          <w:noProof/>
        </w:rPr>
        <w:t>)</w:t>
      </w:r>
      <w:r w:rsidRPr="0043782C">
        <w:fldChar w:fldCharType="end"/>
      </w:r>
      <w:r w:rsidRPr="0043782C">
        <w:t>). This is defined as</w:t>
      </w:r>
      <w:r>
        <w:t xml:space="preserve"> </w:t>
      </w:r>
      <m:oMath>
        <m:sSub>
          <m:sSubPr>
            <m:ctrlPr>
              <w:rPr>
                <w:rFonts w:ascii="Cambria Math" w:hAnsi="Cambria Math"/>
              </w:rPr>
            </m:ctrlPr>
          </m:sSubPr>
          <m:e>
            <m:r>
              <m:rPr>
                <m:sty m:val="p"/>
              </m:rPr>
              <w:rPr>
                <w:rFonts w:ascii="Cambria Math" w:hAnsi="Cambria Math"/>
              </w:rPr>
              <m:t>PCT</m:t>
            </m:r>
          </m:e>
          <m:sub>
            <m:r>
              <m:rPr>
                <m:sty m:val="p"/>
              </m:rPr>
              <w:rPr>
                <w:rFonts w:ascii="Cambria Math" w:hAnsi="Cambria Math"/>
              </w:rPr>
              <m:t>Ω</m:t>
            </m:r>
          </m:sub>
        </m:sSub>
        <m:r>
          <w:rPr>
            <w:rFonts w:ascii="Cambria Math" w:hAnsi="Cambria Math"/>
          </w:rPr>
          <m:t>=cor</m:t>
        </m:r>
        <m:d>
          <m:dPr>
            <m:ctrlPr>
              <w:rPr>
                <w:rFonts w:ascii="Cambria Math" w:hAnsi="Cambria Math"/>
                <w:i/>
              </w:rPr>
            </m:ctrlPr>
          </m:dPr>
          <m:e>
            <m:sSub>
              <m:sSubPr>
                <m:ctrlPr>
                  <w:rPr>
                    <w:rFonts w:ascii="Cambria Math" w:hAnsi="Cambria Math"/>
                    <w:i/>
                  </w:rPr>
                </m:ctrlPr>
              </m:sSubPr>
              <m:e>
                <m:r>
                  <w:rPr>
                    <w:rFonts w:ascii="Cambria Math" w:hAnsi="Cambria Math"/>
                  </w:rPr>
                  <m:t>T</m:t>
                </m:r>
              </m:e>
              <m:sub>
                <m:r>
                  <m:rPr>
                    <m:sty m:val="p"/>
                  </m:rPr>
                  <w:rPr>
                    <w:rFonts w:ascii="Cambria Math" w:hAnsi="Cambria Math"/>
                  </w:rPr>
                  <m:t>Ω</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m:rPr>
                    <m:sty m:val="p"/>
                  </m:rPr>
                  <w:rPr>
                    <w:rFonts w:ascii="Cambria Math" w:hAnsi="Cambria Math"/>
                  </w:rPr>
                  <m:t>Ω</m:t>
                </m:r>
              </m:sub>
            </m:sSub>
          </m:e>
        </m:d>
        <m:r>
          <w:rPr>
            <w:rFonts w:ascii="Cambria Math" w:hAnsi="Cambria Math"/>
          </w:rPr>
          <m:t>,</m:t>
        </m:r>
      </m:oMath>
      <w:r w:rsidRPr="0043782C">
        <w:t xml:space="preserve"> where </w:t>
      </w:r>
      <w:r>
        <w:t>Ω corresponds to some subset of the tensor, the correlation is taken element-wise</w:t>
      </w:r>
      <w:r w:rsidRPr="0043782C">
        <w:t xml:space="preserve">, and unobserved entries are ignored. </w:t>
      </w:r>
      <w:r>
        <w:t>For example, Ω</w:t>
      </w:r>
      <w:r w:rsidRPr="0043782C">
        <w:t xml:space="preserve"> </w:t>
      </w:r>
      <w:r>
        <w:t xml:space="preserve">might correspond to a particular gene, drug, cell </w:t>
      </w:r>
      <w:r w:rsidRPr="0043782C">
        <w:t>(see Figure 6A</w:t>
      </w:r>
      <w:r>
        <w:t xml:space="preserve">, e.g. </w:t>
      </w:r>
      <m:oMath>
        <m:sSub>
          <m:sSubPr>
            <m:ctrlPr>
              <w:rPr>
                <w:rFonts w:ascii="Cambria Math" w:hAnsi="Cambria Math"/>
                <w:i/>
              </w:rPr>
            </m:ctrlPr>
          </m:sSubPr>
          <m:e>
            <m:r>
              <m:rPr>
                <m:sty m:val="p"/>
              </m:rPr>
              <w:rPr>
                <w:rFonts w:ascii="Cambria Math" w:hAnsi="Cambria Math"/>
              </w:rPr>
              <m:t>PCT</m:t>
            </m:r>
          </m:e>
          <m:sub>
            <m:r>
              <w:rPr>
                <w:rFonts w:ascii="Cambria Math" w:hAnsi="Cambria Math"/>
              </w:rPr>
              <m:t>g</m:t>
            </m:r>
          </m:sub>
        </m:sSub>
        <m:r>
          <w:rPr>
            <w:rFonts w:ascii="Cambria Math" w:hAnsi="Cambria Math"/>
          </w:rPr>
          <m:t>=cor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:g,:</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:,g,:</m:t>
                </m:r>
              </m:sub>
            </m:sSub>
          </m:e>
        </m:d>
      </m:oMath>
      <w:r w:rsidRPr="0043782C">
        <w:t xml:space="preserve">), </w:t>
      </w:r>
      <w:r>
        <w:t xml:space="preserve">a CV fold, or the entire tensor. </w:t>
      </w:r>
    </w:p>
    <w:p w14:paraId="62D25D02" w14:textId="77777777" w:rsidR="0071453A" w:rsidRDefault="0071453A" w:rsidP="0071453A">
      <w:pPr>
        <w:pStyle w:val="Heading2"/>
      </w:pPr>
      <w:r>
        <w:t>Baseline averaging schemes</w:t>
      </w:r>
    </w:p>
    <w:p w14:paraId="3B47030C" w14:textId="77777777" w:rsidR="0071453A" w:rsidRDefault="0071453A" w:rsidP="0071453A">
      <w:pPr>
        <w:pStyle w:val="spara"/>
      </w:pPr>
      <w:r>
        <w:t>While many methods exist to impute randomly missing entries in a gene expression matrix, we are not aware of prior work predicting entire expression profiles without additional data inputs. Thus we use two</w:t>
      </w:r>
      <w:r w:rsidRPr="008220EA">
        <w:t xml:space="preserve"> </w:t>
      </w:r>
      <w:r>
        <w:t xml:space="preserve">simple </w:t>
      </w:r>
      <w:r w:rsidRPr="008220EA">
        <w:t>baselines</w:t>
      </w:r>
      <w:r>
        <w:t xml:space="preserve"> that make predictions by averaging relevant subsets of data.</w:t>
      </w:r>
    </w:p>
    <w:p w14:paraId="44082426" w14:textId="77777777" w:rsidR="005D2091" w:rsidRDefault="0071453A" w:rsidP="005D2091">
      <w:pPr>
        <w:pStyle w:val="TextIndent"/>
        <w:rPr>
          <w:rStyle w:val="paraChar"/>
          <w:sz w:val="24"/>
          <w:szCs w:val="24"/>
        </w:rPr>
      </w:pPr>
      <w:r w:rsidRPr="00BC309D">
        <w:rPr>
          <w:rStyle w:val="paraChar"/>
          <w:sz w:val="24"/>
          <w:szCs w:val="24"/>
        </w:rPr>
        <w:t xml:space="preserve">“1D-Mean” (Figure 2C) predicts missing expression profiles for each drug by averaging all profiles available for that drug in the tensor (i.e. across cell lines). The prediction for drug </w:t>
      </w:r>
      <w:r w:rsidRPr="00BC309D">
        <w:rPr>
          <w:rStyle w:val="paraChar"/>
          <w:i/>
          <w:sz w:val="24"/>
          <w:szCs w:val="24"/>
        </w:rPr>
        <w:t>d</w:t>
      </w:r>
      <w:r w:rsidRPr="00BC309D">
        <w:rPr>
          <w:rStyle w:val="paraChar"/>
          <w:sz w:val="24"/>
          <w:szCs w:val="24"/>
        </w:rPr>
        <w:t xml:space="preserve">, cell </w:t>
      </w:r>
      <w:r w:rsidRPr="00BC309D">
        <w:rPr>
          <w:rStyle w:val="paraChar"/>
          <w:i/>
          <w:sz w:val="24"/>
          <w:szCs w:val="24"/>
        </w:rPr>
        <w:t>c</w:t>
      </w:r>
      <w:r w:rsidRPr="00BC309D">
        <w:rPr>
          <w:rStyle w:val="paraChar"/>
          <w:sz w:val="24"/>
          <w:szCs w:val="24"/>
        </w:rPr>
        <w:t xml:space="preserve"> and gene </w:t>
      </w:r>
      <w:r w:rsidRPr="00BC309D">
        <w:rPr>
          <w:rStyle w:val="paraChar"/>
          <w:i/>
          <w:sz w:val="24"/>
          <w:szCs w:val="24"/>
        </w:rPr>
        <w:t>g</w:t>
      </w:r>
      <w:r w:rsidRPr="00BC309D">
        <w:rPr>
          <w:rStyle w:val="paraChar"/>
          <w:sz w:val="24"/>
          <w:szCs w:val="24"/>
        </w:rPr>
        <w:t xml:space="preserve"> is given by:</w:t>
      </w:r>
    </w:p>
    <w:p w14:paraId="3C1EEB6E" w14:textId="77777777" w:rsidR="00377169" w:rsidRPr="008878A9" w:rsidRDefault="00377169" w:rsidP="00377169">
      <w:pPr>
        <w:pStyle w:val="Equation"/>
      </w:pPr>
      <w:r>
        <w:tab/>
      </w:r>
      <w:r w:rsidR="008E281D" w:rsidRPr="00377169">
        <w:rPr>
          <w:position w:val="-38"/>
        </w:rPr>
        <w:object w:dxaOrig="3360" w:dyaOrig="780" w14:anchorId="779221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39.2pt" o:ole="" fillcolor="window">
            <v:imagedata r:id="rId12" o:title=""/>
          </v:shape>
          <o:OLEObject Type="Embed" ProgID="Equation.3" ShapeID="_x0000_i1025" DrawAspect="Content" ObjectID="_1436732143" r:id="rId13"/>
        </w:object>
      </w:r>
      <w:r>
        <w:tab/>
        <w:t>(1)</w:t>
      </w:r>
    </w:p>
    <w:p w14:paraId="51ABFE0B" w14:textId="075F9888" w:rsidR="00B560EC" w:rsidRDefault="0071453A" w:rsidP="00BE1908">
      <w:pPr>
        <w:pStyle w:val="spara"/>
        <w:rPr>
          <w:rStyle w:val="paraChar"/>
          <w:sz w:val="24"/>
          <w:szCs w:val="24"/>
        </w:rPr>
      </w:pPr>
      <w:r w:rsidRPr="00BC309D">
        <w:rPr>
          <w:rStyle w:val="paraChar"/>
          <w:sz w:val="24"/>
          <w:szCs w:val="24"/>
        </w:rPr>
        <w:t>“2D-Mean” (Figure 2D), combines the 1D-Mean average across cell lines with a similar average in the other dimension across drugs, i.e.</w:t>
      </w:r>
    </w:p>
    <w:p w14:paraId="42346742" w14:textId="4AA4ACD3" w:rsidR="00BE1908" w:rsidRPr="008878A9" w:rsidRDefault="00BE1908" w:rsidP="00BE1908">
      <w:pPr>
        <w:pStyle w:val="Equation"/>
      </w:pPr>
      <w:r>
        <w:tab/>
      </w:r>
      <w:r w:rsidRPr="00377169">
        <w:rPr>
          <w:position w:val="-38"/>
        </w:rPr>
        <w:object w:dxaOrig="6180" w:dyaOrig="780" w14:anchorId="645F9718">
          <v:shape id="_x0000_i1026" type="#_x0000_t75" style="width:309.6pt;height:39.2pt" o:ole="" fillcolor="window">
            <v:imagedata r:id="rId14" o:title=""/>
          </v:shape>
          <o:OLEObject Type="Embed" ProgID="Equation.3" ShapeID="_x0000_i1026" DrawAspect="Content" ObjectID="_1436732144" r:id="rId15"/>
        </w:object>
      </w:r>
      <w:r>
        <w:tab/>
        <w:t>(2)</w:t>
      </w:r>
    </w:p>
    <w:p w14:paraId="1D9BF705" w14:textId="7E4EB6F6" w:rsidR="0071453A" w:rsidRPr="00051F79" w:rsidRDefault="0071453A" w:rsidP="00BE1908">
      <w:pPr>
        <w:pStyle w:val="Equation"/>
      </w:pPr>
      <w:r>
        <w:t xml:space="preserve">We use </w:t>
      </w:r>
      <w:r w:rsidRPr="00844223">
        <w:rPr>
          <w:i/>
        </w:rPr>
        <w:t>λ</w:t>
      </w:r>
      <w:r>
        <w:rPr>
          <w:i/>
        </w:rPr>
        <w:t xml:space="preserve"> </w:t>
      </w:r>
      <w:r>
        <w:t>= ½ based on</w:t>
      </w:r>
      <w:r w:rsidRPr="00130260">
        <w:t xml:space="preserve"> </w:t>
      </w:r>
      <w:r>
        <w:t>CV</w:t>
      </w:r>
      <w:r w:rsidRPr="00130260">
        <w:t xml:space="preserve"> experiments (results not shown)</w:t>
      </w:r>
      <w:r>
        <w:t xml:space="preserve">. </w:t>
      </w:r>
    </w:p>
    <w:p w14:paraId="03602DEC" w14:textId="77777777" w:rsidR="0071453A" w:rsidRDefault="0071453A" w:rsidP="002642AE">
      <w:pPr>
        <w:pStyle w:val="Heading2"/>
      </w:pPr>
      <w:r>
        <w:t>The Drug Neighbor Profile Prediction algorithm</w:t>
      </w:r>
    </w:p>
    <w:p w14:paraId="7DF77BD8" w14:textId="701272F6" w:rsidR="00DC003C" w:rsidRDefault="0071453A" w:rsidP="007D108E">
      <w:pPr>
        <w:pStyle w:val="spara"/>
        <w:rPr>
          <w:rStyle w:val="paraChar"/>
          <w:sz w:val="24"/>
          <w:szCs w:val="24"/>
        </w:rPr>
      </w:pPr>
      <w:r w:rsidRPr="00DC003C">
        <w:rPr>
          <w:rStyle w:val="paraChar"/>
          <w:sz w:val="24"/>
          <w:szCs w:val="24"/>
        </w:rPr>
        <w:t xml:space="preserve">The DNPP algorithm (Figure 2E) is an adaptation of K-nearest neighbors (KNN) to the </w:t>
      </w:r>
      <w:r w:rsidRPr="00DC003C">
        <w:rPr>
          <w:rStyle w:val="paraChar"/>
          <w:i/>
          <w:sz w:val="24"/>
          <w:szCs w:val="24"/>
        </w:rPr>
        <w:t xml:space="preserve">de novo </w:t>
      </w:r>
      <w:r w:rsidRPr="00DC003C">
        <w:rPr>
          <w:rStyle w:val="paraChar"/>
          <w:sz w:val="24"/>
          <w:szCs w:val="24"/>
        </w:rPr>
        <w:t>prediction setting. In other words, KNN normally requires at least some data present in the target condition in order to identify neighbors. To overcome this limitation, DNPP defines similarity between drugs instead of profiles. The similarity (</w:t>
      </w:r>
      <w:r w:rsidRPr="00DC003C">
        <w:rPr>
          <w:rStyle w:val="paraChar"/>
          <w:i/>
          <w:sz w:val="24"/>
          <w:szCs w:val="24"/>
        </w:rPr>
        <w:t>S</w:t>
      </w:r>
      <w:r w:rsidRPr="00DC003C">
        <w:rPr>
          <w:rStyle w:val="paraChar"/>
          <w:sz w:val="24"/>
          <w:szCs w:val="24"/>
        </w:rPr>
        <w:t>)</w:t>
      </w:r>
      <w:r w:rsidRPr="00DC003C">
        <w:rPr>
          <w:rStyle w:val="paraChar"/>
          <w:i/>
          <w:sz w:val="24"/>
          <w:szCs w:val="24"/>
        </w:rPr>
        <w:t xml:space="preserve"> </w:t>
      </w:r>
      <w:r w:rsidRPr="00DC003C">
        <w:rPr>
          <w:rStyle w:val="paraChar"/>
          <w:sz w:val="24"/>
          <w:szCs w:val="24"/>
        </w:rPr>
        <w:t xml:space="preserve">between two drugs </w:t>
      </w:r>
      <w:r w:rsidRPr="00DC003C">
        <w:rPr>
          <w:rStyle w:val="paraChar"/>
          <w:i/>
          <w:sz w:val="24"/>
          <w:szCs w:val="24"/>
        </w:rPr>
        <w:t xml:space="preserve">d </w:t>
      </w:r>
      <w:r w:rsidRPr="00DC003C">
        <w:rPr>
          <w:rStyle w:val="paraChar"/>
          <w:sz w:val="24"/>
          <w:szCs w:val="24"/>
        </w:rPr>
        <w:t xml:space="preserve">and </w:t>
      </w:r>
      <w:r w:rsidRPr="00DC003C">
        <w:rPr>
          <w:rStyle w:val="paraChar"/>
          <w:i/>
          <w:sz w:val="24"/>
          <w:szCs w:val="24"/>
        </w:rPr>
        <w:t>d’</w:t>
      </w:r>
      <w:r w:rsidRPr="00DC003C">
        <w:rPr>
          <w:rStyle w:val="paraChar"/>
          <w:sz w:val="24"/>
          <w:szCs w:val="24"/>
        </w:rPr>
        <w:t xml:space="preserve"> is defined based on average correlation between the two drugs’ profiles as measured in other cell types: </w:t>
      </w:r>
    </w:p>
    <w:p w14:paraId="56FB4B80" w14:textId="43913EA1" w:rsidR="00965F33" w:rsidRPr="008878A9" w:rsidRDefault="00965F33" w:rsidP="00965F33">
      <w:pPr>
        <w:pStyle w:val="Equation"/>
      </w:pPr>
      <w:r>
        <w:tab/>
      </w:r>
      <w:r w:rsidRPr="00377169">
        <w:rPr>
          <w:position w:val="-38"/>
        </w:rPr>
        <w:object w:dxaOrig="4240" w:dyaOrig="780" w14:anchorId="500E7DC2">
          <v:shape id="_x0000_i1027" type="#_x0000_t75" style="width:212pt;height:39.2pt" o:ole="" fillcolor="window">
            <v:imagedata r:id="rId16" o:title=""/>
          </v:shape>
          <o:OLEObject Type="Embed" ProgID="Equation.3" ShapeID="_x0000_i1027" DrawAspect="Content" ObjectID="_1436732145" r:id="rId17"/>
        </w:object>
      </w:r>
      <w:r>
        <w:tab/>
        <w:t>(3)</w:t>
      </w:r>
    </w:p>
    <w:p w14:paraId="581B334E" w14:textId="77777777" w:rsidR="0071453A" w:rsidRPr="00DC003C" w:rsidRDefault="0071453A" w:rsidP="00DC003C">
      <w:pPr>
        <w:pStyle w:val="spara"/>
        <w:rPr>
          <w:rStyle w:val="paraChar"/>
          <w:sz w:val="24"/>
          <w:szCs w:val="24"/>
        </w:rPr>
      </w:pPr>
      <w:r w:rsidRPr="00DC003C">
        <w:rPr>
          <w:rStyle w:val="paraChar"/>
          <w:sz w:val="24"/>
          <w:szCs w:val="24"/>
        </w:rPr>
        <w:t xml:space="preserve">DNPP then estimates the profile for drug </w:t>
      </w:r>
      <w:r w:rsidRPr="00DC003C">
        <w:rPr>
          <w:rStyle w:val="paraChar"/>
          <w:i/>
          <w:sz w:val="24"/>
          <w:szCs w:val="24"/>
        </w:rPr>
        <w:t xml:space="preserve">d </w:t>
      </w:r>
      <w:r w:rsidRPr="00DC003C">
        <w:rPr>
          <w:rStyle w:val="paraChar"/>
          <w:sz w:val="24"/>
          <w:szCs w:val="24"/>
        </w:rPr>
        <w:t xml:space="preserve">and cell </w:t>
      </w:r>
      <w:r w:rsidRPr="00DC003C">
        <w:rPr>
          <w:rStyle w:val="paraChar"/>
          <w:i/>
          <w:sz w:val="24"/>
          <w:szCs w:val="24"/>
        </w:rPr>
        <w:t xml:space="preserve">c </w:t>
      </w:r>
      <w:r w:rsidRPr="00DC003C">
        <w:rPr>
          <w:rStyle w:val="paraChar"/>
          <w:sz w:val="24"/>
          <w:szCs w:val="24"/>
        </w:rPr>
        <w:t xml:space="preserve">as a weighted average of (up to) </w:t>
      </w:r>
      <w:r w:rsidRPr="00DC003C">
        <w:rPr>
          <w:rStyle w:val="paraChar"/>
          <w:i/>
          <w:sz w:val="24"/>
          <w:szCs w:val="24"/>
        </w:rPr>
        <w:t xml:space="preserve">K </w:t>
      </w:r>
      <w:r w:rsidRPr="00DC003C">
        <w:rPr>
          <w:rStyle w:val="paraChar"/>
          <w:sz w:val="24"/>
          <w:szCs w:val="24"/>
        </w:rPr>
        <w:t xml:space="preserve">profiles from cell type </w:t>
      </w:r>
      <w:r w:rsidRPr="00DC003C">
        <w:rPr>
          <w:rStyle w:val="paraChar"/>
          <w:i/>
          <w:sz w:val="24"/>
          <w:szCs w:val="24"/>
        </w:rPr>
        <w:t xml:space="preserve">c </w:t>
      </w:r>
      <w:r w:rsidRPr="00DC003C">
        <w:rPr>
          <w:rStyle w:val="paraChar"/>
          <w:sz w:val="24"/>
          <w:szCs w:val="24"/>
        </w:rPr>
        <w:t>corresponding to neighboring drugs. To generate a prediction for (</w:t>
      </w:r>
      <w:r w:rsidRPr="00DC003C">
        <w:rPr>
          <w:rStyle w:val="paraChar"/>
          <w:i/>
          <w:sz w:val="24"/>
          <w:szCs w:val="24"/>
        </w:rPr>
        <w:t>d, c</w:t>
      </w:r>
      <w:r w:rsidRPr="00DC003C">
        <w:rPr>
          <w:rStyle w:val="paraChar"/>
          <w:sz w:val="24"/>
          <w:szCs w:val="24"/>
        </w:rPr>
        <w:t xml:space="preserve">), drug neighbors of </w:t>
      </w:r>
      <w:r w:rsidRPr="00DC003C">
        <w:rPr>
          <w:rStyle w:val="paraChar"/>
          <w:i/>
          <w:sz w:val="24"/>
          <w:szCs w:val="24"/>
        </w:rPr>
        <w:t xml:space="preserve">d </w:t>
      </w:r>
      <w:r w:rsidRPr="00DC003C">
        <w:rPr>
          <w:rStyle w:val="paraChar"/>
          <w:sz w:val="24"/>
          <w:szCs w:val="24"/>
        </w:rPr>
        <w:t xml:space="preserve">are chosen only amongst drugs that have data in cell </w:t>
      </w:r>
      <w:r w:rsidRPr="00DC003C">
        <w:rPr>
          <w:rStyle w:val="paraChar"/>
          <w:i/>
          <w:sz w:val="24"/>
          <w:szCs w:val="24"/>
        </w:rPr>
        <w:t>c</w:t>
      </w:r>
      <w:r w:rsidRPr="00DC003C">
        <w:rPr>
          <w:rStyle w:val="paraChar"/>
          <w:sz w:val="24"/>
          <w:szCs w:val="24"/>
        </w:rPr>
        <w:t xml:space="preserve">, and hence neighbors can differ per cell type. Finally, the weights on the </w:t>
      </w:r>
      <w:r w:rsidRPr="00DC003C">
        <w:rPr>
          <w:rStyle w:val="paraChar"/>
          <w:i/>
          <w:sz w:val="24"/>
          <w:szCs w:val="24"/>
        </w:rPr>
        <w:t xml:space="preserve">K </w:t>
      </w:r>
      <w:r w:rsidRPr="00DC003C">
        <w:rPr>
          <w:rStyle w:val="paraChar"/>
          <w:sz w:val="24"/>
          <w:szCs w:val="24"/>
        </w:rPr>
        <w:t xml:space="preserve">profiles are chosen proportional to </w:t>
      </w:r>
      <m:oMath>
        <m:r>
          <w:rPr>
            <w:rStyle w:val="paraChar"/>
            <w:rFonts w:ascii="Cambria Math" w:hAnsi="Cambria Math"/>
            <w:sz w:val="24"/>
            <w:szCs w:val="24"/>
          </w:rPr>
          <m:t>S</m:t>
        </m:r>
        <m:d>
          <m:dPr>
            <m:ctrlPr>
              <w:rPr>
                <w:rStyle w:val="paraChar"/>
                <w:rFonts w:ascii="Cambria Math" w:hAnsi="Cambria Math"/>
                <w:i/>
                <w:sz w:val="24"/>
                <w:szCs w:val="24"/>
              </w:rPr>
            </m:ctrlPr>
          </m:dPr>
          <m:e>
            <m:r>
              <w:rPr>
                <w:rStyle w:val="paraChar"/>
                <w:rFonts w:ascii="Cambria Math" w:hAnsi="Cambria Math"/>
                <w:sz w:val="24"/>
                <w:szCs w:val="24"/>
              </w:rPr>
              <m:t>d,</m:t>
            </m:r>
            <m:sSup>
              <m:sSupPr>
                <m:ctrlPr>
                  <w:rPr>
                    <w:rStyle w:val="paraChar"/>
                    <w:rFonts w:ascii="Cambria Math" w:hAnsi="Cambria Math"/>
                    <w:i/>
                    <w:sz w:val="24"/>
                    <w:szCs w:val="24"/>
                  </w:rPr>
                </m:ctrlPr>
              </m:sSupPr>
              <m:e>
                <m:r>
                  <w:rPr>
                    <w:rStyle w:val="paraChar"/>
                    <w:rFonts w:ascii="Cambria Math" w:hAnsi="Cambria Math"/>
                    <w:sz w:val="24"/>
                    <w:szCs w:val="24"/>
                  </w:rPr>
                  <m:t>d</m:t>
                </m:r>
              </m:e>
              <m:sup>
                <m:r>
                  <w:rPr>
                    <w:rStyle w:val="paraChar"/>
                    <w:rFonts w:ascii="Cambria Math" w:hAnsi="Cambria Math"/>
                    <w:sz w:val="24"/>
                    <w:szCs w:val="24"/>
                  </w:rPr>
                  <m:t>'</m:t>
                </m:r>
              </m:sup>
            </m:sSup>
          </m:e>
        </m:d>
      </m:oMath>
      <w:r w:rsidRPr="00DC003C">
        <w:rPr>
          <w:rStyle w:val="paraChar"/>
          <w:sz w:val="24"/>
          <w:szCs w:val="24"/>
        </w:rPr>
        <w:t xml:space="preserve">, normalized to sum to 1. We use </w:t>
      </w:r>
      <w:r w:rsidRPr="00DC003C">
        <w:rPr>
          <w:rStyle w:val="paraChar"/>
          <w:i/>
          <w:sz w:val="24"/>
          <w:szCs w:val="24"/>
        </w:rPr>
        <w:t xml:space="preserve">K = </w:t>
      </w:r>
      <w:r w:rsidRPr="00DC003C">
        <w:rPr>
          <w:rStyle w:val="paraChar"/>
          <w:sz w:val="24"/>
          <w:szCs w:val="24"/>
        </w:rPr>
        <w:t>10 (CV results not shown).</w:t>
      </w:r>
    </w:p>
    <w:p w14:paraId="268C2A0E" w14:textId="77777777" w:rsidR="0071453A" w:rsidRPr="00032B87" w:rsidRDefault="0071453A" w:rsidP="005C4093">
      <w:pPr>
        <w:pStyle w:val="Heading2"/>
      </w:pPr>
      <w:r>
        <w:lastRenderedPageBreak/>
        <w:t>Benchmarking t</w:t>
      </w:r>
      <w:r w:rsidRPr="007E6F07">
        <w:t>ensor completion algorithms</w:t>
      </w:r>
    </w:p>
    <w:p w14:paraId="6A361215" w14:textId="54C5B920" w:rsidR="0071453A" w:rsidRDefault="0071453A" w:rsidP="005C4093">
      <w:pPr>
        <w:pStyle w:val="spara"/>
      </w:pPr>
      <w:r w:rsidRPr="00130260">
        <w:t>Six tensor completion algorithms were benchmarked for both speed and accuracy</w:t>
      </w:r>
      <w:r>
        <w:t xml:space="preserve">. </w:t>
      </w:r>
      <w:r w:rsidRPr="00130260">
        <w:t>The algorithms are: Tmac</w:t>
      </w:r>
      <w:r>
        <w:fldChar w:fldCharType="begin"/>
      </w:r>
      <w:r w:rsidR="007F0C09">
        <w:instrText xml:space="preserve"> ADDIN EN.CITE &lt;EndNote&gt;&lt;Cite&gt;&lt;Author&gt;Xu&lt;/Author&gt;&lt;Year&gt;2013&lt;/Year&gt;&lt;RecNum&gt;339&lt;/RecNum&gt;&lt;DisplayText&gt;&lt;style face="italic superscript"&gt;19&lt;/style&gt;&lt;/DisplayText&gt;&lt;record&gt;&lt;rec-number&gt;339&lt;/rec-number&gt;&lt;foreign-keys&gt;&lt;key app="EN" db-id="z5xffwddp5rps0ez2x1xptr4azxt50rspf92" timestamp="1455219551"&gt;339&lt;/key&gt;&lt;/foreign-keys&gt;&lt;ref-type name="Journal Article"&gt;17&lt;/ref-type&gt;&lt;contributors&gt;&lt;authors&gt;&lt;author&gt;Xu, Yangyang&lt;/author&gt;&lt;author&gt;Hao, Ruru&lt;/author&gt;&lt;author&gt;Yin, Wotao&lt;/author&gt;&lt;author&gt;Su, Zhixun&lt;/author&gt;&lt;/authors&gt;&lt;/contributors&gt;&lt;titles&gt;&lt;title&gt;Parallel matrix factorization for low-rank tensor completion&lt;/title&gt;&lt;secondary-title&gt;arXiv preprint arXiv:1312.1254&lt;/secondary-title&gt;&lt;/titles&gt;&lt;periodical&gt;&lt;full-title&gt;arXiv preprint arXiv:1312.1254&lt;/full-title&gt;&lt;/periodical&gt;&lt;dates&gt;&lt;year&gt;2013&lt;/year&gt;&lt;/dates&gt;&lt;urls&gt;&lt;/urls&gt;&lt;/record&gt;&lt;/Cite&gt;&lt;/EndNote&gt;</w:instrText>
      </w:r>
      <w:r>
        <w:fldChar w:fldCharType="separate"/>
      </w:r>
      <w:r w:rsidR="007F0C09" w:rsidRPr="007F0C09">
        <w:rPr>
          <w:i/>
          <w:noProof/>
          <w:vertAlign w:val="superscript"/>
        </w:rPr>
        <w:t>19</w:t>
      </w:r>
      <w:r>
        <w:fldChar w:fldCharType="end"/>
      </w:r>
      <w:r w:rsidRPr="00130260">
        <w:t>;  SiLRTC, HaLRTC, and FaLRTC</w:t>
      </w:r>
      <w:r w:rsidRPr="00130260">
        <w:fldChar w:fldCharType="begin"/>
      </w:r>
      <w:r w:rsidR="00361F25">
        <w:instrText xml:space="preserve"> ADDIN EN.CITE &lt;EndNote&gt;&lt;Cite&gt;&lt;Author&gt;Liu&lt;/Author&gt;&lt;Year&gt;2013&lt;/Year&gt;&lt;RecNum&gt;183&lt;/RecNum&gt;&lt;DisplayText&gt;&lt;style face="italic superscript"&gt;15&lt;/style&gt;&lt;/DisplayText&gt;&lt;record&gt;&lt;rec-number&gt;183&lt;/rec-number&gt;&lt;foreign-keys&gt;&lt;key app="EN" db-id="z5xffwddp5rps0ez2x1xptr4azxt50rspf92" timestamp="1442203574"&gt;183&lt;/key&gt;&lt;/foreign-keys&gt;&lt;ref-type name="Journal Article"&gt;17&lt;/ref-type&gt;&lt;contributors&gt;&lt;authors&gt;&lt;author&gt;Liu, Ji&lt;/author&gt;&lt;author&gt;Musialski, Przemyslaw&lt;/author&gt;&lt;author&gt;Wonka, Peter&lt;/author&gt;&lt;author&gt;Ye, Jieping&lt;/author&gt;&lt;/authors&gt;&lt;/contributors&gt;&lt;titles&gt;&lt;title&gt;Tensor completion for estimating missing values in visual data&lt;/title&gt;&lt;secondary-title&gt;Pattern Analysis and Machine Intelligence, IEEE Transactions on&lt;/secondary-title&gt;&lt;/titles&gt;&lt;periodical&gt;&lt;full-title&gt;Pattern Analysis and Machine Intelligence, IEEE Transactions on&lt;/full-title&gt;&lt;/periodical&gt;&lt;pages&gt;208-220&lt;/pages&gt;&lt;volume&gt;35&lt;/volume&gt;&lt;number&gt;1&lt;/number&gt;&lt;dates&gt;&lt;year&gt;2013&lt;/year&gt;&lt;/dates&gt;&lt;isbn&gt;0162-8828&lt;/isbn&gt;&lt;urls&gt;&lt;/urls&gt;&lt;/record&gt;&lt;/Cite&gt;&lt;/EndNote&gt;</w:instrText>
      </w:r>
      <w:r w:rsidRPr="00130260">
        <w:fldChar w:fldCharType="separate"/>
      </w:r>
      <w:r w:rsidR="00361F25" w:rsidRPr="00361F25">
        <w:rPr>
          <w:i/>
          <w:noProof/>
          <w:vertAlign w:val="superscript"/>
        </w:rPr>
        <w:t>15</w:t>
      </w:r>
      <w:r w:rsidRPr="00130260">
        <w:fldChar w:fldCharType="end"/>
      </w:r>
      <w:r w:rsidRPr="00130260">
        <w:t xml:space="preserve"> and </w:t>
      </w:r>
      <w:r>
        <w:t>‘C</w:t>
      </w:r>
      <w:r w:rsidRPr="00130260">
        <w:t>on</w:t>
      </w:r>
      <w:r>
        <w:t>strained’ and ‘AsM</w:t>
      </w:r>
      <w:r w:rsidRPr="00130260">
        <w:t>atrix’</w:t>
      </w:r>
      <w:r w:rsidRPr="00130260">
        <w:fldChar w:fldCharType="begin"/>
      </w:r>
      <w:r w:rsidR="007F0C09">
        <w:instrText xml:space="preserve"> ADDIN EN.CITE &lt;EndNote&gt;&lt;Cite&gt;&lt;Author&gt;Tomioka&lt;/Author&gt;&lt;Year&gt;2010&lt;/Year&gt;&lt;RecNum&gt;340&lt;/RecNum&gt;&lt;DisplayText&gt;&lt;style face="italic superscript"&gt;20&lt;/style&gt;&lt;/DisplayText&gt;&lt;record&gt;&lt;rec-number&gt;340&lt;/rec-number&gt;&lt;foreign-keys&gt;&lt;key app="EN" db-id="z5xffwddp5rps0ez2x1xptr4azxt50rspf92" timestamp="1455219774"&gt;340&lt;/key&gt;&lt;/foreign-keys&gt;&lt;ref-type name="Journal Article"&gt;17&lt;/ref-type&gt;&lt;contributors&gt;&lt;authors&gt;&lt;author&gt;Tomioka, Ryota&lt;/author&gt;&lt;author&gt;Hayashi, Kohei&lt;/author&gt;&lt;author&gt;Kashima, Hisashi&lt;/author&gt;&lt;/authors&gt;&lt;/contributors&gt;&lt;titles&gt;&lt;title&gt;Estimation of low-rank tensors via convex optimization&lt;/title&gt;&lt;secondary-title&gt;arXiv preprint arXiv:1010.0789&lt;/secondary-title&gt;&lt;/titles&gt;&lt;periodical&gt;&lt;full-title&gt;arXiv preprint arXiv:1010.0789&lt;/full-title&gt;&lt;/periodical&gt;&lt;dates&gt;&lt;year&gt;2010&lt;/year&gt;&lt;/dates&gt;&lt;urls&gt;&lt;/urls&gt;&lt;/record&gt;&lt;/Cite&gt;&lt;/EndNote&gt;</w:instrText>
      </w:r>
      <w:r w:rsidRPr="00130260">
        <w:fldChar w:fldCharType="separate"/>
      </w:r>
      <w:r w:rsidR="007F0C09" w:rsidRPr="007F0C09">
        <w:rPr>
          <w:i/>
          <w:noProof/>
          <w:vertAlign w:val="superscript"/>
        </w:rPr>
        <w:t>20</w:t>
      </w:r>
      <w:r w:rsidRPr="00130260">
        <w:fldChar w:fldCharType="end"/>
      </w:r>
      <w:r>
        <w:t xml:space="preserve">. </w:t>
      </w:r>
      <w:r w:rsidRPr="00130260">
        <w:t>M</w:t>
      </w:r>
      <w:r w:rsidRPr="007E6F07">
        <w:rPr>
          <w:smallCaps/>
        </w:rPr>
        <w:t>ATLAB</w:t>
      </w:r>
      <w:r w:rsidRPr="00130260">
        <w:t xml:space="preserve"> code for all algorithms was downloaded and used without any algorithmic changes</w:t>
      </w:r>
      <w:r>
        <w:t xml:space="preserve">. </w:t>
      </w:r>
      <w:r w:rsidRPr="00130260">
        <w:t>Some hyperparameters were hand-tuned while others were kept at default values</w:t>
      </w:r>
      <w:r>
        <w:t xml:space="preserve"> (see </w:t>
      </w:r>
      <w:r w:rsidRPr="00130260">
        <w:t xml:space="preserve">Table </w:t>
      </w:r>
      <w:r>
        <w:t>S3). 10-fold CV</w:t>
      </w:r>
      <w:r w:rsidRPr="00130260">
        <w:t xml:space="preserve"> experiments w</w:t>
      </w:r>
      <w:r>
        <w:t>ere</w:t>
      </w:r>
      <w:r w:rsidRPr="00130260">
        <w:t xml:space="preserve"> run on </w:t>
      </w:r>
      <w:r>
        <w:t>the s</w:t>
      </w:r>
      <w:r w:rsidRPr="008D1DE8">
        <w:t>mall</w:t>
      </w:r>
      <w:r w:rsidRPr="00130260">
        <w:t xml:space="preserve"> </w:t>
      </w:r>
      <w:r>
        <w:t xml:space="preserve">tensor. </w:t>
      </w:r>
      <w:r w:rsidRPr="00130260">
        <w:t xml:space="preserve">Results and runtimes are shown in Figure </w:t>
      </w:r>
      <w:r>
        <w:t xml:space="preserve">S4, along with 1D-Mean, 2D-Mean and DNPP. </w:t>
      </w:r>
      <w:r w:rsidRPr="00130260">
        <w:t xml:space="preserve">FaLRTC was selected </w:t>
      </w:r>
      <w:r>
        <w:t xml:space="preserve">for further study </w:t>
      </w:r>
      <w:r w:rsidRPr="00130260">
        <w:t>due to its superior accura</w:t>
      </w:r>
      <w:r>
        <w:t xml:space="preserve">cy and efficiency. </w:t>
      </w:r>
    </w:p>
    <w:p w14:paraId="376095E8" w14:textId="77777777" w:rsidR="0071453A" w:rsidRPr="00032B87" w:rsidRDefault="0071453A" w:rsidP="005C4093">
      <w:pPr>
        <w:pStyle w:val="Heading2"/>
      </w:pPr>
      <w:r>
        <w:t>The Fast, Low-Rank Tensor C</w:t>
      </w:r>
      <w:r w:rsidRPr="00FB03C0">
        <w:t>ompletion algorithm</w:t>
      </w:r>
    </w:p>
    <w:p w14:paraId="2899F9D1" w14:textId="54C2CEBB" w:rsidR="00B1769D" w:rsidRDefault="0071453A" w:rsidP="00CA0D3F">
      <w:pPr>
        <w:pStyle w:val="spara"/>
        <w:rPr>
          <w:szCs w:val="24"/>
        </w:rPr>
      </w:pPr>
      <w:r w:rsidRPr="00CA0D3F">
        <w:rPr>
          <w:rStyle w:val="para-firstChar"/>
          <w:sz w:val="24"/>
          <w:szCs w:val="24"/>
        </w:rPr>
        <w:t>The FaLRTC algorithm</w:t>
      </w:r>
      <w:r w:rsidRPr="00CA0D3F">
        <w:rPr>
          <w:rStyle w:val="para-firstChar"/>
          <w:sz w:val="24"/>
          <w:szCs w:val="24"/>
        </w:rPr>
        <w:fldChar w:fldCharType="begin"/>
      </w:r>
      <w:r w:rsidR="00361F25">
        <w:rPr>
          <w:rStyle w:val="para-firstChar"/>
          <w:sz w:val="24"/>
          <w:szCs w:val="24"/>
        </w:rPr>
        <w:instrText xml:space="preserve"> ADDIN EN.CITE &lt;EndNote&gt;&lt;Cite&gt;&lt;Author&gt;Liu&lt;/Author&gt;&lt;Year&gt;2013&lt;/Year&gt;&lt;RecNum&gt;183&lt;/RecNum&gt;&lt;DisplayText&gt;&lt;style face="italic superscript"&gt;15&lt;/style&gt;&lt;/DisplayText&gt;&lt;record&gt;&lt;rec-number&gt;183&lt;/rec-number&gt;&lt;foreign-keys&gt;&lt;key app="EN" db-id="z5xffwddp5rps0ez2x1xptr4azxt50rspf92" timestamp="1442203574"&gt;183&lt;/key&gt;&lt;/foreign-keys&gt;&lt;ref-type name="Journal Article"&gt;17&lt;/ref-type&gt;&lt;contributors&gt;&lt;authors&gt;&lt;author&gt;Liu, Ji&lt;/author&gt;&lt;author&gt;Musialski, Przemyslaw&lt;/author&gt;&lt;author&gt;Wonka, Peter&lt;/author&gt;&lt;author&gt;Ye, Jieping&lt;/author&gt;&lt;/authors&gt;&lt;/contributors&gt;&lt;titles&gt;&lt;title&gt;Tensor completion for estimating missing values in visual data&lt;/title&gt;&lt;secondary-title&gt;Pattern Analysis and Machine Intelligence, IEEE Transactions on&lt;/secondary-title&gt;&lt;/titles&gt;&lt;periodical&gt;&lt;full-title&gt;Pattern Analysis and Machine Intelligence, IEEE Transactions on&lt;/full-title&gt;&lt;/periodical&gt;&lt;pages&gt;208-220&lt;/pages&gt;&lt;volume&gt;35&lt;/volume&gt;&lt;number&gt;1&lt;/number&gt;&lt;dates&gt;&lt;year&gt;2013&lt;/year&gt;&lt;/dates&gt;&lt;isbn&gt;0162-8828&lt;/isbn&gt;&lt;urls&gt;&lt;/urls&gt;&lt;/record&gt;&lt;/Cite&gt;&lt;/EndNote&gt;</w:instrText>
      </w:r>
      <w:r w:rsidRPr="00CA0D3F">
        <w:rPr>
          <w:rStyle w:val="para-firstChar"/>
          <w:sz w:val="24"/>
          <w:szCs w:val="24"/>
        </w:rPr>
        <w:fldChar w:fldCharType="separate"/>
      </w:r>
      <w:r w:rsidR="00361F25" w:rsidRPr="00361F25">
        <w:rPr>
          <w:rStyle w:val="para-firstChar"/>
          <w:i/>
          <w:noProof/>
          <w:sz w:val="24"/>
          <w:szCs w:val="24"/>
          <w:vertAlign w:val="superscript"/>
        </w:rPr>
        <w:t>15</w:t>
      </w:r>
      <w:r w:rsidRPr="00CA0D3F">
        <w:rPr>
          <w:rStyle w:val="para-firstChar"/>
          <w:sz w:val="24"/>
          <w:szCs w:val="24"/>
        </w:rPr>
        <w:fldChar w:fldCharType="end"/>
      </w:r>
      <w:r w:rsidRPr="00CA0D3F">
        <w:rPr>
          <w:rStyle w:val="para-firstChar"/>
          <w:sz w:val="24"/>
          <w:szCs w:val="24"/>
        </w:rPr>
        <w:t xml:space="preserve"> is sometimes referred to herein as simply ‘Tensor’ or ‘the tensor approach.’ We briefly describe the algorithm here, in a simplified form (see Figure 2F). Like most tensor completion algorithms, FaLRTC assumes that the data has some low-rank structure. While there is a notion of rank for a tensor</w:t>
      </w:r>
      <w:r w:rsidRPr="00CA0D3F">
        <w:rPr>
          <w:rStyle w:val="para-firstChar"/>
          <w:sz w:val="24"/>
          <w:szCs w:val="24"/>
        </w:rPr>
        <w:fldChar w:fldCharType="begin"/>
      </w:r>
      <w:r w:rsidR="007F0C09">
        <w:rPr>
          <w:rStyle w:val="para-firstChar"/>
          <w:sz w:val="24"/>
          <w:szCs w:val="24"/>
        </w:rPr>
        <w:instrText xml:space="preserve"> ADDIN EN.CITE &lt;EndNote&gt;&lt;Cite&gt;&lt;Author&gt;Kolda&lt;/Author&gt;&lt;Year&gt;2009&lt;/Year&gt;&lt;RecNum&gt;341&lt;/RecNum&gt;&lt;DisplayText&gt;&lt;style face="italic superscript"&gt;21&lt;/style&gt;&lt;/DisplayText&gt;&lt;record&gt;&lt;rec-number&gt;341&lt;/rec-number&gt;&lt;foreign-keys&gt;&lt;key app="EN" db-id="z5xffwddp5rps0ez2x1xptr4azxt50rspf92" timestamp="1455259425"&gt;341&lt;/key&gt;&lt;/foreign-keys&gt;&lt;ref-type name="Journal Article"&gt;17&lt;/ref-type&gt;&lt;contributors&gt;&lt;authors&gt;&lt;author&gt;Kolda, Tamara G&lt;/author&gt;&lt;author&gt;Bader, Brett W&lt;/author&gt;&lt;/authors&gt;&lt;/contributors&gt;&lt;titles&gt;&lt;title&gt;Tensor decompositions and applications&lt;/title&gt;&lt;secondary-title&gt;SIAM review&lt;/secondary-title&gt;&lt;/titles&gt;&lt;periodical&gt;&lt;full-title&gt;SIAM review&lt;/full-title&gt;&lt;/periodical&gt;&lt;pages&gt;455-500&lt;/pages&gt;&lt;volume&gt;51&lt;/volume&gt;&lt;number&gt;3&lt;/number&gt;&lt;dates&gt;&lt;year&gt;2009&lt;/year&gt;&lt;/dates&gt;&lt;isbn&gt;0036-1445&lt;/isbn&gt;&lt;urls&gt;&lt;/urls&gt;&lt;/record&gt;&lt;/Cite&gt;&lt;/EndNote&gt;</w:instrText>
      </w:r>
      <w:r w:rsidRPr="00CA0D3F">
        <w:rPr>
          <w:rStyle w:val="para-firstChar"/>
          <w:sz w:val="24"/>
          <w:szCs w:val="24"/>
        </w:rPr>
        <w:fldChar w:fldCharType="separate"/>
      </w:r>
      <w:r w:rsidR="007F0C09" w:rsidRPr="007F0C09">
        <w:rPr>
          <w:rStyle w:val="para-firstChar"/>
          <w:i/>
          <w:noProof/>
          <w:sz w:val="24"/>
          <w:szCs w:val="24"/>
          <w:vertAlign w:val="superscript"/>
        </w:rPr>
        <w:t>21</w:t>
      </w:r>
      <w:r w:rsidRPr="00CA0D3F">
        <w:rPr>
          <w:rStyle w:val="para-firstChar"/>
          <w:sz w:val="24"/>
          <w:szCs w:val="24"/>
        </w:rPr>
        <w:fldChar w:fldCharType="end"/>
      </w:r>
      <w:r w:rsidRPr="00CA0D3F">
        <w:rPr>
          <w:rStyle w:val="para-firstChar"/>
          <w:sz w:val="24"/>
          <w:szCs w:val="24"/>
        </w:rPr>
        <w:t xml:space="preserve">, this is in general hard to compute. Hence, FaLRTC resorts to low-rank matrix approximations instead. A three-dimensional tensor can be reshaped </w:t>
      </w:r>
      <w:r w:rsidR="00CA0D3F" w:rsidRPr="00CA0D3F">
        <w:rPr>
          <w:rStyle w:val="para-firstChar"/>
          <w:sz w:val="24"/>
          <w:szCs w:val="24"/>
        </w:rPr>
        <w:t>or ‘unfolded’ into matrices in three mathematically distinct ways</w:t>
      </w:r>
      <w:r w:rsidR="00CA0D3F" w:rsidRPr="00CA0D3F">
        <w:rPr>
          <w:rStyle w:val="para-firstChar"/>
          <w:sz w:val="24"/>
          <w:szCs w:val="24"/>
        </w:rPr>
        <w:fldChar w:fldCharType="begin"/>
      </w:r>
      <w:r w:rsidR="007F0C09">
        <w:rPr>
          <w:rStyle w:val="para-firstChar"/>
          <w:sz w:val="24"/>
          <w:szCs w:val="24"/>
        </w:rPr>
        <w:instrText xml:space="preserve"> ADDIN EN.CITE &lt;EndNote&gt;&lt;Cite&gt;&lt;Author&gt;Kolda&lt;/Author&gt;&lt;Year&gt;2009&lt;/Year&gt;&lt;RecNum&gt;341&lt;/RecNum&gt;&lt;DisplayText&gt;&lt;style face="italic superscript"&gt;21&lt;/style&gt;&lt;/DisplayText&gt;&lt;record&gt;&lt;rec-number&gt;341&lt;/rec-number&gt;&lt;foreign-keys&gt;&lt;key app="EN" db-id="z5xffwddp5rps0ez2x1xptr4azxt50rspf92" timestamp="1455259425"&gt;341&lt;/key&gt;&lt;/foreign-keys&gt;&lt;ref-type name="Journal Article"&gt;17&lt;/ref-type&gt;&lt;contributors&gt;&lt;authors&gt;&lt;author&gt;Kolda, Tamara G&lt;/author&gt;&lt;author&gt;Bader, Brett W&lt;/author&gt;&lt;/authors&gt;&lt;/contributors&gt;&lt;titles&gt;&lt;title&gt;Tensor decompositions and applications&lt;/title&gt;&lt;secondary-title&gt;SIAM review&lt;/secondary-title&gt;&lt;/titles&gt;&lt;periodical&gt;&lt;full-title&gt;SIAM review&lt;/full-title&gt;&lt;/periodical&gt;&lt;pages&gt;455-500&lt;/pages&gt;&lt;volume&gt;51&lt;/volume&gt;&lt;number&gt;3&lt;/number&gt;&lt;dates&gt;&lt;year&gt;2009&lt;/year&gt;&lt;/dates&gt;&lt;isbn&gt;0036-1445&lt;/isbn&gt;&lt;urls&gt;&lt;/urls&gt;&lt;/record&gt;&lt;/Cite&gt;&lt;/EndNote&gt;</w:instrText>
      </w:r>
      <w:r w:rsidR="00CA0D3F" w:rsidRPr="00CA0D3F">
        <w:rPr>
          <w:rStyle w:val="para-firstChar"/>
          <w:sz w:val="24"/>
          <w:szCs w:val="24"/>
        </w:rPr>
        <w:fldChar w:fldCharType="separate"/>
      </w:r>
      <w:r w:rsidR="007F0C09" w:rsidRPr="007F0C09">
        <w:rPr>
          <w:rStyle w:val="para-firstChar"/>
          <w:i/>
          <w:noProof/>
          <w:sz w:val="24"/>
          <w:szCs w:val="24"/>
          <w:vertAlign w:val="superscript"/>
        </w:rPr>
        <w:t>21</w:t>
      </w:r>
      <w:r w:rsidR="00CA0D3F" w:rsidRPr="00CA0D3F">
        <w:rPr>
          <w:rStyle w:val="para-firstChar"/>
          <w:sz w:val="24"/>
          <w:szCs w:val="24"/>
        </w:rPr>
        <w:fldChar w:fldCharType="end"/>
      </w:r>
      <w:r w:rsidR="00CA0D3F" w:rsidRPr="00CA0D3F">
        <w:rPr>
          <w:rStyle w:val="para-firstChar"/>
          <w:sz w:val="24"/>
          <w:szCs w:val="24"/>
        </w:rPr>
        <w:t xml:space="preserve">, i.e. a </w:t>
      </w:r>
      <m:oMath>
        <m:r>
          <w:rPr>
            <w:rStyle w:val="para-firstChar"/>
            <w:rFonts w:ascii="Cambria Math" w:hAnsi="Cambria Math"/>
            <w:sz w:val="24"/>
            <w:szCs w:val="24"/>
          </w:rPr>
          <m:t>D×C×G</m:t>
        </m:r>
      </m:oMath>
      <w:r w:rsidR="00CA0D3F" w:rsidRPr="00CA0D3F">
        <w:rPr>
          <w:rStyle w:val="para-firstChar"/>
          <w:sz w:val="24"/>
          <w:szCs w:val="24"/>
        </w:rPr>
        <w:t xml:space="preserve"> tensor can be unfolded into a </w:t>
      </w:r>
      <m:oMath>
        <m:r>
          <w:rPr>
            <w:rStyle w:val="para-firstChar"/>
            <w:rFonts w:ascii="Cambria Math" w:hAnsi="Cambria Math"/>
            <w:sz w:val="24"/>
            <w:szCs w:val="24"/>
          </w:rPr>
          <m:t>D×</m:t>
        </m:r>
        <m:d>
          <m:dPr>
            <m:ctrlPr>
              <w:rPr>
                <w:rStyle w:val="para-firstChar"/>
                <w:rFonts w:ascii="Cambria Math" w:hAnsi="Cambria Math"/>
                <w:i/>
                <w:sz w:val="24"/>
                <w:szCs w:val="24"/>
              </w:rPr>
            </m:ctrlPr>
          </m:dPr>
          <m:e>
            <m:r>
              <w:rPr>
                <w:rStyle w:val="para-firstChar"/>
                <w:rFonts w:ascii="Cambria Math" w:hAnsi="Cambria Math"/>
                <w:sz w:val="24"/>
                <w:szCs w:val="24"/>
              </w:rPr>
              <m:t>CG</m:t>
            </m:r>
          </m:e>
        </m:d>
      </m:oMath>
      <w:r w:rsidR="00CA0D3F" w:rsidRPr="00CA0D3F">
        <w:rPr>
          <w:rStyle w:val="para-firstChar"/>
          <w:sz w:val="24"/>
          <w:szCs w:val="24"/>
        </w:rPr>
        <w:t xml:space="preserve">, a </w:t>
      </w:r>
      <m:oMath>
        <m:r>
          <w:rPr>
            <w:rStyle w:val="para-firstChar"/>
            <w:rFonts w:ascii="Cambria Math" w:hAnsi="Cambria Math"/>
            <w:sz w:val="24"/>
            <w:szCs w:val="24"/>
          </w:rPr>
          <m:t>C×</m:t>
        </m:r>
        <m:d>
          <m:dPr>
            <m:ctrlPr>
              <w:rPr>
                <w:rStyle w:val="para-firstChar"/>
                <w:rFonts w:ascii="Cambria Math" w:hAnsi="Cambria Math"/>
                <w:i/>
                <w:sz w:val="24"/>
                <w:szCs w:val="24"/>
              </w:rPr>
            </m:ctrlPr>
          </m:dPr>
          <m:e>
            <m:r>
              <w:rPr>
                <w:rStyle w:val="para-firstChar"/>
                <w:rFonts w:ascii="Cambria Math" w:hAnsi="Cambria Math"/>
                <w:sz w:val="24"/>
                <w:szCs w:val="24"/>
              </w:rPr>
              <m:t>DG</m:t>
            </m:r>
          </m:e>
        </m:d>
      </m:oMath>
      <w:r w:rsidR="00CA0D3F" w:rsidRPr="00CA0D3F">
        <w:rPr>
          <w:rStyle w:val="para-firstChar"/>
          <w:sz w:val="24"/>
          <w:szCs w:val="24"/>
        </w:rPr>
        <w:t xml:space="preserve">, and a </w:t>
      </w:r>
      <m:oMath>
        <m:r>
          <w:rPr>
            <w:rStyle w:val="para-firstChar"/>
            <w:rFonts w:ascii="Cambria Math" w:hAnsi="Cambria Math"/>
            <w:sz w:val="24"/>
            <w:szCs w:val="24"/>
          </w:rPr>
          <m:t>G×</m:t>
        </m:r>
        <m:d>
          <m:dPr>
            <m:ctrlPr>
              <w:rPr>
                <w:rStyle w:val="para-firstChar"/>
                <w:rFonts w:ascii="Cambria Math" w:hAnsi="Cambria Math"/>
                <w:i/>
                <w:sz w:val="24"/>
                <w:szCs w:val="24"/>
              </w:rPr>
            </m:ctrlPr>
          </m:dPr>
          <m:e>
            <m:r>
              <w:rPr>
                <w:rStyle w:val="para-firstChar"/>
                <w:rFonts w:ascii="Cambria Math" w:hAnsi="Cambria Math"/>
                <w:sz w:val="24"/>
                <w:szCs w:val="24"/>
              </w:rPr>
              <m:t>DC</m:t>
            </m:r>
          </m:e>
        </m:d>
      </m:oMath>
      <w:r w:rsidR="00CA0D3F" w:rsidRPr="00CA0D3F">
        <w:rPr>
          <w:rStyle w:val="para-firstChar"/>
          <w:sz w:val="24"/>
          <w:szCs w:val="24"/>
        </w:rPr>
        <w:t xml:space="preserve"> matrix. The algorithm forms all three such matrices, and then performs low-rank matrix approximation via a spectral method. The prediction of missing values is based on a weighted combination of the three matrix-derived estimates, where these weights (</w:t>
      </w:r>
      <m:oMath>
        <m:sSub>
          <m:sSubPr>
            <m:ctrlPr>
              <w:rPr>
                <w:rStyle w:val="para-firstChar"/>
                <w:rFonts w:ascii="Cambria Math" w:hAnsi="Cambria Math"/>
                <w:i/>
                <w:sz w:val="24"/>
                <w:szCs w:val="24"/>
              </w:rPr>
            </m:ctrlPr>
          </m:sSubPr>
          <m:e>
            <m:r>
              <w:rPr>
                <w:rStyle w:val="para-firstChar"/>
                <w:rFonts w:ascii="Cambria Math" w:hAnsi="Cambria Math"/>
                <w:sz w:val="24"/>
                <w:szCs w:val="24"/>
              </w:rPr>
              <m:t>α</m:t>
            </m:r>
          </m:e>
          <m:sub>
            <m:r>
              <w:rPr>
                <w:rStyle w:val="para-firstChar"/>
                <w:rFonts w:ascii="Cambria Math" w:hAnsi="Cambria Math"/>
                <w:sz w:val="24"/>
                <w:szCs w:val="24"/>
              </w:rPr>
              <m:t>i</m:t>
            </m:r>
          </m:sub>
        </m:sSub>
        <m:r>
          <w:rPr>
            <w:rStyle w:val="para-firstChar"/>
            <w:rFonts w:ascii="Cambria Math" w:hAnsi="Cambria Math"/>
            <w:sz w:val="24"/>
            <w:szCs w:val="24"/>
          </w:rPr>
          <m:t xml:space="preserve">, i=1,2,3) </m:t>
        </m:r>
      </m:oMath>
      <w:r w:rsidR="00CA0D3F" w:rsidRPr="00CA0D3F">
        <w:rPr>
          <w:rStyle w:val="para-firstChar"/>
          <w:sz w:val="24"/>
          <w:szCs w:val="24"/>
        </w:rPr>
        <w:t xml:space="preserve">are user-defined parameters, constrained to be positive and sum to one. Observed elements are reset to their true values, and then this process is iterated using gradient descent to minimize (an upper bound on) the matrix ranks. </w:t>
      </w:r>
      <w:r w:rsidR="00CA0D3F" w:rsidRPr="00CA0D3F">
        <w:rPr>
          <w:szCs w:val="24"/>
        </w:rPr>
        <w:t>Due to the column-structured pattern of missing entries in our tensors, gene correlation structure is less useful for predictions than correlations in the other two dimensions, and hence estimates from the matrix (</w:t>
      </w:r>
      <m:oMath>
        <m:r>
          <w:rPr>
            <w:rStyle w:val="para-firstChar"/>
            <w:rFonts w:ascii="Cambria Math" w:hAnsi="Cambria Math"/>
            <w:sz w:val="24"/>
            <w:szCs w:val="24"/>
          </w:rPr>
          <m:t xml:space="preserve">G×(DC)) </m:t>
        </m:r>
      </m:oMath>
      <w:r w:rsidR="00CA0D3F" w:rsidRPr="00CA0D3F">
        <w:rPr>
          <w:szCs w:val="24"/>
        </w:rPr>
        <w:t xml:space="preserve">that most strongly leverage gene correlations, were down-weighted by a factor of 100 relative to the other two (i.e. </w:t>
      </w:r>
      <m:oMath>
        <m:sSub>
          <m:sSubPr>
            <m:ctrlPr>
              <w:rPr>
                <w:rStyle w:val="para-firstChar"/>
                <w:rFonts w:ascii="Cambria Math" w:hAnsi="Cambria Math"/>
                <w:i/>
                <w:sz w:val="24"/>
                <w:szCs w:val="24"/>
              </w:rPr>
            </m:ctrlPr>
          </m:sSubPr>
          <m:e>
            <m:r>
              <w:rPr>
                <w:rStyle w:val="para-firstChar"/>
                <w:rFonts w:ascii="Cambria Math" w:hAnsi="Cambria Math"/>
                <w:sz w:val="24"/>
                <w:szCs w:val="24"/>
              </w:rPr>
              <m:t>α</m:t>
            </m:r>
          </m:e>
          <m:sub>
            <m:r>
              <w:rPr>
                <w:rStyle w:val="para-firstChar"/>
                <w:rFonts w:ascii="Cambria Math" w:hAnsi="Cambria Math"/>
                <w:sz w:val="24"/>
                <w:szCs w:val="24"/>
              </w:rPr>
              <m:t>2</m:t>
            </m:r>
          </m:sub>
        </m:sSub>
        <m:r>
          <w:rPr>
            <w:rStyle w:val="para-firstChar"/>
            <w:rFonts w:ascii="Cambria Math" w:hAnsi="Cambria Math"/>
            <w:sz w:val="24"/>
            <w:szCs w:val="24"/>
          </w:rPr>
          <m:t>≡</m:t>
        </m:r>
        <m:f>
          <m:fPr>
            <m:type m:val="lin"/>
            <m:ctrlPr>
              <w:rPr>
                <w:rStyle w:val="para-firstChar"/>
                <w:rFonts w:ascii="Cambria Math" w:hAnsi="Cambria Math"/>
                <w:i/>
                <w:sz w:val="24"/>
                <w:szCs w:val="24"/>
              </w:rPr>
            </m:ctrlPr>
          </m:fPr>
          <m:num>
            <m:sSub>
              <m:sSubPr>
                <m:ctrlPr>
                  <w:rPr>
                    <w:rStyle w:val="para-firstChar"/>
                    <w:rFonts w:ascii="Cambria Math" w:hAnsi="Cambria Math"/>
                    <w:i/>
                    <w:sz w:val="24"/>
                    <w:szCs w:val="24"/>
                  </w:rPr>
                </m:ctrlPr>
              </m:sSubPr>
              <m:e>
                <m:r>
                  <w:rPr>
                    <w:rStyle w:val="para-firstChar"/>
                    <w:rFonts w:ascii="Cambria Math" w:hAnsi="Cambria Math"/>
                    <w:sz w:val="24"/>
                    <w:szCs w:val="24"/>
                  </w:rPr>
                  <m:t>α</m:t>
                </m:r>
              </m:e>
              <m:sub>
                <m:r>
                  <w:rPr>
                    <w:rStyle w:val="para-firstChar"/>
                    <w:rFonts w:ascii="Cambria Math" w:hAnsi="Cambria Math"/>
                    <w:sz w:val="24"/>
                    <w:szCs w:val="24"/>
                  </w:rPr>
                  <m:t>1</m:t>
                </m:r>
              </m:sub>
            </m:sSub>
          </m:num>
          <m:den>
            <m:r>
              <w:rPr>
                <w:rStyle w:val="para-firstChar"/>
                <w:rFonts w:ascii="Cambria Math" w:hAnsi="Cambria Math"/>
                <w:sz w:val="24"/>
                <w:szCs w:val="24"/>
              </w:rPr>
              <m:t>100</m:t>
            </m:r>
          </m:den>
        </m:f>
        <m:r>
          <w:rPr>
            <w:rStyle w:val="para-firstChar"/>
            <w:rFonts w:ascii="Cambria Math" w:hAnsi="Cambria Math"/>
            <w:sz w:val="24"/>
            <w:szCs w:val="24"/>
          </w:rPr>
          <m:t>≡</m:t>
        </m:r>
        <m:f>
          <m:fPr>
            <m:type m:val="lin"/>
            <m:ctrlPr>
              <w:rPr>
                <w:rStyle w:val="para-firstChar"/>
                <w:rFonts w:ascii="Cambria Math" w:hAnsi="Cambria Math"/>
                <w:i/>
                <w:sz w:val="24"/>
                <w:szCs w:val="24"/>
              </w:rPr>
            </m:ctrlPr>
          </m:fPr>
          <m:num>
            <m:sSub>
              <m:sSubPr>
                <m:ctrlPr>
                  <w:rPr>
                    <w:rStyle w:val="para-firstChar"/>
                    <w:rFonts w:ascii="Cambria Math" w:hAnsi="Cambria Math"/>
                    <w:i/>
                    <w:sz w:val="24"/>
                    <w:szCs w:val="24"/>
                  </w:rPr>
                </m:ctrlPr>
              </m:sSubPr>
              <m:e>
                <m:r>
                  <w:rPr>
                    <w:rStyle w:val="para-firstChar"/>
                    <w:rFonts w:ascii="Cambria Math" w:hAnsi="Cambria Math"/>
                    <w:sz w:val="24"/>
                    <w:szCs w:val="24"/>
                  </w:rPr>
                  <m:t>α</m:t>
                </m:r>
              </m:e>
              <m:sub>
                <m:r>
                  <w:rPr>
                    <w:rStyle w:val="para-firstChar"/>
                    <w:rFonts w:ascii="Cambria Math" w:hAnsi="Cambria Math"/>
                    <w:sz w:val="24"/>
                    <w:szCs w:val="24"/>
                  </w:rPr>
                  <m:t>1</m:t>
                </m:r>
              </m:sub>
            </m:sSub>
          </m:num>
          <m:den>
            <m:r>
              <w:rPr>
                <w:rStyle w:val="para-firstChar"/>
                <w:rFonts w:ascii="Cambria Math" w:hAnsi="Cambria Math"/>
                <w:sz w:val="24"/>
                <w:szCs w:val="24"/>
              </w:rPr>
              <m:t>100</m:t>
            </m:r>
          </m:den>
        </m:f>
      </m:oMath>
      <w:r w:rsidR="00CA0D3F" w:rsidRPr="00CA0D3F">
        <w:rPr>
          <w:rStyle w:val="para-firstChar"/>
          <w:sz w:val="24"/>
          <w:szCs w:val="24"/>
        </w:rPr>
        <w:t>)</w:t>
      </w:r>
      <w:r w:rsidR="00CA0D3F" w:rsidRPr="00CA0D3F">
        <w:rPr>
          <w:szCs w:val="24"/>
        </w:rPr>
        <w:t>. This can be seen as an adaptation of the algorithm to the present setting defined by the column-structured pattern of missing entries.</w:t>
      </w:r>
    </w:p>
    <w:p w14:paraId="1EB5BFAD" w14:textId="77777777" w:rsidR="00AB5FE5" w:rsidRPr="00A81970" w:rsidRDefault="00AB5FE5" w:rsidP="00AB5FE5">
      <w:pPr>
        <w:pStyle w:val="Heading2"/>
        <w:rPr>
          <w:sz w:val="20"/>
          <w:szCs w:val="18"/>
        </w:rPr>
      </w:pPr>
      <w:r>
        <w:t xml:space="preserve">Calling </w:t>
      </w:r>
      <w:r w:rsidRPr="0093593D">
        <w:t>differentially expressed genes</w:t>
      </w:r>
    </w:p>
    <w:p w14:paraId="3D872079" w14:textId="77777777" w:rsidR="00AB5FE5" w:rsidRDefault="00AB5FE5" w:rsidP="00AB5FE5">
      <w:pPr>
        <w:pStyle w:val="spara"/>
      </w:pPr>
      <w:r w:rsidRPr="00130260">
        <w:t>Since</w:t>
      </w:r>
      <w:r>
        <w:t xml:space="preserve"> the expression profiles in the </w:t>
      </w:r>
      <w:r w:rsidRPr="00130260">
        <w:t>tensor</w:t>
      </w:r>
      <w:r>
        <w:t>s</w:t>
      </w:r>
      <w:r w:rsidRPr="00130260">
        <w:t xml:space="preserve"> actually represent </w:t>
      </w:r>
      <w:r w:rsidRPr="00130260">
        <w:rPr>
          <w:i/>
        </w:rPr>
        <w:t>differential</w:t>
      </w:r>
      <w:r w:rsidRPr="00130260">
        <w:t xml:space="preserve"> expression, genes can be labeled as DEGs simply based on the magnitude of their values in the tensor</w:t>
      </w:r>
      <w:r>
        <w:t xml:space="preserve">. For each drug-cell profile, genes are ranked by the </w:t>
      </w:r>
      <w:r w:rsidRPr="00130260">
        <w:t>magnitude of expression</w:t>
      </w:r>
      <w:r>
        <w:t>,</w:t>
      </w:r>
      <w:r w:rsidRPr="00130260">
        <w:t xml:space="preserve"> and then</w:t>
      </w:r>
      <w:r>
        <w:t xml:space="preserve"> genes at (or above) the</w:t>
      </w:r>
      <w:r w:rsidRPr="00130260">
        <w:t xml:space="preserve"> </w:t>
      </w:r>
      <w:r w:rsidRPr="00130260">
        <w:rPr>
          <w:i/>
        </w:rPr>
        <w:t>p</w:t>
      </w:r>
      <w:r w:rsidRPr="000D6709">
        <w:rPr>
          <w:vertAlign w:val="superscript"/>
        </w:rPr>
        <w:t>th</w:t>
      </w:r>
      <w:r w:rsidRPr="00130260">
        <w:rPr>
          <w:i/>
        </w:rPr>
        <w:t xml:space="preserve"> </w:t>
      </w:r>
      <w:r w:rsidRPr="00130260">
        <w:t xml:space="preserve">percentile of genes </w:t>
      </w:r>
      <w:r>
        <w:t>are called as</w:t>
      </w:r>
      <w:r w:rsidRPr="00130260">
        <w:t xml:space="preserve"> differentially expressed</w:t>
      </w:r>
      <w:r>
        <w:t xml:space="preserve">. </w:t>
      </w:r>
      <w:r w:rsidRPr="00130260">
        <w:t xml:space="preserve">Note </w:t>
      </w:r>
      <w:r>
        <w:t>that, based on this approach,</w:t>
      </w:r>
      <w:r w:rsidRPr="00130260">
        <w:t xml:space="preserve"> a different number of genes could be identified as up</w:t>
      </w:r>
      <w:r>
        <w:t>-</w:t>
      </w:r>
      <w:r w:rsidRPr="00130260">
        <w:t xml:space="preserve">regulated </w:t>
      </w:r>
      <w:r>
        <w:t>versus</w:t>
      </w:r>
      <w:r w:rsidRPr="00130260">
        <w:t xml:space="preserve"> down</w:t>
      </w:r>
      <w:r>
        <w:t>-</w:t>
      </w:r>
      <w:r w:rsidRPr="00130260">
        <w:t>regulated</w:t>
      </w:r>
      <w:r>
        <w:t>. Alternative methods for calling DEGs were evaluated (see Figure S5) and found to have only minor effects on the results.</w:t>
      </w:r>
    </w:p>
    <w:p w14:paraId="06DC540B" w14:textId="77777777" w:rsidR="00B60330" w:rsidRDefault="00B60330" w:rsidP="00B60330">
      <w:pPr>
        <w:pStyle w:val="Heading1"/>
      </w:pPr>
      <w:r>
        <w:t>Results</w:t>
      </w:r>
    </w:p>
    <w:p w14:paraId="4D90D424" w14:textId="74A5F467" w:rsidR="00B60330" w:rsidRPr="00A81970" w:rsidRDefault="00830104" w:rsidP="00B60330">
      <w:pPr>
        <w:pStyle w:val="spara"/>
        <w:rPr>
          <w:b/>
        </w:rPr>
      </w:pPr>
      <w:r>
        <w:t xml:space="preserve">Note that when unspecified, </w:t>
      </w:r>
      <w:r w:rsidR="00B60330">
        <w:t xml:space="preserve">results </w:t>
      </w:r>
      <w:r>
        <w:t xml:space="preserve">are reported in the following order: </w:t>
      </w:r>
      <w:r w:rsidR="00B60330">
        <w:t>(</w:t>
      </w:r>
      <w:r w:rsidR="00B60330" w:rsidRPr="00A81970">
        <w:t>Tensor</w:t>
      </w:r>
      <w:r w:rsidR="00B60330">
        <w:t>; DNPP;</w:t>
      </w:r>
      <w:r w:rsidR="00B60330" w:rsidRPr="00A81970">
        <w:t xml:space="preserve"> 2D-Mean</w:t>
      </w:r>
      <w:r w:rsidR="00B60330">
        <w:t>;</w:t>
      </w:r>
      <w:r w:rsidR="00B60330" w:rsidRPr="00A81970">
        <w:t xml:space="preserve"> 1D-Mean</w:t>
      </w:r>
      <w:r w:rsidR="00B60330">
        <w:t>).</w:t>
      </w:r>
    </w:p>
    <w:p w14:paraId="482745BC" w14:textId="77777777" w:rsidR="00B60330" w:rsidRPr="0023681C" w:rsidRDefault="00B60330" w:rsidP="008642A8">
      <w:pPr>
        <w:pStyle w:val="Heading2"/>
      </w:pPr>
      <w:r>
        <w:lastRenderedPageBreak/>
        <w:t>Overall accuracy</w:t>
      </w:r>
    </w:p>
    <w:p w14:paraId="62B8E1F8" w14:textId="74039F69" w:rsidR="008642A8" w:rsidRDefault="00B60330" w:rsidP="008642A8">
      <w:pPr>
        <w:pStyle w:val="spara"/>
      </w:pPr>
      <w:r>
        <w:t>First we evaluate the overall correlation between true and predicted values. Figure 3A shows a smoothed scatterplot of all Tensor (FaLRTC) predictions versus true values, where each point corresponds to a single, numeric entry in the tensor. The Pearson correlation with truth (</w:t>
      </w:r>
      <w:r w:rsidRPr="00927A97">
        <w:t>PCT</w:t>
      </w:r>
      <w:r>
        <w:t>, see Methods</w:t>
      </w:r>
      <w:r w:rsidRPr="00927A97">
        <w:t xml:space="preserve">) </w:t>
      </w:r>
      <w:r w:rsidR="008642A8">
        <w:t xml:space="preserve">for each method was </w:t>
      </w:r>
      <w:r w:rsidR="008642A8" w:rsidRPr="00927A97">
        <w:t>0.</w:t>
      </w:r>
      <w:r w:rsidR="008642A8">
        <w:t>53, 0.54, 0.46, and 0.40 (see Figure S6).</w:t>
      </w:r>
      <w:r w:rsidR="003D6D7C">
        <w:t xml:space="preserve"> A more detailed analysis of accuracy specific to each drug, gene and cell in the tensor is included in the supplementary information.</w:t>
      </w:r>
    </w:p>
    <w:p w14:paraId="69C1C607" w14:textId="77777777" w:rsidR="008642A8" w:rsidRPr="009F7330" w:rsidRDefault="008642A8" w:rsidP="008642A8">
      <w:pPr>
        <w:pStyle w:val="Heading2"/>
      </w:pPr>
      <w:r>
        <w:t>Accuracy of DEGs</w:t>
      </w:r>
    </w:p>
    <w:p w14:paraId="417E626D" w14:textId="77777777" w:rsidR="00485D7C" w:rsidRDefault="008642A8" w:rsidP="00485D7C">
      <w:pPr>
        <w:pStyle w:val="spara"/>
      </w:pPr>
      <w:r w:rsidRPr="00C42B24">
        <w:t>Next, we evaluate</w:t>
      </w:r>
      <w:r>
        <w:t>d</w:t>
      </w:r>
      <w:r w:rsidRPr="00C42B24">
        <w:t xml:space="preserve"> the </w:t>
      </w:r>
      <w:r>
        <w:t>accuracy of calling</w:t>
      </w:r>
      <w:r w:rsidRPr="00C42B24">
        <w:t xml:space="preserve"> </w:t>
      </w:r>
      <w:r>
        <w:t>DEGs. For each profile, a</w:t>
      </w:r>
      <w:r w:rsidRPr="000D6709">
        <w:t xml:space="preserve"> gene was </w:t>
      </w:r>
      <w:r>
        <w:t>labeled as a DEG</w:t>
      </w:r>
      <w:r w:rsidRPr="000D6709">
        <w:t xml:space="preserve"> if its absolute expres</w:t>
      </w:r>
      <w:r w:rsidRPr="001F3BE3">
        <w:t>sion value was at or above</w:t>
      </w:r>
      <w:r w:rsidRPr="000D6709">
        <w:t xml:space="preserve"> the </w:t>
      </w:r>
      <w:r w:rsidRPr="001F3BE3">
        <w:rPr>
          <w:i/>
        </w:rPr>
        <w:t>p</w:t>
      </w:r>
      <w:r w:rsidRPr="000D6709">
        <w:rPr>
          <w:vertAlign w:val="superscript"/>
        </w:rPr>
        <w:t>th</w:t>
      </w:r>
      <w:r w:rsidRPr="000D6709">
        <w:t xml:space="preserve"> percentile relative to all </w:t>
      </w:r>
      <w:r>
        <w:t>genes</w:t>
      </w:r>
      <w:r w:rsidRPr="000D6709">
        <w:t xml:space="preserve"> in the profile, where </w:t>
      </w:r>
      <w:r w:rsidRPr="007B3BE9">
        <w:rPr>
          <w:i/>
        </w:rPr>
        <w:t>p</w:t>
      </w:r>
      <w:r w:rsidRPr="000D6709">
        <w:t xml:space="preserve"> was either 1% or 10% (see </w:t>
      </w:r>
      <w:r>
        <w:t>2.8</w:t>
      </w:r>
      <w:r w:rsidRPr="000D6709">
        <w:t>).</w:t>
      </w:r>
      <w:r>
        <w:t xml:space="preserve"> ROC curves</w:t>
      </w:r>
      <w:r w:rsidRPr="000D6709">
        <w:t xml:space="preserve"> shown in Figure 3B were generated by varying an analogous percentile threshold across the range 0-100% for the values in the </w:t>
      </w:r>
      <w:r>
        <w:t>CV</w:t>
      </w:r>
      <w:r w:rsidRPr="000D6709">
        <w:t xml:space="preserve"> tensors, which defines a set of predicted DEGs </w:t>
      </w:r>
      <w:r>
        <w:t xml:space="preserve">for each profile at </w:t>
      </w:r>
      <w:r w:rsidRPr="000D6709">
        <w:t>each possible threshold value.</w:t>
      </w:r>
      <w:r>
        <w:t xml:space="preserve"> Each ROC curve represents aggregate results across all profiles in the tensor.</w:t>
      </w:r>
      <w:r w:rsidRPr="000D6709">
        <w:t xml:space="preserve"> </w:t>
      </w:r>
      <w:r>
        <w:t>The methods achieved</w:t>
      </w:r>
      <w:r w:rsidRPr="00C42B24">
        <w:t xml:space="preserve"> ar</w:t>
      </w:r>
      <w:r>
        <w:t>ea under the ROC curve (AUC) values of 0.81, 0.80, 0.76, and 0.73</w:t>
      </w:r>
      <w:r w:rsidRPr="00C42B24">
        <w:t xml:space="preserve"> at </w:t>
      </w:r>
      <w:r w:rsidRPr="00C42B24">
        <w:rPr>
          <w:i/>
        </w:rPr>
        <w:t>p</w:t>
      </w:r>
      <w:r>
        <w:rPr>
          <w:i/>
        </w:rPr>
        <w:t xml:space="preserve"> </w:t>
      </w:r>
      <w:r w:rsidRPr="00C42B24">
        <w:t>=</w:t>
      </w:r>
      <w:r>
        <w:t xml:space="preserve"> 1%. At</w:t>
      </w:r>
      <w:r w:rsidRPr="00C42B24">
        <w:t xml:space="preserve"> </w:t>
      </w:r>
      <w:r w:rsidRPr="003F3C73">
        <w:rPr>
          <w:i/>
        </w:rPr>
        <w:t>p</w:t>
      </w:r>
      <w:r>
        <w:t xml:space="preserve"> </w:t>
      </w:r>
      <w:r w:rsidRPr="00C42B24">
        <w:t>=</w:t>
      </w:r>
      <w:r>
        <w:t xml:space="preserve"> </w:t>
      </w:r>
      <w:r w:rsidRPr="00C42B24">
        <w:t>10%</w:t>
      </w:r>
      <w:r>
        <w:t>,</w:t>
      </w:r>
      <w:r w:rsidRPr="00C42B24">
        <w:t xml:space="preserve"> </w:t>
      </w:r>
      <w:r>
        <w:t xml:space="preserve">a similar relationship between methods was observed (0.72, 0.73, 0.68, 0.65). </w:t>
      </w:r>
      <w:r w:rsidRPr="00C42B24">
        <w:t xml:space="preserve">For all </w:t>
      </w:r>
      <w:r>
        <w:t>four</w:t>
      </w:r>
      <w:r w:rsidRPr="00C42B24">
        <w:t xml:space="preserve"> methods, AUC’s were higher </w:t>
      </w:r>
      <w:r>
        <w:t>at the 1% threshold relative to the 10% threshold, and t</w:t>
      </w:r>
      <w:r w:rsidRPr="00C42B24">
        <w:t xml:space="preserve">his pattern </w:t>
      </w:r>
      <w:r>
        <w:t>is</w:t>
      </w:r>
      <w:r w:rsidRPr="00C42B24">
        <w:t xml:space="preserve"> observed more generally (</w:t>
      </w:r>
      <w:r>
        <w:t>see Figure S5</w:t>
      </w:r>
      <w:r w:rsidRPr="00C42B24">
        <w:t xml:space="preserve">), where smaller values of </w:t>
      </w:r>
      <w:r w:rsidRPr="00C42B24">
        <w:rPr>
          <w:i/>
        </w:rPr>
        <w:t>p</w:t>
      </w:r>
      <w:r w:rsidRPr="00C42B24">
        <w:t xml:space="preserve"> correspond with higher accuracy</w:t>
      </w:r>
      <w:r>
        <w:t xml:space="preserve">. </w:t>
      </w:r>
      <w:r w:rsidRPr="00C42B24">
        <w:t xml:space="preserve">This </w:t>
      </w:r>
      <w:r>
        <w:t>makes sense in that s</w:t>
      </w:r>
      <w:r w:rsidRPr="00C42B24">
        <w:t xml:space="preserve">maller </w:t>
      </w:r>
      <w:r>
        <w:t xml:space="preserve">percentile </w:t>
      </w:r>
      <w:r w:rsidRPr="00C42B24">
        <w:t>threshold</w:t>
      </w:r>
      <w:r>
        <w:t>s</w:t>
      </w:r>
      <w:r w:rsidRPr="00C42B24">
        <w:t xml:space="preserve"> correspond </w:t>
      </w:r>
      <w:r>
        <w:t>to genes with stronger differential expression signals.</w:t>
      </w:r>
    </w:p>
    <w:p w14:paraId="127B0763" w14:textId="77B7871F" w:rsidR="00485D7C" w:rsidRDefault="000C1CE2" w:rsidP="00485D7C">
      <w:pPr>
        <w:pStyle w:val="Heading2"/>
      </w:pPr>
      <w:r>
        <w:t xml:space="preserve">Effects of varying </w:t>
      </w:r>
      <w:r w:rsidR="007401DD">
        <w:t>observation density</w:t>
      </w:r>
      <w:bookmarkStart w:id="0" w:name="_GoBack"/>
      <w:bookmarkEnd w:id="0"/>
    </w:p>
    <w:p w14:paraId="5AE91B66" w14:textId="16A2581A" w:rsidR="00A52F52" w:rsidRDefault="00485D7C" w:rsidP="003B71D4">
      <w:pPr>
        <w:pStyle w:val="spara"/>
      </w:pPr>
      <w:r>
        <w:t xml:space="preserve">As a first step in </w:t>
      </w:r>
      <w:r w:rsidRPr="00D064F3">
        <w:t>ex</w:t>
      </w:r>
      <w:r>
        <w:t xml:space="preserve">ploring the applicability of our prediction framework to other </w:t>
      </w:r>
      <w:r w:rsidRPr="00D064F3">
        <w:t>datasets</w:t>
      </w:r>
      <w:r>
        <w:t xml:space="preserve"> or other subsets of the L1000 drug-cell space</w:t>
      </w:r>
      <w:r w:rsidRPr="00D064F3">
        <w:t xml:space="preserve">, we </w:t>
      </w:r>
      <w:r>
        <w:t xml:space="preserve">studied </w:t>
      </w:r>
      <w:r w:rsidRPr="00D064F3">
        <w:t>the dependence of accu</w:t>
      </w:r>
      <w:r>
        <w:t xml:space="preserve">racy </w:t>
      </w:r>
      <w:r w:rsidRPr="00D064F3">
        <w:t xml:space="preserve">on </w:t>
      </w:r>
      <w:r w:rsidR="00CC64BD">
        <w:t>the amount of input data by</w:t>
      </w:r>
      <w:r>
        <w:t xml:space="preserve"> varying the percent of observed profiles in the tensor.</w:t>
      </w:r>
      <w:r w:rsidR="003B71D4">
        <w:t xml:space="preserve"> O</w:t>
      </w:r>
      <w:r w:rsidRPr="008D1DE8">
        <w:t>bservation density was varied by subsampling profiles in the small tensor</w:t>
      </w:r>
      <w:r w:rsidRPr="008D1DE8">
        <w:rPr>
          <w:i/>
        </w:rPr>
        <w:t xml:space="preserve"> </w:t>
      </w:r>
      <w:r w:rsidRPr="008D1DE8">
        <w:t xml:space="preserve">in 10% intervals from 10-60%, evaluating on a held-out set covering another 10% of the tensor. This sampling process was repeated 25 times generating the error bars in Figure 7C. At or above an observation density of 30%, Tensor has superior performance, while at lower densities, 2D-Mean </w:t>
      </w:r>
      <w:r w:rsidRPr="008D1DE8">
        <w:lastRenderedPageBreak/>
        <w:t>is the top performer. Also, improvement in performance as a function of observation density is most dramatic for the tensor approach.</w:t>
      </w:r>
    </w:p>
    <w:p w14:paraId="3BCCEE4C" w14:textId="77777777" w:rsidR="00A52F52" w:rsidRPr="00DD7849" w:rsidRDefault="00A52F52" w:rsidP="00A52F52">
      <w:pPr>
        <w:pStyle w:val="Heading2"/>
      </w:pPr>
      <w:r>
        <w:t>Analysis of cell-specificity</w:t>
      </w:r>
    </w:p>
    <w:p w14:paraId="3FDEB612" w14:textId="381C5B8D" w:rsidR="00A52F52" w:rsidRDefault="00A52F52" w:rsidP="00A52F52">
      <w:pPr>
        <w:pStyle w:val="spara"/>
      </w:pPr>
      <w:r w:rsidRPr="00D72EF4">
        <w:t xml:space="preserve">While some </w:t>
      </w:r>
      <w:r>
        <w:t xml:space="preserve">L1000 </w:t>
      </w:r>
      <w:r w:rsidRPr="00D72EF4">
        <w:t xml:space="preserve">drugs </w:t>
      </w:r>
      <w:r>
        <w:t>show</w:t>
      </w:r>
      <w:r w:rsidRPr="00D72EF4">
        <w:t xml:space="preserve"> very similar </w:t>
      </w:r>
      <w:r>
        <w:t>responses</w:t>
      </w:r>
      <w:r w:rsidRPr="00D72EF4">
        <w:t xml:space="preserve"> across cell types, </w:t>
      </w:r>
      <w:r>
        <w:t>o</w:t>
      </w:r>
      <w:r w:rsidRPr="00D72EF4">
        <w:t>thers</w:t>
      </w:r>
      <w:r>
        <w:t xml:space="preserve"> induce highly cell-specific responses.</w:t>
      </w:r>
      <w:r w:rsidRPr="008A3EEA">
        <w:t xml:space="preserve"> </w:t>
      </w:r>
      <w:r>
        <w:t>One such example is M</w:t>
      </w:r>
      <w:r>
        <w:noBreakHyphen/>
        <w:t xml:space="preserve">3M3FBS (herein “M3”, see Figure 4A), a PLC agonist that induces a variety of effects ranging from modulation of neutrophil function to apoptosis. The </w:t>
      </w:r>
      <w:r w:rsidR="003B71D4">
        <w:t>tensor</w:t>
      </w:r>
      <w:r>
        <w:t xml:space="preserve"> contains M3 profiles in 15 different cell lines, shown on the left of Figure 4A (“True”). Responses</w:t>
      </w:r>
      <w:r w:rsidRPr="00EA78B2">
        <w:t xml:space="preserve"> cluster into two primary groups</w:t>
      </w:r>
      <w:r>
        <w:t>, with one group (on the left) enriched for down-regulation of both spindle pole genes as well as valine, leucine, and isoleucine degradation, perhaps indicating a pre-apoptotic response (see File S7 for details of all enrichment analyses). The mean profile of the second group (</w:t>
      </w:r>
      <w:r w:rsidRPr="0036406B">
        <w:t>A549,</w:t>
      </w:r>
      <w:r>
        <w:t xml:space="preserve"> </w:t>
      </w:r>
      <w:r w:rsidRPr="0036406B">
        <w:t>AGS,</w:t>
      </w:r>
      <w:r>
        <w:t xml:space="preserve"> RKO, and </w:t>
      </w:r>
      <w:r w:rsidRPr="0036406B">
        <w:t>MCF7</w:t>
      </w:r>
      <w:r>
        <w:t xml:space="preserve"> cells) is enriched for very different types of processes including up-regulation of Akt signaling, insulin signaling, and salivary secretion, all of which have established connections to PLC</w:t>
      </w:r>
      <w:r>
        <w:fldChar w:fldCharType="begin"/>
      </w:r>
      <w:r w:rsidR="007F0C09">
        <w:instrText xml:space="preserve"> ADDIN EN.CITE &lt;EndNote&gt;&lt;Cite&gt;&lt;Author&gt;Parrales&lt;/Author&gt;&lt;Year&gt;2011&lt;/Year&gt;&lt;RecNum&gt;375&lt;/RecNum&gt;&lt;DisplayText&gt;&lt;style face="italic superscript"&gt;22, 23&lt;/style&gt;&lt;/DisplayText&gt;&lt;record&gt;&lt;rec-number&gt;375&lt;/rec-number&gt;&lt;foreign-keys&gt;&lt;key app="EN" db-id="z5xffwddp5rps0ez2x1xptr4azxt50rspf92" timestamp="1475680881"&gt;375&lt;/key&gt;&lt;/foreign-keys&gt;&lt;ref-type name="Journal Article"&gt;17&lt;/ref-type&gt;&lt;contributors&gt;&lt;authors&gt;&lt;author&gt;Parrales, A&lt;/author&gt;&lt;author&gt;Lopez, E&lt;/author&gt;&lt;author&gt;Lopez-Colome, AM&lt;/author&gt;&lt;/authors&gt;&lt;/contributors&gt;&lt;titles&gt;&lt;title&gt;Thrombin activation of PI3K/PDK1/Akt signaling promotes cyclin D1 upregulation and RPE cell proliferation&lt;/title&gt;&lt;secondary-title&gt;Biochimica et Biophysica Acta (BBA)-Molecular Cell Research&lt;/secondary-title&gt;&lt;/titles&gt;&lt;periodical&gt;&lt;full-title&gt;Biochimica et Biophysica Acta (BBA)-Molecular Cell Research&lt;/full-title&gt;&lt;/periodical&gt;&lt;pages&gt;1758-1766&lt;/pages&gt;&lt;volume&gt;1813&lt;/volume&gt;&lt;number&gt;10&lt;/number&gt;&lt;dates&gt;&lt;year&gt;2011&lt;/year&gt;&lt;/dates&gt;&lt;isbn&gt;0167-4889&lt;/isbn&gt;&lt;urls&gt;&lt;/urls&gt;&lt;/record&gt;&lt;/Cite&gt;&lt;Cite&gt;&lt;Author&gt;Eichhorn&lt;/Author&gt;&lt;Year&gt;2002&lt;/Year&gt;&lt;RecNum&gt;376&lt;/RecNum&gt;&lt;record&gt;&lt;rec-number&gt;376&lt;/rec-number&gt;&lt;foreign-keys&gt;&lt;key app="EN" db-id="z5xffwddp5rps0ez2x1xptr4azxt50rspf92" timestamp="1475681023"&gt;376&lt;/key&gt;&lt;/foreign-keys&gt;&lt;ref-type name="Journal Article"&gt;17&lt;/ref-type&gt;&lt;contributors&gt;&lt;authors&gt;&lt;author&gt;Eichhorn, Jens&lt;/author&gt;&lt;author&gt;Kayali, Ayse G&lt;/author&gt;&lt;author&gt;Resor, Laura&lt;/author&gt;&lt;author&gt;Austin, Darrell A&lt;/author&gt;&lt;author&gt;Rose, David W&lt;/author&gt;&lt;author&gt;Webster, Nicholas JG&lt;/author&gt;&lt;/authors&gt;&lt;/contributors&gt;&lt;titles&gt;&lt;title&gt;PLC-γ1 enzyme activity is required for insulin-induced DNA synthesis&lt;/title&gt;&lt;secondary-title&gt;Endocrinology&lt;/secondary-title&gt;&lt;/titles&gt;&lt;periodical&gt;&lt;full-title&gt;Endocrinology&lt;/full-title&gt;&lt;/periodical&gt;&lt;pages&gt;655-664&lt;/pages&gt;&lt;volume&gt;143&lt;/volume&gt;&lt;number&gt;2&lt;/number&gt;&lt;dates&gt;&lt;year&gt;2002&lt;/year&gt;&lt;/dates&gt;&lt;isbn&gt;0013-7227&lt;/isbn&gt;&lt;urls&gt;&lt;/urls&gt;&lt;/record&gt;&lt;/Cite&gt;&lt;/EndNote&gt;</w:instrText>
      </w:r>
      <w:r>
        <w:fldChar w:fldCharType="separate"/>
      </w:r>
      <w:r w:rsidR="007F0C09" w:rsidRPr="007F0C09">
        <w:rPr>
          <w:i/>
          <w:noProof/>
          <w:vertAlign w:val="superscript"/>
        </w:rPr>
        <w:t>22, 23</w:t>
      </w:r>
      <w:r>
        <w:fldChar w:fldCharType="end"/>
      </w:r>
      <w:r>
        <w:t xml:space="preserve">. </w:t>
      </w:r>
      <w:r w:rsidRPr="00110625">
        <w:t>Figure</w:t>
      </w:r>
      <w:r>
        <w:t xml:space="preserve"> 4A</w:t>
      </w:r>
      <w:r w:rsidRPr="00110625">
        <w:t xml:space="preserve"> shows</w:t>
      </w:r>
      <w:r>
        <w:t xml:space="preserve"> </w:t>
      </w:r>
      <w:r w:rsidRPr="00110625">
        <w:t>that the tensor ap</w:t>
      </w:r>
      <w:r>
        <w:t xml:space="preserve">proach was able to accurately recapitulate these two classes of responses. DNPP, on the other hand, seems to “misclassify” some of the cell types into the wrong group, while 1D-Mean and 2D-Mean predictions are nearly identical across cell types. </w:t>
      </w:r>
    </w:p>
    <w:p w14:paraId="4058A0B8" w14:textId="77777777" w:rsidR="007135D5" w:rsidRPr="008D1DE8" w:rsidRDefault="007135D5" w:rsidP="007135D5">
      <w:pPr>
        <w:pStyle w:val="TextIndent"/>
      </w:pPr>
      <w:r>
        <w:t xml:space="preserve">Another example (Figure 4B) with highly cell-specific expression patterns is Carbetocin, an oxytocin analog. </w:t>
      </w:r>
      <w:r w:rsidRPr="00D0784F">
        <w:t xml:space="preserve">In contrast to </w:t>
      </w:r>
      <w:r>
        <w:t xml:space="preserve">the previous example, here </w:t>
      </w:r>
      <w:r w:rsidRPr="00D0784F">
        <w:t xml:space="preserve">DNPP </w:t>
      </w:r>
      <w:r>
        <w:t xml:space="preserve">outperforms the tensor approach. </w:t>
      </w:r>
      <w:r w:rsidRPr="00D0784F">
        <w:t xml:space="preserve">One explanation for DNPP’s success </w:t>
      </w:r>
      <w:r>
        <w:t>with</w:t>
      </w:r>
      <w:r w:rsidRPr="00D0784F">
        <w:t xml:space="preserve"> Carbetocin is that </w:t>
      </w:r>
      <w:r>
        <w:t>all</w:t>
      </w:r>
      <w:r w:rsidRPr="00D0784F">
        <w:t xml:space="preserve"> three </w:t>
      </w:r>
      <w:r>
        <w:t xml:space="preserve">measured </w:t>
      </w:r>
      <w:r w:rsidRPr="00D0784F">
        <w:t>cell lines</w:t>
      </w:r>
      <w:r>
        <w:t xml:space="preserve"> (MCF7, A549 and VCAP)</w:t>
      </w:r>
      <w:r w:rsidRPr="00D0784F">
        <w:t xml:space="preserve"> are among the top </w:t>
      </w:r>
      <w:r>
        <w:t>five</w:t>
      </w:r>
      <w:r w:rsidRPr="00D0784F">
        <w:t xml:space="preserve"> most-sampled cell lines in the tensor, and therefore have many drug neighbors from which to choose</w:t>
      </w:r>
      <w:r>
        <w:t xml:space="preserve"> (see 3.6)</w:t>
      </w:r>
      <w:r w:rsidRPr="00D0784F">
        <w:t>. On the other hand, M3 has data in many cell types</w:t>
      </w:r>
      <w:r>
        <w:t>,</w:t>
      </w:r>
      <w:r w:rsidRPr="00D0784F">
        <w:t xml:space="preserve"> which is associated with better </w:t>
      </w:r>
      <w:r>
        <w:t xml:space="preserve">Tensor predictions </w:t>
      </w:r>
      <w:r w:rsidRPr="00D0784F">
        <w:t>(</w:t>
      </w:r>
      <w:r>
        <w:t xml:space="preserve">again, </w:t>
      </w:r>
      <w:r w:rsidRPr="00D0784F">
        <w:t xml:space="preserve">see 3.6).  In addition to M3 and Carbetocin, two more </w:t>
      </w:r>
      <w:r>
        <w:t xml:space="preserve">cell-specific </w:t>
      </w:r>
      <w:r w:rsidRPr="00D0784F">
        <w:t xml:space="preserve">examples </w:t>
      </w:r>
      <w:r>
        <w:t>are</w:t>
      </w:r>
      <w:r w:rsidRPr="00D0784F">
        <w:t xml:space="preserve"> </w:t>
      </w:r>
      <w:r>
        <w:t>shown</w:t>
      </w:r>
      <w:r w:rsidRPr="00D0784F">
        <w:t xml:space="preserve"> in Supple</w:t>
      </w:r>
      <w:r>
        <w:t>mentary Figure S8</w:t>
      </w:r>
      <w:r w:rsidRPr="00D0784F">
        <w:t xml:space="preserve">, </w:t>
      </w:r>
      <w:r>
        <w:t>one (ABT-751)</w:t>
      </w:r>
      <w:r w:rsidRPr="00D0784F">
        <w:t xml:space="preserve"> </w:t>
      </w:r>
      <w:r>
        <w:t>in which both methods do similarly well</w:t>
      </w:r>
      <w:r w:rsidRPr="00D0784F">
        <w:t xml:space="preserve">, and a second </w:t>
      </w:r>
      <w:r>
        <w:t>(GNF-2), where both</w:t>
      </w:r>
      <w:r w:rsidRPr="00D0784F">
        <w:t xml:space="preserve"> have similarly poor performance.</w:t>
      </w:r>
    </w:p>
    <w:p w14:paraId="231A954D" w14:textId="77777777" w:rsidR="007135D5" w:rsidRDefault="007135D5" w:rsidP="007135D5">
      <w:pPr>
        <w:pStyle w:val="TextIndent"/>
      </w:pPr>
      <w:r w:rsidRPr="008A3EEA">
        <w:t xml:space="preserve">In order to further </w:t>
      </w:r>
      <w:r>
        <w:t>probe the cell-specificity</w:t>
      </w:r>
      <w:r w:rsidRPr="008A3EEA">
        <w:t xml:space="preserve"> of the results</w:t>
      </w:r>
      <w:r>
        <w:t xml:space="preserve"> on a systematic level</w:t>
      </w:r>
      <w:r w:rsidRPr="008A3EEA">
        <w:t xml:space="preserve">, we posited that if a </w:t>
      </w:r>
      <w:r>
        <w:t xml:space="preserve">drug </w:t>
      </w:r>
      <w:r w:rsidRPr="008A3EEA">
        <w:t>induce</w:t>
      </w:r>
      <w:r>
        <w:t>s</w:t>
      </w:r>
      <w:r w:rsidRPr="008A3EEA">
        <w:t xml:space="preserve"> highly specific responses among the measured subset of cell types, a similar degree of specificity </w:t>
      </w:r>
      <w:r>
        <w:t>w</w:t>
      </w:r>
      <w:r w:rsidRPr="008A3EEA">
        <w:t>ould general</w:t>
      </w:r>
      <w:r>
        <w:t xml:space="preserve">ly be expected among </w:t>
      </w:r>
      <w:r w:rsidRPr="008A3EEA">
        <w:t>predictions in the remaining cell types</w:t>
      </w:r>
      <w:r>
        <w:t xml:space="preserve">. </w:t>
      </w:r>
      <w:r w:rsidRPr="008A3EEA">
        <w:t xml:space="preserve">Hence </w:t>
      </w:r>
      <w:r>
        <w:t xml:space="preserve">for each drug </w:t>
      </w:r>
      <w:r w:rsidRPr="008A3EEA">
        <w:t>we compared</w:t>
      </w:r>
      <w:r>
        <w:t xml:space="preserve"> the cell-specificity (see Figure 1) </w:t>
      </w:r>
      <w:r w:rsidRPr="00B17867">
        <w:t>on</w:t>
      </w:r>
      <w:r>
        <w:t xml:space="preserve"> measured vs. predicted cell lines, treating the former quantity as a silver-standard truth. Results are shown in Figure 4C. Both Tensor and DNPP maintain similar cell-specificity among predicted profiles (both with mean-squared error, MSE, of 0.02), whereas 2D-Mean has a much lower degree of cell-specificity (MSE 0.33) and 1D-Mean predictions have no specificity by design (MSE 0.63). Similar results are observed when, instead of comparing to the cell lines that were not measured for a given drug, we consider either the CV predictions, or the union of both of these (see Figure S9). </w:t>
      </w:r>
    </w:p>
    <w:p w14:paraId="6A6A08D8" w14:textId="77777777" w:rsidR="007135D5" w:rsidRDefault="007135D5" w:rsidP="007135D5">
      <w:pPr>
        <w:pStyle w:val="Heading1"/>
      </w:pPr>
      <w:r>
        <w:t>Discussion</w:t>
      </w:r>
    </w:p>
    <w:p w14:paraId="00E22D59" w14:textId="77777777" w:rsidR="007135D5" w:rsidRDefault="007135D5" w:rsidP="007135D5">
      <w:pPr>
        <w:pStyle w:val="spara"/>
      </w:pPr>
      <w:r>
        <w:t xml:space="preserve">Expression profiles </w:t>
      </w:r>
      <w:r w:rsidRPr="007F1BA0">
        <w:t xml:space="preserve">characterizing </w:t>
      </w:r>
      <w:r>
        <w:rPr>
          <w:i/>
        </w:rPr>
        <w:t xml:space="preserve">in vitro </w:t>
      </w:r>
      <w:r w:rsidRPr="007F1BA0">
        <w:t>drug</w:t>
      </w:r>
      <w:r>
        <w:t xml:space="preserve"> perturbations are useful for a variety of applications in drug discovery. </w:t>
      </w:r>
      <w:r w:rsidRPr="000D67AC">
        <w:t xml:space="preserve">While many </w:t>
      </w:r>
      <w:r>
        <w:t xml:space="preserve">thousands of such </w:t>
      </w:r>
      <w:r w:rsidRPr="000D67AC">
        <w:t xml:space="preserve">expression profiles </w:t>
      </w:r>
      <w:r>
        <w:t>have been measured</w:t>
      </w:r>
      <w:r w:rsidRPr="000D67AC">
        <w:t xml:space="preserve">, </w:t>
      </w:r>
      <w:r>
        <w:t xml:space="preserve">large </w:t>
      </w:r>
      <w:r w:rsidRPr="000D67AC">
        <w:t>gaps remain in th</w:t>
      </w:r>
      <w:r>
        <w:t>e</w:t>
      </w:r>
      <w:r w:rsidRPr="000D67AC">
        <w:t xml:space="preserve"> combinatorial space</w:t>
      </w:r>
      <w:r>
        <w:t xml:space="preserve"> across drugs and cell types</w:t>
      </w:r>
      <w:r w:rsidRPr="000D67AC">
        <w:t xml:space="preserve">. Hence, we </w:t>
      </w:r>
      <w:r w:rsidRPr="000D67AC">
        <w:lastRenderedPageBreak/>
        <w:t xml:space="preserve">asked whether it is possible to leverage existing data from other drug-cell combinations to predict </w:t>
      </w:r>
      <w:r>
        <w:t>unmeasured</w:t>
      </w:r>
      <w:r w:rsidRPr="000D67AC">
        <w:t xml:space="preserve"> profiles. </w:t>
      </w:r>
      <w:r>
        <w:t>We tested both a local and a global approach</w:t>
      </w:r>
      <w:r w:rsidRPr="000D67AC">
        <w:t>, finding that predictions are not only accurate in an overall sense but preserv</w:t>
      </w:r>
      <w:r>
        <w:t>e signal that is biologically and</w:t>
      </w:r>
      <w:r w:rsidRPr="000D67AC">
        <w:t xml:space="preserve"> therapeutically relevant, e.g. </w:t>
      </w:r>
      <w:r>
        <w:t xml:space="preserve">maintaining gene correlation structure and connections </w:t>
      </w:r>
      <w:r w:rsidRPr="000D67AC">
        <w:t>to disease signatures.</w:t>
      </w:r>
    </w:p>
    <w:p w14:paraId="7FF271DD" w14:textId="77777777" w:rsidR="007135D5" w:rsidRPr="000D67AC" w:rsidRDefault="007135D5" w:rsidP="007135D5">
      <w:pPr>
        <w:pStyle w:val="TextIndent"/>
      </w:pPr>
      <w:r>
        <w:t>Several results are consistent with our prior expectations for predictive performance</w:t>
      </w:r>
      <w:r w:rsidRPr="003C1ADF">
        <w:t xml:space="preserve">. First, we observed that more extremely differentially expressed genes </w:t>
      </w:r>
      <w:r>
        <w:t xml:space="preserve">(e.g. the top 1%) </w:t>
      </w:r>
      <w:r w:rsidRPr="003C1ADF">
        <w:t xml:space="preserve">were easier to </w:t>
      </w:r>
      <w:r>
        <w:t>recover</w:t>
      </w:r>
      <w:r w:rsidRPr="003C1ADF">
        <w:t xml:space="preserve"> than </w:t>
      </w:r>
      <w:r>
        <w:t xml:space="preserve">more </w:t>
      </w:r>
      <w:r w:rsidRPr="003C1ADF">
        <w:t>moderately differentially expressed genes</w:t>
      </w:r>
      <w:r>
        <w:t xml:space="preserve"> (e.g. the top 10%)</w:t>
      </w:r>
      <w:r w:rsidRPr="003C1ADF">
        <w:t xml:space="preserve">, perhaps due to a more reliable signal in the underlying measurements. </w:t>
      </w:r>
      <w:r>
        <w:t>Also, results were generally stronger across all methods with increasing observation density, suggesting that the underlying assumptions made by each method are reasonable. F</w:t>
      </w:r>
      <w:r w:rsidRPr="003C1ADF">
        <w:t xml:space="preserve">inally, </w:t>
      </w:r>
      <w:r>
        <w:t xml:space="preserve">drug responses that were </w:t>
      </w:r>
      <w:r w:rsidRPr="003C1ADF">
        <w:t xml:space="preserve">highly individual </w:t>
      </w:r>
      <w:r>
        <w:t>across</w:t>
      </w:r>
      <w:r w:rsidRPr="003C1ADF">
        <w:t xml:space="preserve"> cell lines were generally more </w:t>
      </w:r>
      <w:r>
        <w:t>challenging</w:t>
      </w:r>
      <w:r w:rsidRPr="003C1ADF">
        <w:t xml:space="preserve"> to predict</w:t>
      </w:r>
      <w:r>
        <w:t>, but the proposed approaches were more robust to this (i.e. less correlated) than the two baselines</w:t>
      </w:r>
      <w:r w:rsidRPr="003C1ADF">
        <w:t>.</w:t>
      </w:r>
    </w:p>
    <w:p w14:paraId="130736E1" w14:textId="77777777" w:rsidR="007135D5" w:rsidRDefault="007135D5" w:rsidP="007135D5">
      <w:pPr>
        <w:pStyle w:val="TextIndent"/>
      </w:pPr>
      <w:r>
        <w:t>Both Tensor and DNPP</w:t>
      </w:r>
      <w:r w:rsidRPr="003C1ADF">
        <w:t xml:space="preserve"> </w:t>
      </w:r>
      <w:r>
        <w:t xml:space="preserve">almost uniformly </w:t>
      </w:r>
      <w:r w:rsidRPr="003C1ADF">
        <w:t xml:space="preserve">outperformed the </w:t>
      </w:r>
      <w:r>
        <w:t xml:space="preserve">averaging </w:t>
      </w:r>
      <w:r w:rsidRPr="003C1ADF">
        <w:t>baselines</w:t>
      </w:r>
      <w:r>
        <w:t xml:space="preserve">, with generally similar performance between the two methods. They </w:t>
      </w:r>
      <w:r w:rsidRPr="003C1ADF">
        <w:t xml:space="preserve">particularly stood out in </w:t>
      </w:r>
      <w:r>
        <w:t>their</w:t>
      </w:r>
      <w:r w:rsidRPr="003C1ADF">
        <w:t xml:space="preserve"> ability to preserve both </w:t>
      </w:r>
      <w:r>
        <w:t xml:space="preserve">gene correlation structure, as well as </w:t>
      </w:r>
      <w:r w:rsidRPr="003C1ADF">
        <w:t>cell-specificity.</w:t>
      </w:r>
      <w:r>
        <w:t xml:space="preserve"> Despite their overall similarity, several distinctions may help guide users in deciding which approach to use. First, we found that Tensor outperformed DNPP when a lot of information was available per drug (not surprising due to its global usage of data), whereas DNPP had better performance when many drugs are represented (also not surprising, due to the increased chance of finding similar drug neighbors). We also found that Tensor outperformed DNPP at high observation densities. On the other hand, DNPP is conceptually simpler, uses only a single parameter, and requires less computation time. </w:t>
      </w:r>
    </w:p>
    <w:p w14:paraId="16D1240B" w14:textId="77777777" w:rsidR="007135D5" w:rsidRDefault="007135D5" w:rsidP="007135D5">
      <w:pPr>
        <w:pStyle w:val="TextIndent"/>
      </w:pPr>
      <w:r>
        <w:t>Our framework produces testable and usable predictions at the L1000 profile level</w:t>
      </w:r>
      <w:r w:rsidRPr="003C1ADF">
        <w:t xml:space="preserve">. </w:t>
      </w:r>
      <w:r>
        <w:t>More specifically</w:t>
      </w:r>
      <w:r w:rsidRPr="003C1ADF">
        <w:t xml:space="preserve">, each value corresponds to the differential expression </w:t>
      </w:r>
      <w:r>
        <w:t xml:space="preserve">(CD) </w:t>
      </w:r>
      <w:r w:rsidRPr="003C1ADF">
        <w:t xml:space="preserve">value of one gene in one cell line perturbed by </w:t>
      </w:r>
      <w:r>
        <w:t>one drug.</w:t>
      </w:r>
      <w:r w:rsidRPr="003C1ADF">
        <w:t xml:space="preserve"> However, the </w:t>
      </w:r>
      <w:r>
        <w:t>CD</w:t>
      </w:r>
      <w:r w:rsidRPr="003C1ADF">
        <w:t xml:space="preserve"> value</w:t>
      </w:r>
      <w:r>
        <w:t xml:space="preserve">s do not map directly to </w:t>
      </w:r>
      <w:r w:rsidRPr="003C1ADF">
        <w:t>measurable gene-level quan</w:t>
      </w:r>
      <w:r>
        <w:t>tities</w:t>
      </w:r>
      <w:r w:rsidRPr="003C1ADF">
        <w:t xml:space="preserve"> such as fold change. </w:t>
      </w:r>
      <w:r>
        <w:t>Therefore</w:t>
      </w:r>
      <w:r w:rsidRPr="003C1ADF">
        <w:t xml:space="preserve">, </w:t>
      </w:r>
      <w:r>
        <w:t xml:space="preserve">we advise that, unless one compares predictions to the result of a CD analysis, predictions should either be treated </w:t>
      </w:r>
      <w:r w:rsidRPr="003C1ADF">
        <w:t xml:space="preserve">at the </w:t>
      </w:r>
      <w:r>
        <w:t>level of a ranked list of genes, or thresholded to define DEGs.</w:t>
      </w:r>
    </w:p>
    <w:p w14:paraId="7060665A" w14:textId="77777777" w:rsidR="007135D5" w:rsidRPr="003C1ADF" w:rsidRDefault="007135D5" w:rsidP="007135D5">
      <w:pPr>
        <w:pStyle w:val="TextIndent"/>
      </w:pPr>
      <w:r>
        <w:t xml:space="preserve">We noticed while processing the L1000 data </w:t>
      </w:r>
      <w:r w:rsidRPr="00C127A0">
        <w:t xml:space="preserve">that roughly 2/3 of the </w:t>
      </w:r>
      <w:r>
        <w:t>&gt;</w:t>
      </w:r>
      <w:r w:rsidRPr="00C127A0">
        <w:t>20K drugs did not have any experiments with reliable (</w:t>
      </w:r>
      <w:r>
        <w:t xml:space="preserve">i.e. </w:t>
      </w:r>
      <w:r w:rsidRPr="00C127A0">
        <w:t xml:space="preserve">nominal </w:t>
      </w:r>
      <w:r>
        <w:t xml:space="preserve">ACD </w:t>
      </w:r>
      <w:r w:rsidRPr="0098502C">
        <w:rPr>
          <w:i/>
        </w:rPr>
        <w:t>p</w:t>
      </w:r>
      <w:r>
        <w:t xml:space="preserve"> &lt; 0.1)</w:t>
      </w:r>
      <w:r w:rsidRPr="00C127A0">
        <w:t xml:space="preserve"> measurements between replicates</w:t>
      </w:r>
      <w:r>
        <w:t>.</w:t>
      </w:r>
      <w:r w:rsidRPr="00C127A0">
        <w:t xml:space="preserve"> </w:t>
      </w:r>
      <w:r>
        <w:t>While replicate consistency</w:t>
      </w:r>
      <w:r w:rsidRPr="00C127A0">
        <w:t xml:space="preserve"> </w:t>
      </w:r>
      <w:r>
        <w:t>may</w:t>
      </w:r>
      <w:r w:rsidRPr="00C127A0">
        <w:t xml:space="preserve"> improve with </w:t>
      </w:r>
      <w:r>
        <w:t>advances in</w:t>
      </w:r>
      <w:r w:rsidRPr="00C127A0">
        <w:t xml:space="preserve"> data processing, it is likely that many of the drugs simply do not induce a strong enough expression response above biological or measurement noise levels. We believe that this should be considered carefully for any project working with L1000 drug profiles.</w:t>
      </w:r>
    </w:p>
    <w:p w14:paraId="3D4378EA" w14:textId="77777777" w:rsidR="007135D5" w:rsidRDefault="007135D5" w:rsidP="007135D5">
      <w:pPr>
        <w:pStyle w:val="TextIndent"/>
      </w:pPr>
      <w:r>
        <w:t>One limitation of our approach is the lack of established baselines. The baselines used in this study were relatively basic, but help to demonstrate that our predictions generally outperform alternatives that might be considered safe and intuitive. While few methods currently exist for systematic prediction of cell-type specific drug expression profiles, we expect that the methods and results presented in this study would serve as useful baselines for future work on improved methods.</w:t>
      </w:r>
    </w:p>
    <w:p w14:paraId="60828A57" w14:textId="2BC269E9" w:rsidR="007135D5" w:rsidRDefault="007135D5" w:rsidP="007135D5">
      <w:pPr>
        <w:pStyle w:val="TextIndent"/>
      </w:pPr>
      <w:r>
        <w:t>Several factors may have introduced bias into the results. First</w:t>
      </w:r>
      <w:r w:rsidRPr="005C0817">
        <w:t>, almost all of the cell lines are cancer</w:t>
      </w:r>
      <w:r>
        <w:t>ous</w:t>
      </w:r>
      <w:r w:rsidRPr="005C0817">
        <w:t xml:space="preserve">, which may </w:t>
      </w:r>
      <w:r>
        <w:t>result in more</w:t>
      </w:r>
      <w:r w:rsidRPr="005C0817">
        <w:t xml:space="preserve"> homogene</w:t>
      </w:r>
      <w:r>
        <w:t xml:space="preserve">ous </w:t>
      </w:r>
      <w:r w:rsidRPr="005C0817">
        <w:t xml:space="preserve">expression compared with non-cancerous </w:t>
      </w:r>
      <w:r w:rsidRPr="005C0817">
        <w:lastRenderedPageBreak/>
        <w:t xml:space="preserve">and/or patient-derived cells. </w:t>
      </w:r>
      <w:r>
        <w:t>Second</w:t>
      </w:r>
      <w:r w:rsidRPr="005C0817">
        <w:t xml:space="preserve">, the </w:t>
      </w:r>
      <w:r>
        <w:t xml:space="preserve">selection of landmark genes </w:t>
      </w:r>
      <w:r w:rsidRPr="005C0817">
        <w:t xml:space="preserve">may have biased the results. </w:t>
      </w:r>
      <w:r>
        <w:t xml:space="preserve">One line of thinking is that, </w:t>
      </w:r>
      <w:r w:rsidRPr="005C0817">
        <w:t xml:space="preserve">due to the way these genes were selected, one would expect them to be relatively independent and therefore more difficult to predict than a random </w:t>
      </w:r>
      <w:r>
        <w:t xml:space="preserve">set of </w:t>
      </w:r>
      <w:r w:rsidRPr="005C0817">
        <w:t xml:space="preserve">genes. If true, this would bias the results </w:t>
      </w:r>
      <w:r>
        <w:t>in a</w:t>
      </w:r>
      <w:r w:rsidRPr="005C0817">
        <w:t xml:space="preserve"> more conservative</w:t>
      </w:r>
      <w:r>
        <w:t xml:space="preserve"> direction</w:t>
      </w:r>
      <w:r w:rsidRPr="005C0817">
        <w:t xml:space="preserve">. </w:t>
      </w:r>
      <w:r>
        <w:t>Third, the</w:t>
      </w:r>
      <w:r w:rsidRPr="005C0817">
        <w:t xml:space="preserve"> presence of </w:t>
      </w:r>
      <w:r>
        <w:t>chemically similar drugs in the tensor</w:t>
      </w:r>
      <w:r w:rsidRPr="005C0817">
        <w:t xml:space="preserve"> could potentially make the prediction problem easier than otherwise. However, </w:t>
      </w:r>
      <w:r w:rsidRPr="005C0817">
        <w:fldChar w:fldCharType="begin"/>
      </w:r>
      <w:r w:rsidR="007F0C09">
        <w:instrText xml:space="preserve"> ADDIN EN.CITE &lt;EndNote&gt;&lt;Cite&gt;&lt;Author&gt;Chen&lt;/Author&gt;&lt;Year&gt;2015&lt;/Year&gt;&lt;RecNum&gt;307&lt;/RecNum&gt;&lt;DisplayText&gt;&lt;style face="italic superscript"&gt;24&lt;/style&gt;&lt;/DisplayText&gt;&lt;record&gt;&lt;rec-number&gt;307&lt;/rec-number&gt;&lt;foreign-keys&gt;&lt;key app="EN" db-id="z5xffwddp5rps0ez2x1xptr4azxt50rspf92" timestamp="1453158111"&gt;307&lt;/key&gt;&lt;/foreign-keys&gt;&lt;ref-type name="Journal Article"&gt;17&lt;/ref-type&gt;&lt;contributors&gt;&lt;authors&gt;&lt;author&gt;Chen, B&lt;/author&gt;&lt;author&gt;Greenside, P&lt;/author&gt;&lt;author&gt;Paik, H&lt;/author&gt;&lt;author&gt;Sirota, M&lt;/author&gt;&lt;author&gt;Hadley, D&lt;/author&gt;&lt;author&gt;Butte, AJ&lt;/author&gt;&lt;/authors&gt;&lt;/contributors&gt;&lt;titles&gt;&lt;title&gt;Relating Chemical Structure to Cellular Response: An Integrative Analysis of Gene Expression, Bioactivity, and Structural Data Across 11,000 Compounds&lt;/title&gt;&lt;secondary-title&gt;CPT: pharmacometrics &amp;amp; systems pharmacology&lt;/secondary-title&gt;&lt;/titles&gt;&lt;periodical&gt;&lt;full-title&gt;CPT Pharmacometrics Syst Pharmacol&lt;/full-title&gt;&lt;abbr-1&gt;CPT: pharmacometrics &amp;amp; systems pharmacology&lt;/abbr-1&gt;&lt;/periodical&gt;&lt;pages&gt;576-584&lt;/pages&gt;&lt;volume&gt;4&lt;/volume&gt;&lt;number&gt;10&lt;/number&gt;&lt;dates&gt;&lt;year&gt;2015&lt;/year&gt;&lt;/dates&gt;&lt;isbn&gt;2163-8306&lt;/isbn&gt;&lt;urls&gt;&lt;/urls&gt;&lt;/record&gt;&lt;/Cite&gt;&lt;/EndNote&gt;</w:instrText>
      </w:r>
      <w:r w:rsidRPr="005C0817">
        <w:fldChar w:fldCharType="separate"/>
      </w:r>
      <w:r w:rsidR="007F0C09" w:rsidRPr="007F0C09">
        <w:rPr>
          <w:i/>
          <w:noProof/>
          <w:vertAlign w:val="superscript"/>
        </w:rPr>
        <w:t>24</w:t>
      </w:r>
      <w:r w:rsidRPr="005C0817">
        <w:fldChar w:fldCharType="end"/>
      </w:r>
      <w:r w:rsidRPr="005C0817">
        <w:t xml:space="preserve"> </w:t>
      </w:r>
      <w:r>
        <w:t xml:space="preserve">recently showed </w:t>
      </w:r>
      <w:r w:rsidRPr="005C0817">
        <w:t xml:space="preserve">that there is </w:t>
      </w:r>
      <w:r>
        <w:t xml:space="preserve">a </w:t>
      </w:r>
      <w:r w:rsidRPr="005C0817">
        <w:t xml:space="preserve">limited correspondence between </w:t>
      </w:r>
      <w:r>
        <w:t xml:space="preserve">chemical </w:t>
      </w:r>
      <w:r w:rsidRPr="005C0817">
        <w:t xml:space="preserve">similarity and </w:t>
      </w:r>
      <w:r>
        <w:t>expression, and furthermore, the quality of the results are quite consistent for tensors defined by random drug subsets (results not shown). Fourth, our CV experiments reduced observation density by 10%, and hence results would likely be further improved by using all available data. Finally, the L1000 data has highly imbalanced sampling across the drug-cell space (see Figure 7A), and this is l</w:t>
      </w:r>
      <w:r w:rsidR="003B71D4">
        <w:t>ikely a source of positive bias</w:t>
      </w:r>
      <w:r>
        <w:t>. Predictions made in the less-dense regions of the drug-cell space should therefore be used with caution and would likely benefit the most from methodological improvements.</w:t>
      </w:r>
    </w:p>
    <w:p w14:paraId="0B020393" w14:textId="77777777" w:rsidR="007135D5" w:rsidRDefault="007135D5" w:rsidP="007135D5">
      <w:pPr>
        <w:pStyle w:val="TextIndent"/>
      </w:pPr>
      <w:r>
        <w:t>Some methodological directions that we believe are worth exploring are: 1) incorporating nonlinear modeling; 2)</w:t>
      </w:r>
      <w:r w:rsidRPr="00B31A41">
        <w:t xml:space="preserve"> </w:t>
      </w:r>
      <w:r>
        <w:t>incorporating auxiliary</w:t>
      </w:r>
      <w:r w:rsidRPr="00B31A41">
        <w:t xml:space="preserve"> </w:t>
      </w:r>
      <w:r>
        <w:t>similarity</w:t>
      </w:r>
      <w:r w:rsidRPr="00B31A41">
        <w:t xml:space="preserve"> information</w:t>
      </w:r>
      <w:r>
        <w:t>; 3) leveraging/modeling measurement reliability; and 4) adopting a probabilistic framework. This last direction, in addition to improving accuracy, could provide a measure of confidence around each prediction.</w:t>
      </w:r>
    </w:p>
    <w:p w14:paraId="674FDB51" w14:textId="1A72EFDB" w:rsidR="007135D5" w:rsidRDefault="007135D5" w:rsidP="007135D5">
      <w:pPr>
        <w:pStyle w:val="TextIndent"/>
      </w:pPr>
      <w:r w:rsidRPr="00676135">
        <w:t>Our approach could readily be applied and evaluated on many other biological datasets where data span at least three categorical axes. Such datasets</w:t>
      </w:r>
      <w:r>
        <w:t xml:space="preserve"> </w:t>
      </w:r>
      <w:r w:rsidRPr="00676135">
        <w:t>include CMap, with dimensions of drugs, genes, and cell types, and the Genotype-Tissue Expression (GTEx)</w:t>
      </w:r>
      <w:r w:rsidRPr="00676135">
        <w:fldChar w:fldCharType="begin"/>
      </w:r>
      <w:r w:rsidR="007F0C09">
        <w:instrText xml:space="preserve"> ADDIN EN.CITE &lt;EndNote&gt;&lt;Cite&gt;&lt;Author&gt;Melé&lt;/Author&gt;&lt;Year&gt;2015&lt;/Year&gt;&lt;RecNum&gt;351&lt;/RecNum&gt;&lt;DisplayText&gt;&lt;style face="italic superscript"&gt;25&lt;/style&gt;&lt;/DisplayText&gt;&lt;record&gt;&lt;rec-number&gt;351&lt;/rec-number&gt;&lt;foreign-keys&gt;&lt;key app="EN" db-id="z5xffwddp5rps0ez2x1xptr4azxt50rspf92" timestamp="1459915609"&gt;351&lt;/key&gt;&lt;/foreign-keys&gt;&lt;ref-type name="Journal Article"&gt;17&lt;/ref-type&gt;&lt;contributors&gt;&lt;authors&gt;&lt;author&gt;Melé, Marta&lt;/author&gt;&lt;author&gt;Ferreira, Pedro G&lt;/author&gt;&lt;author&gt;Reverter, Ferran&lt;/author&gt;&lt;author&gt;DeLuca, David S&lt;/author&gt;&lt;author&gt;Monlong, Jean&lt;/author&gt;&lt;author&gt;Sammeth, Michael&lt;/author&gt;&lt;author&gt;Young, Taylor R&lt;/author&gt;&lt;author&gt;Goldmann, Jakob M&lt;/author&gt;&lt;author&gt;Pervouchine, Dmitri D&lt;/author&gt;&lt;author&gt;Sullivan, Timothy J&lt;/author&gt;&lt;/authors&gt;&lt;/contributors&gt;&lt;titles&gt;&lt;title&gt;The human transcriptome across tissues and individuals&lt;/title&gt;&lt;secondary-title&gt;Science&lt;/secondary-title&gt;&lt;/titles&gt;&lt;periodical&gt;&lt;full-title&gt;Science&lt;/full-title&gt;&lt;abbr-1&gt;Science&lt;/abbr-1&gt;&lt;/periodical&gt;&lt;pages&gt;660-665&lt;/pages&gt;&lt;volume&gt;348&lt;/volume&gt;&lt;number&gt;6235&lt;/number&gt;&lt;dates&gt;&lt;year&gt;2015&lt;/year&gt;&lt;/dates&gt;&lt;isbn&gt;0036-8075&lt;/isbn&gt;&lt;urls&gt;&lt;/urls&gt;&lt;/record&gt;&lt;/Cite&gt;&lt;/EndNote&gt;</w:instrText>
      </w:r>
      <w:r w:rsidRPr="00676135">
        <w:fldChar w:fldCharType="separate"/>
      </w:r>
      <w:r w:rsidR="007F0C09" w:rsidRPr="007F0C09">
        <w:rPr>
          <w:i/>
          <w:noProof/>
          <w:vertAlign w:val="superscript"/>
        </w:rPr>
        <w:t>25</w:t>
      </w:r>
      <w:r w:rsidRPr="00676135">
        <w:fldChar w:fldCharType="end"/>
      </w:r>
      <w:r w:rsidRPr="00676135">
        <w:t xml:space="preserve"> and Braineac datasets</w:t>
      </w:r>
      <w:r w:rsidRPr="00676135">
        <w:fldChar w:fldCharType="begin"/>
      </w:r>
      <w:r w:rsidR="007F0C09">
        <w:instrText xml:space="preserve"> ADDIN EN.CITE &lt;EndNote&gt;&lt;Cite&gt;&lt;Author&gt;Glass&lt;/Author&gt;&lt;Year&gt;2013&lt;/Year&gt;&lt;RecNum&gt;352&lt;/RecNum&gt;&lt;DisplayText&gt;&lt;style face="italic superscript"&gt;26&lt;/style&gt;&lt;/DisplayText&gt;&lt;record&gt;&lt;rec-number&gt;352&lt;/rec-number&gt;&lt;foreign-keys&gt;&lt;key app="EN" db-id="z5xffwddp5rps0ez2x1xptr4azxt50rspf92" timestamp="1459916338"&gt;352&lt;/key&gt;&lt;/foreign-keys&gt;&lt;ref-type name="Journal Article"&gt;17&lt;/ref-type&gt;&lt;contributors&gt;&lt;authors&gt;&lt;author&gt;Glass, Daniel&lt;/author&gt;&lt;author&gt;Viñuela, Ana&lt;/author&gt;&lt;author&gt;Davies, Matthew N&lt;/author&gt;&lt;author&gt;Ramasamy, Adaikalavan&lt;/author&gt;&lt;author&gt;Parts, Leopold&lt;/author&gt;&lt;author&gt;Knowles, David&lt;/author&gt;&lt;author&gt;Brown, Andrew A&lt;/author&gt;&lt;author&gt;Hedman, Asa K&lt;/author&gt;&lt;author&gt;Small, Kerrin S&lt;/author&gt;&lt;author&gt;Buil, Alfonso&lt;/author&gt;&lt;/authors&gt;&lt;/contributors&gt;&lt;titles&gt;&lt;title&gt;Gene expression changes with age in skin, adipose tissue, blood and brain&lt;/title&gt;&lt;secondary-title&gt;Genome Biol&lt;/secondary-title&gt;&lt;/titles&gt;&lt;periodical&gt;&lt;full-title&gt;Genome Biol&lt;/full-title&gt;&lt;/periodical&gt;&lt;pages&gt;R75&lt;/pages&gt;&lt;volume&gt;14&lt;/volume&gt;&lt;number&gt;7&lt;/number&gt;&lt;dates&gt;&lt;year&gt;2013&lt;/year&gt;&lt;/dates&gt;&lt;urls&gt;&lt;/urls&gt;&lt;/record&gt;&lt;/Cite&gt;&lt;/EndNote&gt;</w:instrText>
      </w:r>
      <w:r w:rsidRPr="00676135">
        <w:fldChar w:fldCharType="separate"/>
      </w:r>
      <w:r w:rsidR="007F0C09" w:rsidRPr="007F0C09">
        <w:rPr>
          <w:i/>
          <w:noProof/>
          <w:vertAlign w:val="superscript"/>
        </w:rPr>
        <w:t>26</w:t>
      </w:r>
      <w:r w:rsidRPr="00676135">
        <w:fldChar w:fldCharType="end"/>
      </w:r>
      <w:r w:rsidRPr="00676135">
        <w:t>, each spanning individuals, genes, and tissues.</w:t>
      </w:r>
    </w:p>
    <w:p w14:paraId="202F2F12" w14:textId="52AEF544" w:rsidR="007E1CFC" w:rsidRDefault="007135D5" w:rsidP="007E1CFC">
      <w:pPr>
        <w:pStyle w:val="TextIndent"/>
      </w:pPr>
      <w:r>
        <w:t>One exciting extension of this work would be to develop an algorithm to choose experiments among the unmeasured drug-cell combinations to assay on the L1000 platform in order to most efficiently map out the space and improve subsequent predictions. Toward this end, we envision an active learning framework similar to</w:t>
      </w:r>
      <w:r>
        <w:fldChar w:fldCharType="begin"/>
      </w:r>
      <w:r w:rsidR="007F0C09">
        <w:instrText xml:space="preserve"> ADDIN EN.CITE &lt;EndNote&gt;&lt;Cite&gt;&lt;Author&gt;Kangas&lt;/Author&gt;&lt;Year&gt;2014&lt;/Year&gt;&lt;RecNum&gt;345&lt;/RecNum&gt;&lt;DisplayText&gt;&lt;style face="italic superscript"&gt;27&lt;/style&gt;&lt;/DisplayText&gt;&lt;record&gt;&lt;rec-number&gt;345&lt;/rec-number&gt;&lt;foreign-keys&gt;&lt;key app="EN" db-id="z5xffwddp5rps0ez2x1xptr4azxt50rspf92" timestamp="1456870169"&gt;345&lt;/key&gt;&lt;/foreign-keys&gt;&lt;ref-type name="Journal Article"&gt;17&lt;/ref-type&gt;&lt;contributors&gt;&lt;authors&gt;&lt;author&gt;Kangas, Joshua D&lt;/author&gt;&lt;author&gt;Naik, Armaghan W&lt;/author&gt;&lt;author&gt;Murphy, Robert F&lt;/author&gt;&lt;/authors&gt;&lt;/contributors&gt;&lt;titles&gt;&lt;title&gt;Efficient discovery of responses of proteins to compounds using active learning&lt;/title&gt;&lt;secondary-title&gt;BMC bioinformatics&lt;/secondary-title&gt;&lt;/titles&gt;&lt;periodical&gt;&lt;full-title&gt;BMC bioinformatics&lt;/full-title&gt;&lt;/periodical&gt;&lt;pages&gt;1&lt;/pages&gt;&lt;volume&gt;15&lt;/volume&gt;&lt;number&gt;1&lt;/number&gt;&lt;dates&gt;&lt;year&gt;2014&lt;/year&gt;&lt;/dates&gt;&lt;isbn&gt;1471-2105&lt;/isbn&gt;&lt;urls&gt;&lt;/urls&gt;&lt;/record&gt;&lt;/Cite&gt;&lt;/EndNote&gt;</w:instrText>
      </w:r>
      <w:r>
        <w:fldChar w:fldCharType="separate"/>
      </w:r>
      <w:r w:rsidR="007F0C09" w:rsidRPr="007F0C09">
        <w:rPr>
          <w:i/>
          <w:noProof/>
          <w:vertAlign w:val="superscript"/>
        </w:rPr>
        <w:t>27</w:t>
      </w:r>
      <w:r>
        <w:fldChar w:fldCharType="end"/>
      </w:r>
      <w:r>
        <w:t>. Another extension of the work is to make possible ‘out-of-sample’ predictions</w:t>
      </w:r>
      <w:r>
        <w:fldChar w:fldCharType="begin"/>
      </w:r>
      <w:r w:rsidR="007F0C09">
        <w:instrText xml:space="preserve"> ADDIN EN.CITE &lt;EndNote&gt;&lt;Cite&gt;&lt;Author&gt;Wang&lt;/Author&gt;&lt;Year&gt;2016&lt;/Year&gt;&lt;RecNum&gt;364&lt;/RecNum&gt;&lt;DisplayText&gt;&lt;style face="italic superscript"&gt;28&lt;/style&gt;&lt;/DisplayText&gt;&lt;record&gt;&lt;rec-number&gt;364&lt;/rec-number&gt;&lt;foreign-keys&gt;&lt;key app="EN" db-id="z5xffwddp5rps0ez2x1xptr4azxt50rspf92" timestamp="1469752368"&gt;364&lt;/key&gt;&lt;/foreign-keys&gt;&lt;ref-type name="Journal Article"&gt;17&lt;/ref-type&gt;&lt;contributors&gt;&lt;authors&gt;&lt;author&gt;Wang, Jiebiao&lt;/author&gt;&lt;author&gt;Gamazon, Eric R&lt;/author&gt;&lt;author&gt;Pierce, Brandon L&lt;/author&gt;&lt;author&gt;Stranger, Barbara E&lt;/author&gt;&lt;author&gt;Im, Hae Kyung&lt;/author&gt;&lt;author&gt;Gibbons, Robert D&lt;/author&gt;&lt;author&gt;Cox, Nancy J&lt;/author&gt;&lt;author&gt;Nicolae, Dan L&lt;/author&gt;&lt;author&gt;Chen, Lin S&lt;/author&gt;&lt;/authors&gt;&lt;/contributors&gt;&lt;titles&gt;&lt;title&gt;Imputing Gene Expression in Uncollected Tissues Within and Beyond GTEx&lt;/title&gt;&lt;secondary-title&gt;The American Journal of Human Genetics&lt;/secondary-title&gt;&lt;/titles&gt;&lt;periodical&gt;&lt;full-title&gt;The American Journal of Human Genetics&lt;/full-title&gt;&lt;/periodical&gt;&lt;pages&gt;697-708&lt;/pages&gt;&lt;volume&gt;98&lt;/volume&gt;&lt;number&gt;4&lt;/number&gt;&lt;dates&gt;&lt;year&gt;2016&lt;/year&gt;&lt;/dates&gt;&lt;isbn&gt;0002-9297&lt;/isbn&gt;&lt;urls&gt;&lt;/urls&gt;&lt;/record&gt;&lt;/Cite&gt;&lt;/EndNote&gt;</w:instrText>
      </w:r>
      <w:r>
        <w:fldChar w:fldCharType="separate"/>
      </w:r>
      <w:r w:rsidR="007F0C09" w:rsidRPr="007F0C09">
        <w:rPr>
          <w:i/>
          <w:noProof/>
          <w:vertAlign w:val="superscript"/>
        </w:rPr>
        <w:t>28</w:t>
      </w:r>
      <w:r>
        <w:fldChar w:fldCharType="end"/>
      </w:r>
      <w:r>
        <w:t xml:space="preserve">, which  would be particularly useful for situations in which measurements are difficult to obtain (e.g. for human </w:t>
      </w:r>
      <w:r>
        <w:rPr>
          <w:i/>
        </w:rPr>
        <w:t xml:space="preserve">in vivo </w:t>
      </w:r>
      <w:r>
        <w:t xml:space="preserve">brain tissue expression) but where related measurements in more accessible tissues (e.g., neuronal cell types from induced pluripotent stem cells) could be obtained. This would likely require an integrative approach leveraging additional data sets and metrics (e.g., cell line genetic similarity as auxiliary data for </w:t>
      </w:r>
      <w:r w:rsidR="007E1CFC">
        <w:t>tensor completion).</w:t>
      </w:r>
    </w:p>
    <w:p w14:paraId="68003123" w14:textId="1254B66A" w:rsidR="007135D5" w:rsidRPr="00A90DDD" w:rsidRDefault="007E1CFC" w:rsidP="00A53F4E">
      <w:pPr>
        <w:pStyle w:val="TextIndent"/>
      </w:pPr>
      <w:r w:rsidRPr="00B31A41">
        <w:t xml:space="preserve">To the best of our knowledge, this work is the first attempt at prediction of expression profiles using only expression from related experimental conditions. Hence, we consider this work to be a </w:t>
      </w:r>
      <w:r>
        <w:t xml:space="preserve">compelling </w:t>
      </w:r>
      <w:r w:rsidRPr="00B31A41">
        <w:t>proof-of-</w:t>
      </w:r>
      <w:r>
        <w:t>concept,</w:t>
      </w:r>
      <w:r w:rsidRPr="00B31A41">
        <w:t xml:space="preserve"> </w:t>
      </w:r>
      <w:r>
        <w:t>demonstrating</w:t>
      </w:r>
      <w:r w:rsidRPr="00B31A41">
        <w:t xml:space="preserve"> the feasibility </w:t>
      </w:r>
      <w:r>
        <w:t>of this prediction task and paving the way for applications to new types of data in the future.</w:t>
      </w:r>
    </w:p>
    <w:p w14:paraId="371ED44C" w14:textId="77777777" w:rsidR="007135D5" w:rsidRPr="00366351" w:rsidRDefault="007135D5" w:rsidP="007135D5">
      <w:pPr>
        <w:pStyle w:val="NonumHead-1"/>
        <w:rPr>
          <w:caps/>
        </w:rPr>
      </w:pPr>
      <w:r>
        <w:t>Funding</w:t>
      </w:r>
    </w:p>
    <w:p w14:paraId="34C33C81" w14:textId="77777777" w:rsidR="007135D5" w:rsidRPr="008D1DE8" w:rsidRDefault="007135D5" w:rsidP="007135D5">
      <w:pPr>
        <w:pStyle w:val="spara"/>
        <w:rPr>
          <w:lang w:eastAsia="en-IN"/>
        </w:rPr>
      </w:pPr>
      <w:r w:rsidRPr="007E6F07">
        <w:rPr>
          <w:lang w:val="en-GB" w:eastAsia="en-IN"/>
        </w:rPr>
        <w:t xml:space="preserve">This work was supported by </w:t>
      </w:r>
      <w:r w:rsidRPr="007E6F07">
        <w:rPr>
          <w:lang w:eastAsia="en-IN"/>
        </w:rPr>
        <w:t xml:space="preserve">the following grants from the </w:t>
      </w:r>
      <w:r>
        <w:rPr>
          <w:lang w:eastAsia="en-IN"/>
        </w:rPr>
        <w:t xml:space="preserve">NIH: </w:t>
      </w:r>
      <w:r w:rsidRPr="007E6F07">
        <w:rPr>
          <w:lang w:eastAsia="en-IN"/>
        </w:rPr>
        <w:t>Illuminating the Druggable Genome (IDG)</w:t>
      </w:r>
      <w:r>
        <w:rPr>
          <w:lang w:eastAsia="en-IN"/>
        </w:rPr>
        <w:t xml:space="preserve"> </w:t>
      </w:r>
      <w:r w:rsidRPr="007E6F07">
        <w:rPr>
          <w:lang w:eastAsia="en-IN"/>
        </w:rPr>
        <w:t xml:space="preserve">sponsored by NIH Common Fund and the </w:t>
      </w:r>
      <w:r>
        <w:rPr>
          <w:lang w:eastAsia="en-IN"/>
        </w:rPr>
        <w:t>NCI</w:t>
      </w:r>
      <w:r w:rsidRPr="007E6F07">
        <w:rPr>
          <w:lang w:eastAsia="en-IN"/>
        </w:rPr>
        <w:t xml:space="preserve"> [U54CA189201]; </w:t>
      </w:r>
      <w:r>
        <w:rPr>
          <w:lang w:eastAsia="en-IN"/>
        </w:rPr>
        <w:t>NIDDK [</w:t>
      </w:r>
      <w:r w:rsidRPr="00A13FA1">
        <w:rPr>
          <w:lang w:eastAsia="en-IN"/>
        </w:rPr>
        <w:t>R01DK098242</w:t>
      </w:r>
      <w:r>
        <w:rPr>
          <w:lang w:eastAsia="en-IN"/>
        </w:rPr>
        <w:t xml:space="preserve">] </w:t>
      </w:r>
      <w:r w:rsidRPr="007E6F07">
        <w:rPr>
          <w:lang w:eastAsia="en-IN"/>
        </w:rPr>
        <w:t xml:space="preserve">and the National Center for Advancing Translational Sciences [UL1TR000067] Clinical and Translational Science Award, to </w:t>
      </w:r>
      <w:r w:rsidRPr="007E6F07">
        <w:rPr>
          <w:lang w:val="en-GB" w:eastAsia="en-IN"/>
        </w:rPr>
        <w:t>RH, BK, HCL, and JD.</w:t>
      </w:r>
      <w:r w:rsidRPr="007E6F07">
        <w:rPr>
          <w:lang w:eastAsia="en-IN"/>
        </w:rPr>
        <w:t xml:space="preserve">  </w:t>
      </w:r>
      <w:r>
        <w:rPr>
          <w:lang w:eastAsia="en-IN"/>
        </w:rPr>
        <w:t>Additional grants</w:t>
      </w:r>
      <w:r w:rsidRPr="007E6F07">
        <w:rPr>
          <w:lang w:val="en-GB" w:eastAsia="en-IN"/>
        </w:rPr>
        <w:t xml:space="preserve"> from the NIH [grant numbers R01GM098316, U54HG008230 and U54CA189201]</w:t>
      </w:r>
      <w:r>
        <w:rPr>
          <w:lang w:val="en-GB" w:eastAsia="en-IN"/>
        </w:rPr>
        <w:t xml:space="preserve"> supported</w:t>
      </w:r>
      <w:r w:rsidRPr="007E6F07">
        <w:rPr>
          <w:lang w:val="en-GB" w:eastAsia="en-IN"/>
        </w:rPr>
        <w:t xml:space="preserve"> QD, ZW, AM, and NC.</w:t>
      </w:r>
      <w:r w:rsidRPr="007E6F07">
        <w:rPr>
          <w:i/>
          <w:lang w:val="en-GB" w:eastAsia="en-IN"/>
        </w:rPr>
        <w:t xml:space="preserve">  </w:t>
      </w:r>
      <w:r>
        <w:rPr>
          <w:lang w:val="en-GB" w:eastAsia="en-IN"/>
        </w:rPr>
        <w:t>This work was also supported by an NSF Career Award [</w:t>
      </w:r>
      <w:r w:rsidRPr="00C7338A">
        <w:rPr>
          <w:lang w:eastAsia="en-IN"/>
        </w:rPr>
        <w:t>1350965</w:t>
      </w:r>
      <w:r>
        <w:rPr>
          <w:lang w:eastAsia="en-IN"/>
        </w:rPr>
        <w:t>] to DS.</w:t>
      </w:r>
      <w:r w:rsidRPr="00C7338A">
        <w:rPr>
          <w:lang w:val="en-GB" w:eastAsia="en-IN"/>
        </w:rPr>
        <w:t xml:space="preserve"> </w:t>
      </w:r>
      <w:r w:rsidRPr="00D3697D">
        <w:rPr>
          <w:i/>
          <w:lang w:val="en-GB" w:eastAsia="en-IN"/>
        </w:rPr>
        <w:t>Conflicts of Interest:</w:t>
      </w:r>
      <w:r w:rsidRPr="007E6F07">
        <w:rPr>
          <w:lang w:val="en-GB" w:eastAsia="en-IN"/>
        </w:rPr>
        <w:t xml:space="preserve"> </w:t>
      </w:r>
      <w:r w:rsidRPr="007E6F07">
        <w:rPr>
          <w:lang w:eastAsia="en-IN"/>
        </w:rPr>
        <w:t>JD owns equity in NuMedii Inc., Ayasdi Inc., and LAM Therapeutics.</w:t>
      </w:r>
    </w:p>
    <w:p w14:paraId="7D9FC415" w14:textId="6BCF5F31" w:rsidR="00B875D1" w:rsidRDefault="003E7893" w:rsidP="00B875D1">
      <w:pPr>
        <w:pStyle w:val="NonumHead-1"/>
      </w:pPr>
      <w:r>
        <w:t>References</w:t>
      </w:r>
    </w:p>
    <w:p w14:paraId="65C6E001" w14:textId="77777777" w:rsidR="007F0C09" w:rsidRPr="007F0C09" w:rsidRDefault="00B875D1" w:rsidP="007F0C09">
      <w:pPr>
        <w:pStyle w:val="EndNoteBibliography"/>
        <w:ind w:left="360" w:hanging="360"/>
        <w:rPr>
          <w:noProof/>
        </w:rPr>
      </w:pPr>
      <w:r w:rsidRPr="00555A6E">
        <w:rPr>
          <w:sz w:val="24"/>
          <w:szCs w:val="24"/>
        </w:rPr>
        <w:fldChar w:fldCharType="begin"/>
      </w:r>
      <w:r w:rsidRPr="00555A6E">
        <w:rPr>
          <w:sz w:val="24"/>
          <w:szCs w:val="24"/>
        </w:rPr>
        <w:instrText xml:space="preserve"> ADDIN EN.REFLIST </w:instrText>
      </w:r>
      <w:r w:rsidRPr="00555A6E">
        <w:rPr>
          <w:sz w:val="24"/>
          <w:szCs w:val="24"/>
        </w:rPr>
        <w:fldChar w:fldCharType="separate"/>
      </w:r>
      <w:r w:rsidR="007F0C09" w:rsidRPr="007F0C09">
        <w:rPr>
          <w:noProof/>
        </w:rPr>
        <w:t>1.</w:t>
      </w:r>
      <w:r w:rsidR="007F0C09" w:rsidRPr="007F0C09">
        <w:rPr>
          <w:noProof/>
        </w:rPr>
        <w:tab/>
        <w:t>X. A. Qu</w:t>
      </w:r>
      <w:r w:rsidR="007F0C09" w:rsidRPr="007F0C09">
        <w:rPr>
          <w:i/>
          <w:noProof/>
        </w:rPr>
        <w:t xml:space="preserve"> et al.</w:t>
      </w:r>
      <w:r w:rsidR="007F0C09" w:rsidRPr="007F0C09">
        <w:rPr>
          <w:noProof/>
        </w:rPr>
        <w:t xml:space="preserve">, </w:t>
      </w:r>
      <w:r w:rsidR="007F0C09" w:rsidRPr="007F0C09">
        <w:rPr>
          <w:i/>
          <w:noProof/>
        </w:rPr>
        <w:t>Drug discovery today</w:t>
      </w:r>
      <w:r w:rsidR="007F0C09" w:rsidRPr="007F0C09">
        <w:rPr>
          <w:noProof/>
        </w:rPr>
        <w:t xml:space="preserve"> </w:t>
      </w:r>
      <w:r w:rsidR="007F0C09" w:rsidRPr="007F0C09">
        <w:rPr>
          <w:b/>
          <w:noProof/>
        </w:rPr>
        <w:t>17</w:t>
      </w:r>
      <w:r w:rsidR="007F0C09" w:rsidRPr="007F0C09">
        <w:rPr>
          <w:noProof/>
        </w:rPr>
        <w:t>, 1289-1298 (2012).</w:t>
      </w:r>
    </w:p>
    <w:p w14:paraId="3D8C4BF0" w14:textId="77777777" w:rsidR="007F0C09" w:rsidRPr="007F0C09" w:rsidRDefault="007F0C09" w:rsidP="007F0C09">
      <w:pPr>
        <w:pStyle w:val="EndNoteBibliography"/>
        <w:ind w:left="360" w:hanging="360"/>
        <w:rPr>
          <w:noProof/>
        </w:rPr>
      </w:pPr>
      <w:r w:rsidRPr="007F0C09">
        <w:rPr>
          <w:noProof/>
        </w:rPr>
        <w:t>2.</w:t>
      </w:r>
      <w:r w:rsidRPr="007F0C09">
        <w:rPr>
          <w:noProof/>
        </w:rPr>
        <w:tab/>
        <w:t>G. Wei</w:t>
      </w:r>
      <w:r w:rsidRPr="007F0C09">
        <w:rPr>
          <w:i/>
          <w:noProof/>
        </w:rPr>
        <w:t xml:space="preserve"> et al.</w:t>
      </w:r>
      <w:r w:rsidRPr="007F0C09">
        <w:rPr>
          <w:noProof/>
        </w:rPr>
        <w:t xml:space="preserve">, </w:t>
      </w:r>
      <w:r w:rsidRPr="007F0C09">
        <w:rPr>
          <w:i/>
          <w:noProof/>
        </w:rPr>
        <w:t>Cancer cell</w:t>
      </w:r>
      <w:r w:rsidRPr="007F0C09">
        <w:rPr>
          <w:noProof/>
        </w:rPr>
        <w:t xml:space="preserve"> </w:t>
      </w:r>
      <w:r w:rsidRPr="007F0C09">
        <w:rPr>
          <w:b/>
          <w:noProof/>
        </w:rPr>
        <w:t>10</w:t>
      </w:r>
      <w:r w:rsidRPr="007F0C09">
        <w:rPr>
          <w:noProof/>
        </w:rPr>
        <w:t>, 331-342 (2006).</w:t>
      </w:r>
    </w:p>
    <w:p w14:paraId="140588DC" w14:textId="77777777" w:rsidR="007F0C09" w:rsidRPr="007F0C09" w:rsidRDefault="007F0C09" w:rsidP="007F0C09">
      <w:pPr>
        <w:pStyle w:val="EndNoteBibliography"/>
        <w:ind w:left="360" w:hanging="360"/>
        <w:rPr>
          <w:noProof/>
        </w:rPr>
      </w:pPr>
      <w:r w:rsidRPr="007F0C09">
        <w:rPr>
          <w:noProof/>
        </w:rPr>
        <w:t>3.</w:t>
      </w:r>
      <w:r w:rsidRPr="007F0C09">
        <w:rPr>
          <w:noProof/>
        </w:rPr>
        <w:tab/>
        <w:t>D. C. Hassane</w:t>
      </w:r>
      <w:r w:rsidRPr="007F0C09">
        <w:rPr>
          <w:i/>
          <w:noProof/>
        </w:rPr>
        <w:t xml:space="preserve"> et al.</w:t>
      </w:r>
      <w:r w:rsidRPr="007F0C09">
        <w:rPr>
          <w:noProof/>
        </w:rPr>
        <w:t xml:space="preserve">, </w:t>
      </w:r>
      <w:r w:rsidRPr="007F0C09">
        <w:rPr>
          <w:i/>
          <w:noProof/>
        </w:rPr>
        <w:t>Blood</w:t>
      </w:r>
      <w:r w:rsidRPr="007F0C09">
        <w:rPr>
          <w:noProof/>
        </w:rPr>
        <w:t xml:space="preserve"> </w:t>
      </w:r>
      <w:r w:rsidRPr="007F0C09">
        <w:rPr>
          <w:b/>
          <w:noProof/>
        </w:rPr>
        <w:t>111</w:t>
      </w:r>
      <w:r w:rsidRPr="007F0C09">
        <w:rPr>
          <w:noProof/>
        </w:rPr>
        <w:t>, 5654-5662 (2008).</w:t>
      </w:r>
    </w:p>
    <w:p w14:paraId="088179F8" w14:textId="77777777" w:rsidR="007F0C09" w:rsidRPr="007F0C09" w:rsidRDefault="007F0C09" w:rsidP="007F0C09">
      <w:pPr>
        <w:pStyle w:val="EndNoteBibliography"/>
        <w:ind w:left="360" w:hanging="360"/>
        <w:rPr>
          <w:noProof/>
        </w:rPr>
      </w:pPr>
      <w:r w:rsidRPr="007F0C09">
        <w:rPr>
          <w:noProof/>
        </w:rPr>
        <w:t>4.</w:t>
      </w:r>
      <w:r w:rsidRPr="007F0C09">
        <w:rPr>
          <w:noProof/>
        </w:rPr>
        <w:tab/>
        <w:t>J. T. Dudley</w:t>
      </w:r>
      <w:r w:rsidRPr="007F0C09">
        <w:rPr>
          <w:i/>
          <w:noProof/>
        </w:rPr>
        <w:t xml:space="preserve"> et al.</w:t>
      </w:r>
      <w:r w:rsidRPr="007F0C09">
        <w:rPr>
          <w:noProof/>
        </w:rPr>
        <w:t xml:space="preserve">, </w:t>
      </w:r>
      <w:r w:rsidRPr="007F0C09">
        <w:rPr>
          <w:i/>
          <w:noProof/>
        </w:rPr>
        <w:t>Briefings in bioinformatics</w:t>
      </w:r>
      <w:r w:rsidRPr="007F0C09">
        <w:rPr>
          <w:noProof/>
        </w:rPr>
        <w:t>, bbr013 (2011).</w:t>
      </w:r>
    </w:p>
    <w:p w14:paraId="7704A91C" w14:textId="77777777" w:rsidR="007F0C09" w:rsidRPr="007F0C09" w:rsidRDefault="007F0C09" w:rsidP="007F0C09">
      <w:pPr>
        <w:pStyle w:val="EndNoteBibliography"/>
        <w:ind w:left="360" w:hanging="360"/>
        <w:rPr>
          <w:noProof/>
        </w:rPr>
      </w:pPr>
      <w:r w:rsidRPr="007F0C09">
        <w:rPr>
          <w:noProof/>
        </w:rPr>
        <w:t>5.</w:t>
      </w:r>
      <w:r w:rsidRPr="007F0C09">
        <w:rPr>
          <w:noProof/>
        </w:rPr>
        <w:tab/>
        <w:t>G. Hu</w:t>
      </w:r>
      <w:r w:rsidRPr="007F0C09">
        <w:rPr>
          <w:i/>
          <w:noProof/>
        </w:rPr>
        <w:t xml:space="preserve"> et al.</w:t>
      </w:r>
      <w:r w:rsidRPr="007F0C09">
        <w:rPr>
          <w:noProof/>
        </w:rPr>
        <w:t xml:space="preserve">, </w:t>
      </w:r>
      <w:r w:rsidRPr="007F0C09">
        <w:rPr>
          <w:i/>
          <w:noProof/>
        </w:rPr>
        <w:t>PloS one</w:t>
      </w:r>
      <w:r w:rsidRPr="007F0C09">
        <w:rPr>
          <w:noProof/>
        </w:rPr>
        <w:t xml:space="preserve"> </w:t>
      </w:r>
      <w:r w:rsidRPr="007F0C09">
        <w:rPr>
          <w:b/>
          <w:noProof/>
        </w:rPr>
        <w:t>4</w:t>
      </w:r>
      <w:r w:rsidRPr="007F0C09">
        <w:rPr>
          <w:noProof/>
        </w:rPr>
        <w:t>, e6536 (2009).</w:t>
      </w:r>
    </w:p>
    <w:p w14:paraId="74D5B66B" w14:textId="77777777" w:rsidR="007F0C09" w:rsidRPr="007F0C09" w:rsidRDefault="007F0C09" w:rsidP="007F0C09">
      <w:pPr>
        <w:pStyle w:val="EndNoteBibliography"/>
        <w:ind w:left="360" w:hanging="360"/>
        <w:rPr>
          <w:noProof/>
        </w:rPr>
      </w:pPr>
      <w:r w:rsidRPr="007F0C09">
        <w:rPr>
          <w:noProof/>
        </w:rPr>
        <w:t>6.</w:t>
      </w:r>
      <w:r w:rsidRPr="007F0C09">
        <w:rPr>
          <w:noProof/>
        </w:rPr>
        <w:tab/>
        <w:t>S. A. Khan</w:t>
      </w:r>
      <w:r w:rsidRPr="007F0C09">
        <w:rPr>
          <w:i/>
          <w:noProof/>
        </w:rPr>
        <w:t xml:space="preserve"> et al.</w:t>
      </w:r>
      <w:r w:rsidRPr="007F0C09">
        <w:rPr>
          <w:noProof/>
        </w:rPr>
        <w:t xml:space="preserve">, </w:t>
      </w:r>
      <w:r w:rsidRPr="007F0C09">
        <w:rPr>
          <w:i/>
          <w:noProof/>
        </w:rPr>
        <w:t>Bioinformatics</w:t>
      </w:r>
      <w:r w:rsidRPr="007F0C09">
        <w:rPr>
          <w:noProof/>
        </w:rPr>
        <w:t xml:space="preserve"> </w:t>
      </w:r>
      <w:r w:rsidRPr="007F0C09">
        <w:rPr>
          <w:b/>
          <w:noProof/>
        </w:rPr>
        <w:t>30</w:t>
      </w:r>
      <w:r w:rsidRPr="007F0C09">
        <w:rPr>
          <w:noProof/>
        </w:rPr>
        <w:t>, i497-i504 (2014).</w:t>
      </w:r>
    </w:p>
    <w:p w14:paraId="0DA39DB0" w14:textId="77777777" w:rsidR="007F0C09" w:rsidRPr="007F0C09" w:rsidRDefault="007F0C09" w:rsidP="007F0C09">
      <w:pPr>
        <w:pStyle w:val="EndNoteBibliography"/>
        <w:ind w:left="360" w:hanging="360"/>
        <w:rPr>
          <w:noProof/>
        </w:rPr>
      </w:pPr>
      <w:r w:rsidRPr="007F0C09">
        <w:rPr>
          <w:noProof/>
        </w:rPr>
        <w:t>7.</w:t>
      </w:r>
      <w:r w:rsidRPr="007F0C09">
        <w:rPr>
          <w:noProof/>
        </w:rPr>
        <w:tab/>
        <w:t>J. A. Parkkinen</w:t>
      </w:r>
      <w:r w:rsidRPr="007F0C09">
        <w:rPr>
          <w:i/>
          <w:noProof/>
        </w:rPr>
        <w:t xml:space="preserve"> et al.</w:t>
      </w:r>
      <w:r w:rsidRPr="007F0C09">
        <w:rPr>
          <w:noProof/>
        </w:rPr>
        <w:t xml:space="preserve">, </w:t>
      </w:r>
      <w:r w:rsidRPr="007F0C09">
        <w:rPr>
          <w:i/>
          <w:noProof/>
        </w:rPr>
        <w:t>BMC bioinformatics</w:t>
      </w:r>
      <w:r w:rsidRPr="007F0C09">
        <w:rPr>
          <w:noProof/>
        </w:rPr>
        <w:t xml:space="preserve"> </w:t>
      </w:r>
      <w:r w:rsidRPr="007F0C09">
        <w:rPr>
          <w:b/>
          <w:noProof/>
        </w:rPr>
        <w:t>15</w:t>
      </w:r>
      <w:r w:rsidRPr="007F0C09">
        <w:rPr>
          <w:noProof/>
        </w:rPr>
        <w:t>, 113 (2014).</w:t>
      </w:r>
    </w:p>
    <w:p w14:paraId="6BA1DC18" w14:textId="77777777" w:rsidR="007F0C09" w:rsidRPr="007F0C09" w:rsidRDefault="007F0C09" w:rsidP="007F0C09">
      <w:pPr>
        <w:pStyle w:val="EndNoteBibliography"/>
        <w:ind w:left="360" w:hanging="360"/>
        <w:rPr>
          <w:noProof/>
        </w:rPr>
      </w:pPr>
      <w:r w:rsidRPr="007F0C09">
        <w:rPr>
          <w:noProof/>
        </w:rPr>
        <w:t>8.</w:t>
      </w:r>
      <w:r w:rsidRPr="007F0C09">
        <w:rPr>
          <w:noProof/>
        </w:rPr>
        <w:tab/>
        <w:t>Q. Duan</w:t>
      </w:r>
      <w:r w:rsidRPr="007F0C09">
        <w:rPr>
          <w:i/>
          <w:noProof/>
        </w:rPr>
        <w:t xml:space="preserve"> et al.</w:t>
      </w:r>
      <w:r w:rsidRPr="007F0C09">
        <w:rPr>
          <w:noProof/>
        </w:rPr>
        <w:t xml:space="preserve">, </w:t>
      </w:r>
      <w:r w:rsidRPr="007F0C09">
        <w:rPr>
          <w:i/>
          <w:noProof/>
        </w:rPr>
        <w:t>Nucleic acids research</w:t>
      </w:r>
      <w:r w:rsidRPr="007F0C09">
        <w:rPr>
          <w:noProof/>
        </w:rPr>
        <w:t>, gku476 (2014).</w:t>
      </w:r>
    </w:p>
    <w:p w14:paraId="0C63023F" w14:textId="77777777" w:rsidR="007F0C09" w:rsidRPr="007F0C09" w:rsidRDefault="007F0C09" w:rsidP="007F0C09">
      <w:pPr>
        <w:pStyle w:val="EndNoteBibliography"/>
        <w:ind w:left="360" w:hanging="360"/>
        <w:rPr>
          <w:noProof/>
        </w:rPr>
      </w:pPr>
      <w:r w:rsidRPr="007F0C09">
        <w:rPr>
          <w:noProof/>
        </w:rPr>
        <w:t>9.</w:t>
      </w:r>
      <w:r w:rsidRPr="007F0C09">
        <w:rPr>
          <w:noProof/>
        </w:rPr>
        <w:tab/>
        <w:t>B. I. NIH. (2014).</w:t>
      </w:r>
    </w:p>
    <w:p w14:paraId="5FF859B0" w14:textId="77777777" w:rsidR="007F0C09" w:rsidRPr="007F0C09" w:rsidRDefault="007F0C09" w:rsidP="007F0C09">
      <w:pPr>
        <w:pStyle w:val="EndNoteBibliography"/>
        <w:ind w:left="360" w:hanging="360"/>
        <w:rPr>
          <w:noProof/>
        </w:rPr>
      </w:pPr>
      <w:r w:rsidRPr="007F0C09">
        <w:rPr>
          <w:noProof/>
        </w:rPr>
        <w:t>10.</w:t>
      </w:r>
      <w:r w:rsidRPr="007F0C09">
        <w:rPr>
          <w:noProof/>
        </w:rPr>
        <w:tab/>
        <w:t>M. Iwata</w:t>
      </w:r>
      <w:r w:rsidRPr="007F0C09">
        <w:rPr>
          <w:i/>
          <w:noProof/>
        </w:rPr>
        <w:t xml:space="preserve"> et al.</w:t>
      </w:r>
      <w:r w:rsidRPr="007F0C09">
        <w:rPr>
          <w:noProof/>
        </w:rPr>
        <w:t xml:space="preserve">, </w:t>
      </w:r>
      <w:r w:rsidRPr="007F0C09">
        <w:rPr>
          <w:i/>
          <w:noProof/>
        </w:rPr>
        <w:t>Scientific Reports</w:t>
      </w:r>
      <w:r w:rsidRPr="007F0C09">
        <w:rPr>
          <w:noProof/>
        </w:rPr>
        <w:t xml:space="preserve"> </w:t>
      </w:r>
      <w:r w:rsidRPr="007F0C09">
        <w:rPr>
          <w:b/>
          <w:noProof/>
        </w:rPr>
        <w:t>7</w:t>
      </w:r>
      <w:r w:rsidRPr="007F0C09">
        <w:rPr>
          <w:noProof/>
        </w:rPr>
        <w:t>, 40164 (2017).</w:t>
      </w:r>
    </w:p>
    <w:p w14:paraId="6A3384AE" w14:textId="77777777" w:rsidR="007F0C09" w:rsidRPr="007F0C09" w:rsidRDefault="007F0C09" w:rsidP="007F0C09">
      <w:pPr>
        <w:pStyle w:val="EndNoteBibliography"/>
        <w:ind w:left="360" w:hanging="360"/>
        <w:rPr>
          <w:noProof/>
        </w:rPr>
      </w:pPr>
      <w:r w:rsidRPr="007F0C09">
        <w:rPr>
          <w:noProof/>
        </w:rPr>
        <w:t>11.</w:t>
      </w:r>
      <w:r w:rsidRPr="007F0C09">
        <w:rPr>
          <w:noProof/>
        </w:rPr>
        <w:tab/>
        <w:t>E. R. Gamazon</w:t>
      </w:r>
      <w:r w:rsidRPr="007F0C09">
        <w:rPr>
          <w:i/>
          <w:noProof/>
        </w:rPr>
        <w:t xml:space="preserve"> et al.</w:t>
      </w:r>
      <w:r w:rsidRPr="007F0C09">
        <w:rPr>
          <w:noProof/>
        </w:rPr>
        <w:t xml:space="preserve">, </w:t>
      </w:r>
      <w:r w:rsidRPr="007F0C09">
        <w:rPr>
          <w:i/>
          <w:noProof/>
        </w:rPr>
        <w:t>Nature genetics</w:t>
      </w:r>
      <w:r w:rsidRPr="007F0C09">
        <w:rPr>
          <w:noProof/>
        </w:rPr>
        <w:t xml:space="preserve"> </w:t>
      </w:r>
      <w:r w:rsidRPr="007F0C09">
        <w:rPr>
          <w:b/>
          <w:noProof/>
        </w:rPr>
        <w:t>47</w:t>
      </w:r>
      <w:r w:rsidRPr="007F0C09">
        <w:rPr>
          <w:noProof/>
        </w:rPr>
        <w:t>, 1091-1098 (2015).</w:t>
      </w:r>
    </w:p>
    <w:p w14:paraId="2A7A9107" w14:textId="77777777" w:rsidR="007F0C09" w:rsidRPr="007F0C09" w:rsidRDefault="007F0C09" w:rsidP="007F0C09">
      <w:pPr>
        <w:pStyle w:val="EndNoteBibliography"/>
        <w:ind w:left="360" w:hanging="360"/>
        <w:rPr>
          <w:noProof/>
        </w:rPr>
      </w:pPr>
      <w:r w:rsidRPr="007F0C09">
        <w:rPr>
          <w:noProof/>
        </w:rPr>
        <w:t>12.</w:t>
      </w:r>
      <w:r w:rsidRPr="007F0C09">
        <w:rPr>
          <w:noProof/>
        </w:rPr>
        <w:tab/>
        <w:t>A. Lagunin</w:t>
      </w:r>
      <w:r w:rsidRPr="007F0C09">
        <w:rPr>
          <w:i/>
          <w:noProof/>
        </w:rPr>
        <w:t xml:space="preserve"> et al.</w:t>
      </w:r>
      <w:r w:rsidRPr="007F0C09">
        <w:rPr>
          <w:noProof/>
        </w:rPr>
        <w:t xml:space="preserve">, </w:t>
      </w:r>
      <w:r w:rsidRPr="007F0C09">
        <w:rPr>
          <w:i/>
          <w:noProof/>
        </w:rPr>
        <w:t>Bioinformatics</w:t>
      </w:r>
      <w:r w:rsidRPr="007F0C09">
        <w:rPr>
          <w:noProof/>
        </w:rPr>
        <w:t>, btt322 (2013).</w:t>
      </w:r>
    </w:p>
    <w:p w14:paraId="0480F4B1" w14:textId="77777777" w:rsidR="007F0C09" w:rsidRPr="007F0C09" w:rsidRDefault="007F0C09" w:rsidP="007F0C09">
      <w:pPr>
        <w:pStyle w:val="EndNoteBibliography"/>
        <w:ind w:left="360" w:hanging="360"/>
        <w:rPr>
          <w:noProof/>
        </w:rPr>
      </w:pPr>
      <w:r w:rsidRPr="007F0C09">
        <w:rPr>
          <w:noProof/>
        </w:rPr>
        <w:t>13.</w:t>
      </w:r>
      <w:r w:rsidRPr="007F0C09">
        <w:rPr>
          <w:noProof/>
        </w:rPr>
        <w:tab/>
        <w:t>O. Troyanskaya</w:t>
      </w:r>
      <w:r w:rsidRPr="007F0C09">
        <w:rPr>
          <w:i/>
          <w:noProof/>
        </w:rPr>
        <w:t xml:space="preserve"> et al.</w:t>
      </w:r>
      <w:r w:rsidRPr="007F0C09">
        <w:rPr>
          <w:noProof/>
        </w:rPr>
        <w:t xml:space="preserve">, </w:t>
      </w:r>
      <w:r w:rsidRPr="007F0C09">
        <w:rPr>
          <w:i/>
          <w:noProof/>
        </w:rPr>
        <w:t>Bioinformatics</w:t>
      </w:r>
      <w:r w:rsidRPr="007F0C09">
        <w:rPr>
          <w:noProof/>
        </w:rPr>
        <w:t xml:space="preserve"> </w:t>
      </w:r>
      <w:r w:rsidRPr="007F0C09">
        <w:rPr>
          <w:b/>
          <w:noProof/>
        </w:rPr>
        <w:t>17</w:t>
      </w:r>
      <w:r w:rsidRPr="007F0C09">
        <w:rPr>
          <w:noProof/>
        </w:rPr>
        <w:t>, 520-525 (2001).</w:t>
      </w:r>
    </w:p>
    <w:p w14:paraId="63424C48" w14:textId="77777777" w:rsidR="007F0C09" w:rsidRPr="007F0C09" w:rsidRDefault="007F0C09" w:rsidP="007F0C09">
      <w:pPr>
        <w:pStyle w:val="EndNoteBibliography"/>
        <w:ind w:left="360" w:hanging="360"/>
        <w:rPr>
          <w:noProof/>
        </w:rPr>
      </w:pPr>
      <w:r w:rsidRPr="007F0C09">
        <w:rPr>
          <w:noProof/>
        </w:rPr>
        <w:t>14.</w:t>
      </w:r>
      <w:r w:rsidRPr="007F0C09">
        <w:rPr>
          <w:noProof/>
        </w:rPr>
        <w:tab/>
        <w:t>G. N. Brock</w:t>
      </w:r>
      <w:r w:rsidRPr="007F0C09">
        <w:rPr>
          <w:i/>
          <w:noProof/>
        </w:rPr>
        <w:t xml:space="preserve"> et al.</w:t>
      </w:r>
      <w:r w:rsidRPr="007F0C09">
        <w:rPr>
          <w:noProof/>
        </w:rPr>
        <w:t xml:space="preserve">, </w:t>
      </w:r>
      <w:r w:rsidRPr="007F0C09">
        <w:rPr>
          <w:i/>
          <w:noProof/>
        </w:rPr>
        <w:t>BMC bioinformatics</w:t>
      </w:r>
      <w:r w:rsidRPr="007F0C09">
        <w:rPr>
          <w:noProof/>
        </w:rPr>
        <w:t xml:space="preserve"> </w:t>
      </w:r>
      <w:r w:rsidRPr="007F0C09">
        <w:rPr>
          <w:b/>
          <w:noProof/>
        </w:rPr>
        <w:t>9</w:t>
      </w:r>
      <w:r w:rsidRPr="007F0C09">
        <w:rPr>
          <w:noProof/>
        </w:rPr>
        <w:t>, 1 (2008).</w:t>
      </w:r>
    </w:p>
    <w:p w14:paraId="0B4CFDFE" w14:textId="77777777" w:rsidR="007F0C09" w:rsidRPr="007F0C09" w:rsidRDefault="007F0C09" w:rsidP="007F0C09">
      <w:pPr>
        <w:pStyle w:val="EndNoteBibliography"/>
        <w:ind w:left="360" w:hanging="360"/>
        <w:rPr>
          <w:noProof/>
        </w:rPr>
      </w:pPr>
      <w:r w:rsidRPr="007F0C09">
        <w:rPr>
          <w:noProof/>
        </w:rPr>
        <w:t>15.</w:t>
      </w:r>
      <w:r w:rsidRPr="007F0C09">
        <w:rPr>
          <w:noProof/>
        </w:rPr>
        <w:tab/>
        <w:t>J. Liu</w:t>
      </w:r>
      <w:r w:rsidRPr="007F0C09">
        <w:rPr>
          <w:i/>
          <w:noProof/>
        </w:rPr>
        <w:t xml:space="preserve"> et al.</w:t>
      </w:r>
      <w:r w:rsidRPr="007F0C09">
        <w:rPr>
          <w:noProof/>
        </w:rPr>
        <w:t xml:space="preserve">, </w:t>
      </w:r>
      <w:r w:rsidRPr="007F0C09">
        <w:rPr>
          <w:i/>
          <w:noProof/>
        </w:rPr>
        <w:t>Pattern Analysis and Machine Intelligence, IEEE Transactions on</w:t>
      </w:r>
      <w:r w:rsidRPr="007F0C09">
        <w:rPr>
          <w:noProof/>
        </w:rPr>
        <w:t xml:space="preserve"> </w:t>
      </w:r>
      <w:r w:rsidRPr="007F0C09">
        <w:rPr>
          <w:b/>
          <w:noProof/>
        </w:rPr>
        <w:t>35</w:t>
      </w:r>
      <w:r w:rsidRPr="007F0C09">
        <w:rPr>
          <w:noProof/>
        </w:rPr>
        <w:t>, 208-220 (2013).</w:t>
      </w:r>
    </w:p>
    <w:p w14:paraId="7E5803F7" w14:textId="77777777" w:rsidR="007F0C09" w:rsidRPr="007F0C09" w:rsidRDefault="007F0C09" w:rsidP="007F0C09">
      <w:pPr>
        <w:pStyle w:val="EndNoteBibliography"/>
        <w:ind w:left="360" w:hanging="360"/>
        <w:rPr>
          <w:noProof/>
        </w:rPr>
      </w:pPr>
      <w:r w:rsidRPr="007F0C09">
        <w:rPr>
          <w:noProof/>
        </w:rPr>
        <w:t>16.</w:t>
      </w:r>
      <w:r w:rsidRPr="007F0C09">
        <w:rPr>
          <w:noProof/>
        </w:rPr>
        <w:tab/>
        <w:t>N. R. Clark</w:t>
      </w:r>
      <w:r w:rsidRPr="007F0C09">
        <w:rPr>
          <w:i/>
          <w:noProof/>
        </w:rPr>
        <w:t xml:space="preserve"> et al.</w:t>
      </w:r>
      <w:r w:rsidRPr="007F0C09">
        <w:rPr>
          <w:noProof/>
        </w:rPr>
        <w:t xml:space="preserve">, </w:t>
      </w:r>
      <w:r w:rsidRPr="007F0C09">
        <w:rPr>
          <w:i/>
          <w:noProof/>
        </w:rPr>
        <w:t>BMC bioinformatics</w:t>
      </w:r>
      <w:r w:rsidRPr="007F0C09">
        <w:rPr>
          <w:noProof/>
        </w:rPr>
        <w:t xml:space="preserve"> </w:t>
      </w:r>
      <w:r w:rsidRPr="007F0C09">
        <w:rPr>
          <w:b/>
          <w:noProof/>
        </w:rPr>
        <w:t>15</w:t>
      </w:r>
      <w:r w:rsidRPr="007F0C09">
        <w:rPr>
          <w:noProof/>
        </w:rPr>
        <w:t>, 79 (2014).</w:t>
      </w:r>
    </w:p>
    <w:p w14:paraId="5096E1B2" w14:textId="77777777" w:rsidR="007F0C09" w:rsidRPr="007F0C09" w:rsidRDefault="007F0C09" w:rsidP="007F0C09">
      <w:pPr>
        <w:pStyle w:val="EndNoteBibliography"/>
        <w:ind w:left="360" w:hanging="360"/>
        <w:rPr>
          <w:noProof/>
        </w:rPr>
      </w:pPr>
      <w:r w:rsidRPr="007F0C09">
        <w:rPr>
          <w:noProof/>
        </w:rPr>
        <w:t>17.</w:t>
      </w:r>
      <w:r w:rsidRPr="007F0C09">
        <w:rPr>
          <w:noProof/>
        </w:rPr>
        <w:tab/>
        <w:t>Q. Duan</w:t>
      </w:r>
      <w:r w:rsidRPr="007F0C09">
        <w:rPr>
          <w:i/>
          <w:noProof/>
        </w:rPr>
        <w:t xml:space="preserve"> et al.</w:t>
      </w:r>
      <w:r w:rsidRPr="007F0C09">
        <w:rPr>
          <w:noProof/>
        </w:rPr>
        <w:t xml:space="preserve">, </w:t>
      </w:r>
      <w:r w:rsidRPr="007F0C09">
        <w:rPr>
          <w:i/>
          <w:noProof/>
        </w:rPr>
        <w:t>NPJ Systems Biology and Applications</w:t>
      </w:r>
      <w:r w:rsidRPr="007F0C09">
        <w:rPr>
          <w:noProof/>
        </w:rPr>
        <w:t xml:space="preserve"> </w:t>
      </w:r>
      <w:r w:rsidRPr="007F0C09">
        <w:rPr>
          <w:b/>
          <w:noProof/>
        </w:rPr>
        <w:t>2</w:t>
      </w:r>
      <w:r w:rsidRPr="007F0C09">
        <w:rPr>
          <w:noProof/>
        </w:rPr>
        <w:t>, 16015 (2016).</w:t>
      </w:r>
    </w:p>
    <w:p w14:paraId="5FC5E736" w14:textId="77777777" w:rsidR="007F0C09" w:rsidRPr="007F0C09" w:rsidRDefault="007F0C09" w:rsidP="007F0C09">
      <w:pPr>
        <w:pStyle w:val="EndNoteBibliography"/>
        <w:ind w:left="360" w:hanging="360"/>
        <w:rPr>
          <w:noProof/>
        </w:rPr>
      </w:pPr>
      <w:r w:rsidRPr="007F0C09">
        <w:rPr>
          <w:noProof/>
        </w:rPr>
        <w:t>18.</w:t>
      </w:r>
      <w:r w:rsidRPr="007F0C09">
        <w:rPr>
          <w:noProof/>
        </w:rPr>
        <w:tab/>
        <w:t>Y. Donner</w:t>
      </w:r>
      <w:r w:rsidRPr="007F0C09">
        <w:rPr>
          <w:i/>
          <w:noProof/>
        </w:rPr>
        <w:t xml:space="preserve"> et al.</w:t>
      </w:r>
      <w:r w:rsidRPr="007F0C09">
        <w:rPr>
          <w:noProof/>
        </w:rPr>
        <w:t xml:space="preserve">, </w:t>
      </w:r>
      <w:r w:rsidRPr="007F0C09">
        <w:rPr>
          <w:i/>
          <w:noProof/>
        </w:rPr>
        <w:t>Nature methods</w:t>
      </w:r>
      <w:r w:rsidRPr="007F0C09">
        <w:rPr>
          <w:noProof/>
        </w:rPr>
        <w:t xml:space="preserve"> </w:t>
      </w:r>
      <w:r w:rsidRPr="007F0C09">
        <w:rPr>
          <w:b/>
          <w:noProof/>
        </w:rPr>
        <w:t>9</w:t>
      </w:r>
      <w:r w:rsidRPr="007F0C09">
        <w:rPr>
          <w:noProof/>
        </w:rPr>
        <w:t>, 1120-1125 (2012).</w:t>
      </w:r>
    </w:p>
    <w:p w14:paraId="35A3B836" w14:textId="77777777" w:rsidR="007F0C09" w:rsidRPr="007F0C09" w:rsidRDefault="007F0C09" w:rsidP="007F0C09">
      <w:pPr>
        <w:pStyle w:val="EndNoteBibliography"/>
        <w:ind w:left="360" w:hanging="360"/>
        <w:rPr>
          <w:noProof/>
        </w:rPr>
      </w:pPr>
      <w:r w:rsidRPr="007F0C09">
        <w:rPr>
          <w:noProof/>
        </w:rPr>
        <w:t>19.</w:t>
      </w:r>
      <w:r w:rsidRPr="007F0C09">
        <w:rPr>
          <w:noProof/>
        </w:rPr>
        <w:tab/>
        <w:t>Y. Xu</w:t>
      </w:r>
      <w:r w:rsidRPr="007F0C09">
        <w:rPr>
          <w:i/>
          <w:noProof/>
        </w:rPr>
        <w:t xml:space="preserve"> et al.</w:t>
      </w:r>
      <w:r w:rsidRPr="007F0C09">
        <w:rPr>
          <w:noProof/>
        </w:rPr>
        <w:t xml:space="preserve">, </w:t>
      </w:r>
      <w:r w:rsidRPr="007F0C09">
        <w:rPr>
          <w:i/>
          <w:noProof/>
        </w:rPr>
        <w:t>arXiv preprint arXiv:1312.1254</w:t>
      </w:r>
      <w:r w:rsidRPr="007F0C09">
        <w:rPr>
          <w:noProof/>
        </w:rPr>
        <w:t>,  (2013).</w:t>
      </w:r>
    </w:p>
    <w:p w14:paraId="4E5CC7C9" w14:textId="77777777" w:rsidR="007F0C09" w:rsidRPr="007F0C09" w:rsidRDefault="007F0C09" w:rsidP="007F0C09">
      <w:pPr>
        <w:pStyle w:val="EndNoteBibliography"/>
        <w:ind w:left="360" w:hanging="360"/>
        <w:rPr>
          <w:noProof/>
        </w:rPr>
      </w:pPr>
      <w:r w:rsidRPr="007F0C09">
        <w:rPr>
          <w:noProof/>
        </w:rPr>
        <w:t>20.</w:t>
      </w:r>
      <w:r w:rsidRPr="007F0C09">
        <w:rPr>
          <w:noProof/>
        </w:rPr>
        <w:tab/>
        <w:t>R. Tomioka</w:t>
      </w:r>
      <w:r w:rsidRPr="007F0C09">
        <w:rPr>
          <w:i/>
          <w:noProof/>
        </w:rPr>
        <w:t xml:space="preserve"> et al.</w:t>
      </w:r>
      <w:r w:rsidRPr="007F0C09">
        <w:rPr>
          <w:noProof/>
        </w:rPr>
        <w:t xml:space="preserve">, </w:t>
      </w:r>
      <w:r w:rsidRPr="007F0C09">
        <w:rPr>
          <w:i/>
          <w:noProof/>
        </w:rPr>
        <w:t>arXiv preprint arXiv:1010.0789</w:t>
      </w:r>
      <w:r w:rsidRPr="007F0C09">
        <w:rPr>
          <w:noProof/>
        </w:rPr>
        <w:t>,  (2010).</w:t>
      </w:r>
    </w:p>
    <w:p w14:paraId="57BF3337" w14:textId="77777777" w:rsidR="007F0C09" w:rsidRPr="007F0C09" w:rsidRDefault="007F0C09" w:rsidP="007F0C09">
      <w:pPr>
        <w:pStyle w:val="EndNoteBibliography"/>
        <w:ind w:left="360" w:hanging="360"/>
        <w:rPr>
          <w:noProof/>
        </w:rPr>
      </w:pPr>
      <w:r w:rsidRPr="007F0C09">
        <w:rPr>
          <w:noProof/>
        </w:rPr>
        <w:t>21.</w:t>
      </w:r>
      <w:r w:rsidRPr="007F0C09">
        <w:rPr>
          <w:noProof/>
        </w:rPr>
        <w:tab/>
        <w:t>T. G. Kolda</w:t>
      </w:r>
      <w:r w:rsidRPr="007F0C09">
        <w:rPr>
          <w:i/>
          <w:noProof/>
        </w:rPr>
        <w:t xml:space="preserve"> et al.</w:t>
      </w:r>
      <w:r w:rsidRPr="007F0C09">
        <w:rPr>
          <w:noProof/>
        </w:rPr>
        <w:t xml:space="preserve">, </w:t>
      </w:r>
      <w:r w:rsidRPr="007F0C09">
        <w:rPr>
          <w:i/>
          <w:noProof/>
        </w:rPr>
        <w:t>SIAM review</w:t>
      </w:r>
      <w:r w:rsidRPr="007F0C09">
        <w:rPr>
          <w:noProof/>
        </w:rPr>
        <w:t xml:space="preserve"> </w:t>
      </w:r>
      <w:r w:rsidRPr="007F0C09">
        <w:rPr>
          <w:b/>
          <w:noProof/>
        </w:rPr>
        <w:t>51</w:t>
      </w:r>
      <w:r w:rsidRPr="007F0C09">
        <w:rPr>
          <w:noProof/>
        </w:rPr>
        <w:t>, 455-500 (2009).</w:t>
      </w:r>
    </w:p>
    <w:p w14:paraId="7799142B" w14:textId="77777777" w:rsidR="007F0C09" w:rsidRPr="007F0C09" w:rsidRDefault="007F0C09" w:rsidP="007F0C09">
      <w:pPr>
        <w:pStyle w:val="EndNoteBibliography"/>
        <w:ind w:left="360" w:hanging="360"/>
        <w:rPr>
          <w:noProof/>
        </w:rPr>
      </w:pPr>
      <w:r w:rsidRPr="007F0C09">
        <w:rPr>
          <w:noProof/>
        </w:rPr>
        <w:t>22.</w:t>
      </w:r>
      <w:r w:rsidRPr="007F0C09">
        <w:rPr>
          <w:noProof/>
        </w:rPr>
        <w:tab/>
        <w:t>A. Parrales</w:t>
      </w:r>
      <w:r w:rsidRPr="007F0C09">
        <w:rPr>
          <w:i/>
          <w:noProof/>
        </w:rPr>
        <w:t xml:space="preserve"> et al.</w:t>
      </w:r>
      <w:r w:rsidRPr="007F0C09">
        <w:rPr>
          <w:noProof/>
        </w:rPr>
        <w:t xml:space="preserve">, </w:t>
      </w:r>
      <w:r w:rsidRPr="007F0C09">
        <w:rPr>
          <w:i/>
          <w:noProof/>
        </w:rPr>
        <w:t>Biochimica et Biophysica Acta (BBA)-Molecular Cell Research</w:t>
      </w:r>
      <w:r w:rsidRPr="007F0C09">
        <w:rPr>
          <w:noProof/>
        </w:rPr>
        <w:t xml:space="preserve"> </w:t>
      </w:r>
      <w:r w:rsidRPr="007F0C09">
        <w:rPr>
          <w:b/>
          <w:noProof/>
        </w:rPr>
        <w:t>1813</w:t>
      </w:r>
      <w:r w:rsidRPr="007F0C09">
        <w:rPr>
          <w:noProof/>
        </w:rPr>
        <w:t>, 1758-1766 (2011).</w:t>
      </w:r>
    </w:p>
    <w:p w14:paraId="2ADD52A4" w14:textId="77777777" w:rsidR="007F0C09" w:rsidRPr="007F0C09" w:rsidRDefault="007F0C09" w:rsidP="007F0C09">
      <w:pPr>
        <w:pStyle w:val="EndNoteBibliography"/>
        <w:ind w:left="360" w:hanging="360"/>
        <w:rPr>
          <w:noProof/>
        </w:rPr>
      </w:pPr>
      <w:r w:rsidRPr="007F0C09">
        <w:rPr>
          <w:noProof/>
        </w:rPr>
        <w:t>23.</w:t>
      </w:r>
      <w:r w:rsidRPr="007F0C09">
        <w:rPr>
          <w:noProof/>
        </w:rPr>
        <w:tab/>
        <w:t>J. Eichhorn</w:t>
      </w:r>
      <w:r w:rsidRPr="007F0C09">
        <w:rPr>
          <w:i/>
          <w:noProof/>
        </w:rPr>
        <w:t xml:space="preserve"> et al.</w:t>
      </w:r>
      <w:r w:rsidRPr="007F0C09">
        <w:rPr>
          <w:noProof/>
        </w:rPr>
        <w:t xml:space="preserve">, </w:t>
      </w:r>
      <w:r w:rsidRPr="007F0C09">
        <w:rPr>
          <w:i/>
          <w:noProof/>
        </w:rPr>
        <w:t>Endocrinology</w:t>
      </w:r>
      <w:r w:rsidRPr="007F0C09">
        <w:rPr>
          <w:noProof/>
        </w:rPr>
        <w:t xml:space="preserve"> </w:t>
      </w:r>
      <w:r w:rsidRPr="007F0C09">
        <w:rPr>
          <w:b/>
          <w:noProof/>
        </w:rPr>
        <w:t>143</w:t>
      </w:r>
      <w:r w:rsidRPr="007F0C09">
        <w:rPr>
          <w:noProof/>
        </w:rPr>
        <w:t>, 655-664 (2002).</w:t>
      </w:r>
    </w:p>
    <w:p w14:paraId="3D47A2AE" w14:textId="77777777" w:rsidR="007F0C09" w:rsidRPr="007F0C09" w:rsidRDefault="007F0C09" w:rsidP="007F0C09">
      <w:pPr>
        <w:pStyle w:val="EndNoteBibliography"/>
        <w:ind w:left="360" w:hanging="360"/>
        <w:rPr>
          <w:noProof/>
        </w:rPr>
      </w:pPr>
      <w:r w:rsidRPr="007F0C09">
        <w:rPr>
          <w:noProof/>
        </w:rPr>
        <w:t>24.</w:t>
      </w:r>
      <w:r w:rsidRPr="007F0C09">
        <w:rPr>
          <w:noProof/>
        </w:rPr>
        <w:tab/>
        <w:t>B. Chen</w:t>
      </w:r>
      <w:r w:rsidRPr="007F0C09">
        <w:rPr>
          <w:i/>
          <w:noProof/>
        </w:rPr>
        <w:t xml:space="preserve"> et al.</w:t>
      </w:r>
      <w:r w:rsidRPr="007F0C09">
        <w:rPr>
          <w:noProof/>
        </w:rPr>
        <w:t xml:space="preserve">, </w:t>
      </w:r>
      <w:r w:rsidRPr="007F0C09">
        <w:rPr>
          <w:i/>
          <w:noProof/>
        </w:rPr>
        <w:t>CPT: pharmacometrics &amp; systems pharmacology</w:t>
      </w:r>
      <w:r w:rsidRPr="007F0C09">
        <w:rPr>
          <w:noProof/>
        </w:rPr>
        <w:t xml:space="preserve"> </w:t>
      </w:r>
      <w:r w:rsidRPr="007F0C09">
        <w:rPr>
          <w:b/>
          <w:noProof/>
        </w:rPr>
        <w:t>4</w:t>
      </w:r>
      <w:r w:rsidRPr="007F0C09">
        <w:rPr>
          <w:noProof/>
        </w:rPr>
        <w:t>, 576-584 (2015).</w:t>
      </w:r>
    </w:p>
    <w:p w14:paraId="2D9FFE47" w14:textId="77777777" w:rsidR="007F0C09" w:rsidRPr="007F0C09" w:rsidRDefault="007F0C09" w:rsidP="007F0C09">
      <w:pPr>
        <w:pStyle w:val="EndNoteBibliography"/>
        <w:ind w:left="360" w:hanging="360"/>
        <w:rPr>
          <w:noProof/>
        </w:rPr>
      </w:pPr>
      <w:r w:rsidRPr="007F0C09">
        <w:rPr>
          <w:noProof/>
        </w:rPr>
        <w:t>25.</w:t>
      </w:r>
      <w:r w:rsidRPr="007F0C09">
        <w:rPr>
          <w:noProof/>
        </w:rPr>
        <w:tab/>
        <w:t>M. Melé</w:t>
      </w:r>
      <w:r w:rsidRPr="007F0C09">
        <w:rPr>
          <w:i/>
          <w:noProof/>
        </w:rPr>
        <w:t xml:space="preserve"> et al.</w:t>
      </w:r>
      <w:r w:rsidRPr="007F0C09">
        <w:rPr>
          <w:noProof/>
        </w:rPr>
        <w:t xml:space="preserve">, </w:t>
      </w:r>
      <w:r w:rsidRPr="007F0C09">
        <w:rPr>
          <w:i/>
          <w:noProof/>
        </w:rPr>
        <w:t>Science</w:t>
      </w:r>
      <w:r w:rsidRPr="007F0C09">
        <w:rPr>
          <w:noProof/>
        </w:rPr>
        <w:t xml:space="preserve"> </w:t>
      </w:r>
      <w:r w:rsidRPr="007F0C09">
        <w:rPr>
          <w:b/>
          <w:noProof/>
        </w:rPr>
        <w:t>348</w:t>
      </w:r>
      <w:r w:rsidRPr="007F0C09">
        <w:rPr>
          <w:noProof/>
        </w:rPr>
        <w:t>, 660-665 (2015).</w:t>
      </w:r>
    </w:p>
    <w:p w14:paraId="5F4B9B02" w14:textId="77777777" w:rsidR="007F0C09" w:rsidRPr="007F0C09" w:rsidRDefault="007F0C09" w:rsidP="007F0C09">
      <w:pPr>
        <w:pStyle w:val="EndNoteBibliography"/>
        <w:ind w:left="360" w:hanging="360"/>
        <w:rPr>
          <w:noProof/>
        </w:rPr>
      </w:pPr>
      <w:r w:rsidRPr="007F0C09">
        <w:rPr>
          <w:noProof/>
        </w:rPr>
        <w:t>26.</w:t>
      </w:r>
      <w:r w:rsidRPr="007F0C09">
        <w:rPr>
          <w:noProof/>
        </w:rPr>
        <w:tab/>
        <w:t>D. Glass</w:t>
      </w:r>
      <w:r w:rsidRPr="007F0C09">
        <w:rPr>
          <w:i/>
          <w:noProof/>
        </w:rPr>
        <w:t xml:space="preserve"> et al.</w:t>
      </w:r>
      <w:r w:rsidRPr="007F0C09">
        <w:rPr>
          <w:noProof/>
        </w:rPr>
        <w:t xml:space="preserve">, </w:t>
      </w:r>
      <w:r w:rsidRPr="007F0C09">
        <w:rPr>
          <w:i/>
          <w:noProof/>
        </w:rPr>
        <w:t>Genome Biol</w:t>
      </w:r>
      <w:r w:rsidRPr="007F0C09">
        <w:rPr>
          <w:noProof/>
        </w:rPr>
        <w:t xml:space="preserve"> </w:t>
      </w:r>
      <w:r w:rsidRPr="007F0C09">
        <w:rPr>
          <w:b/>
          <w:noProof/>
        </w:rPr>
        <w:t>14</w:t>
      </w:r>
      <w:r w:rsidRPr="007F0C09">
        <w:rPr>
          <w:noProof/>
        </w:rPr>
        <w:t>, R75 (2013).</w:t>
      </w:r>
    </w:p>
    <w:p w14:paraId="2E332C80" w14:textId="77777777" w:rsidR="007F0C09" w:rsidRPr="007F0C09" w:rsidRDefault="007F0C09" w:rsidP="007F0C09">
      <w:pPr>
        <w:pStyle w:val="EndNoteBibliography"/>
        <w:ind w:left="360" w:hanging="360"/>
        <w:rPr>
          <w:noProof/>
        </w:rPr>
      </w:pPr>
      <w:r w:rsidRPr="007F0C09">
        <w:rPr>
          <w:noProof/>
        </w:rPr>
        <w:t>27.</w:t>
      </w:r>
      <w:r w:rsidRPr="007F0C09">
        <w:rPr>
          <w:noProof/>
        </w:rPr>
        <w:tab/>
        <w:t>J. D. Kangas</w:t>
      </w:r>
      <w:r w:rsidRPr="007F0C09">
        <w:rPr>
          <w:i/>
          <w:noProof/>
        </w:rPr>
        <w:t xml:space="preserve"> et al.</w:t>
      </w:r>
      <w:r w:rsidRPr="007F0C09">
        <w:rPr>
          <w:noProof/>
        </w:rPr>
        <w:t xml:space="preserve">, </w:t>
      </w:r>
      <w:r w:rsidRPr="007F0C09">
        <w:rPr>
          <w:i/>
          <w:noProof/>
        </w:rPr>
        <w:t>BMC bioinformatics</w:t>
      </w:r>
      <w:r w:rsidRPr="007F0C09">
        <w:rPr>
          <w:noProof/>
        </w:rPr>
        <w:t xml:space="preserve"> </w:t>
      </w:r>
      <w:r w:rsidRPr="007F0C09">
        <w:rPr>
          <w:b/>
          <w:noProof/>
        </w:rPr>
        <w:t>15</w:t>
      </w:r>
      <w:r w:rsidRPr="007F0C09">
        <w:rPr>
          <w:noProof/>
        </w:rPr>
        <w:t>, 1 (2014).</w:t>
      </w:r>
    </w:p>
    <w:p w14:paraId="16E162F0" w14:textId="77777777" w:rsidR="007F0C09" w:rsidRPr="007F0C09" w:rsidRDefault="007F0C09" w:rsidP="007F0C09">
      <w:pPr>
        <w:pStyle w:val="EndNoteBibliography"/>
        <w:ind w:left="360" w:hanging="360"/>
        <w:rPr>
          <w:noProof/>
        </w:rPr>
      </w:pPr>
      <w:r w:rsidRPr="007F0C09">
        <w:rPr>
          <w:noProof/>
        </w:rPr>
        <w:t>28.</w:t>
      </w:r>
      <w:r w:rsidRPr="007F0C09">
        <w:rPr>
          <w:noProof/>
        </w:rPr>
        <w:tab/>
        <w:t>J. Wang</w:t>
      </w:r>
      <w:r w:rsidRPr="007F0C09">
        <w:rPr>
          <w:i/>
          <w:noProof/>
        </w:rPr>
        <w:t xml:space="preserve"> et al.</w:t>
      </w:r>
      <w:r w:rsidRPr="007F0C09">
        <w:rPr>
          <w:noProof/>
        </w:rPr>
        <w:t xml:space="preserve">, </w:t>
      </w:r>
      <w:r w:rsidRPr="007F0C09">
        <w:rPr>
          <w:i/>
          <w:noProof/>
        </w:rPr>
        <w:t>The American Journal of Human Genetics</w:t>
      </w:r>
      <w:r w:rsidRPr="007F0C09">
        <w:rPr>
          <w:noProof/>
        </w:rPr>
        <w:t xml:space="preserve"> </w:t>
      </w:r>
      <w:r w:rsidRPr="007F0C09">
        <w:rPr>
          <w:b/>
          <w:noProof/>
        </w:rPr>
        <w:t>98</w:t>
      </w:r>
      <w:r w:rsidRPr="007F0C09">
        <w:rPr>
          <w:noProof/>
        </w:rPr>
        <w:t>, 697-708 (2016).</w:t>
      </w:r>
    </w:p>
    <w:p w14:paraId="5C9CE18E" w14:textId="7C3EF8F2" w:rsidR="003E7893" w:rsidRDefault="00B875D1" w:rsidP="00B875D1">
      <w:pPr>
        <w:pStyle w:val="spara"/>
      </w:pPr>
      <w:r w:rsidRPr="00555A6E">
        <w:rPr>
          <w:szCs w:val="24"/>
        </w:rPr>
        <w:fldChar w:fldCharType="end"/>
      </w:r>
    </w:p>
    <w:sectPr w:rsidR="003E7893" w:rsidSect="00F114C7">
      <w:footnotePr>
        <w:numFmt w:val="chicago"/>
      </w:footnotePr>
      <w:type w:val="continuous"/>
      <w:pgSz w:w="11909" w:h="16834" w:code="9"/>
      <w:pgMar w:top="2074" w:right="1195" w:bottom="2074" w:left="1210" w:header="1627" w:footer="1603" w:gutter="0"/>
      <w:pgNumType w:start="1"/>
      <w:cols w:space="432"/>
      <w:noEndnote/>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AFE469" w14:textId="77777777" w:rsidR="000C1CE2" w:rsidRDefault="000C1CE2">
      <w:r>
        <w:separator/>
      </w:r>
    </w:p>
  </w:endnote>
  <w:endnote w:type="continuationSeparator" w:id="0">
    <w:p w14:paraId="51809B03" w14:textId="77777777" w:rsidR="000C1CE2" w:rsidRDefault="000C1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Helvetica-Light">
    <w:altName w:val="Helvetica Light"/>
    <w:charset w:val="00"/>
    <w:family w:val="auto"/>
    <w:pitch w:val="variable"/>
    <w:sig w:usb0="800000AF" w:usb1="4000204A" w:usb2="00000000" w:usb3="00000000" w:csb0="00000001" w:csb1="00000000"/>
  </w:font>
  <w:font w:name="Century">
    <w:panose1 w:val="02040604050505020304"/>
    <w:charset w:val="00"/>
    <w:family w:val="auto"/>
    <w:pitch w:val="variable"/>
    <w:sig w:usb0="00000287" w:usb1="00000000" w:usb2="00000000" w:usb3="00000000" w:csb0="0000009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D55875" w14:textId="77777777" w:rsidR="000C1CE2" w:rsidRDefault="000C1CE2">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6831BA" w14:textId="77777777" w:rsidR="000C1CE2" w:rsidRDefault="000C1CE2">
      <w:r>
        <w:separator/>
      </w:r>
    </w:p>
  </w:footnote>
  <w:footnote w:type="continuationSeparator" w:id="0">
    <w:p w14:paraId="15BB79F4" w14:textId="77777777" w:rsidR="000C1CE2" w:rsidRDefault="000C1C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C17CE" w14:textId="77777777" w:rsidR="000C1CE2" w:rsidRDefault="000C1CE2">
    <w:pPr>
      <w:pStyle w:val="Header"/>
      <w:framePr w:wrap="around" w:vAnchor="text" w:hAnchor="margin" w:xAlign="outside" w:y="1"/>
      <w:rPr>
        <w:rStyle w:val="PageNumber"/>
      </w:rPr>
    </w:pPr>
  </w:p>
  <w:p w14:paraId="0B4A2776" w14:textId="77777777" w:rsidR="000C1CE2" w:rsidRDefault="000C1CE2">
    <w:pPr>
      <w:pStyle w:val="Header"/>
      <w:ind w:right="360" w:firstLine="360"/>
    </w:pPr>
  </w:p>
  <w:p w14:paraId="36D88374" w14:textId="77777777" w:rsidR="000C1CE2" w:rsidRDefault="000C1CE2">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EE567" w14:textId="77777777" w:rsidR="000C1CE2" w:rsidRDefault="000C1CE2">
    <w:pPr>
      <w:pStyle w:val="Header"/>
      <w:framePr w:wrap="around" w:vAnchor="text" w:hAnchor="margin" w:xAlign="outside" w:y="1"/>
      <w:rPr>
        <w:rStyle w:val="PageNumber"/>
      </w:rPr>
    </w:pPr>
  </w:p>
  <w:p w14:paraId="0303638F" w14:textId="77777777" w:rsidR="000C1CE2" w:rsidRDefault="000C1CE2">
    <w:pPr>
      <w:pStyle w:val="Header"/>
      <w:ind w:right="360" w:firstLine="360"/>
    </w:pPr>
  </w:p>
  <w:p w14:paraId="340F0ED6" w14:textId="77777777" w:rsidR="000C1CE2" w:rsidRDefault="000C1CE2" w:rsidP="00AF08B6">
    <w:pPr>
      <w:pStyle w:val="Header"/>
      <w:ind w:right="360"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2DA47C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E934AA"/>
    <w:multiLevelType w:val="multilevel"/>
    <w:tmpl w:val="96362DF0"/>
    <w:lvl w:ilvl="0">
      <w:start w:val="1"/>
      <w:numFmt w:val="decimal"/>
      <w:suff w:val="nothing"/>
      <w:lvlText w:val="%1.  "/>
      <w:lvlJc w:val="left"/>
      <w:pPr>
        <w:ind w:left="360" w:hanging="360"/>
      </w:pPr>
      <w:rPr>
        <w:rFonts w:ascii="Times New Roman" w:hAnsi="Times New Roman" w:hint="default"/>
        <w:b/>
        <w:i w:val="0"/>
        <w:sz w:val="20"/>
        <w:szCs w:val="20"/>
      </w:rPr>
    </w:lvl>
    <w:lvl w:ilvl="1">
      <w:start w:val="1"/>
      <w:numFmt w:val="decimal"/>
      <w:suff w:val="nothing"/>
      <w:lvlText w:val="%1.%2.  "/>
      <w:lvlJc w:val="left"/>
      <w:pPr>
        <w:ind w:left="0" w:firstLine="0"/>
      </w:pPr>
      <w:rPr>
        <w:rFonts w:ascii="Times New Roman" w:hAnsi="Times New Roman" w:hint="default"/>
        <w:b/>
        <w:i w:val="0"/>
        <w:sz w:val="20"/>
        <w:szCs w:val="20"/>
      </w:rPr>
    </w:lvl>
    <w:lvl w:ilvl="2">
      <w:start w:val="1"/>
      <w:numFmt w:val="decimal"/>
      <w:suff w:val="nothing"/>
      <w:lvlText w:val="%1.%2.%3.  "/>
      <w:lvlJc w:val="left"/>
      <w:pPr>
        <w:ind w:left="0" w:firstLine="0"/>
      </w:pPr>
      <w:rPr>
        <w:rFonts w:ascii="Times New Roman" w:hAnsi="Times New Roman" w:cs="Arial" w:hint="default"/>
        <w:b w:val="0"/>
        <w:i w:val="0"/>
        <w:sz w:val="20"/>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BBD7526"/>
    <w:multiLevelType w:val="singleLevel"/>
    <w:tmpl w:val="02502414"/>
    <w:lvl w:ilvl="0">
      <w:start w:val="1"/>
      <w:numFmt w:val="decimal"/>
      <w:lvlText w:val="%1."/>
      <w:legacy w:legacy="1" w:legacySpace="0" w:legacyIndent="360"/>
      <w:lvlJc w:val="left"/>
      <w:pPr>
        <w:ind w:left="360" w:hanging="360"/>
      </w:pPr>
    </w:lvl>
  </w:abstractNum>
  <w:abstractNum w:abstractNumId="3">
    <w:nsid w:val="0C93220D"/>
    <w:multiLevelType w:val="singleLevel"/>
    <w:tmpl w:val="3DDA1F98"/>
    <w:lvl w:ilvl="0">
      <w:start w:val="1"/>
      <w:numFmt w:val="decimal"/>
      <w:pStyle w:val="bibitem"/>
      <w:lvlText w:val="%1."/>
      <w:lvlJc w:val="left"/>
      <w:pPr>
        <w:tabs>
          <w:tab w:val="num" w:pos="360"/>
        </w:tabs>
        <w:ind w:left="360" w:hanging="360"/>
      </w:pPr>
      <w:rPr>
        <w:sz w:val="20"/>
      </w:rPr>
    </w:lvl>
  </w:abstractNum>
  <w:abstractNum w:abstractNumId="4">
    <w:nsid w:val="1F441FB6"/>
    <w:multiLevelType w:val="hybridMultilevel"/>
    <w:tmpl w:val="8AEC216E"/>
    <w:lvl w:ilvl="0" w:tplc="D07CD6DE">
      <w:start w:val="1"/>
      <w:numFmt w:val="lowerLetter"/>
      <w:pStyle w:val="AList"/>
      <w:lvlText w:val="%1)"/>
      <w:lvlJc w:val="left"/>
      <w:pPr>
        <w:tabs>
          <w:tab w:val="num" w:pos="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99F0355"/>
    <w:multiLevelType w:val="singleLevel"/>
    <w:tmpl w:val="00C030D4"/>
    <w:lvl w:ilvl="0">
      <w:start w:val="1"/>
      <w:numFmt w:val="decimal"/>
      <w:pStyle w:val="ListNumber"/>
      <w:lvlText w:val="%1."/>
      <w:legacy w:legacy="1" w:legacySpace="0" w:legacyIndent="360"/>
      <w:lvlJc w:val="left"/>
      <w:pPr>
        <w:ind w:left="360" w:hanging="360"/>
      </w:pPr>
    </w:lvl>
  </w:abstractNum>
  <w:abstractNum w:abstractNumId="6">
    <w:nsid w:val="2CD35C99"/>
    <w:multiLevelType w:val="multilevel"/>
    <w:tmpl w:val="1A00D298"/>
    <w:lvl w:ilvl="0">
      <w:start w:val="1"/>
      <w:numFmt w:val="decimal"/>
      <w:pStyle w:val="StyleHeading1SectionBefore0pt"/>
      <w:lvlText w:val="%1.  "/>
      <w:lvlJc w:val="left"/>
      <w:pPr>
        <w:tabs>
          <w:tab w:val="num" w:pos="0"/>
        </w:tabs>
        <w:ind w:left="360" w:hanging="360"/>
      </w:pPr>
      <w:rPr>
        <w:rFonts w:hint="default"/>
      </w:rPr>
    </w:lvl>
    <w:lvl w:ilvl="1">
      <w:start w:val="1"/>
      <w:numFmt w:val="decimal"/>
      <w:pStyle w:val="StyleHeading2SubsectionBefore0pt"/>
      <w:lvlText w:val="%1.%2.  "/>
      <w:lvlJc w:val="left"/>
      <w:pPr>
        <w:tabs>
          <w:tab w:val="num" w:pos="360"/>
        </w:tabs>
        <w:ind w:left="360" w:hanging="360"/>
      </w:pPr>
      <w:rPr>
        <w:rFonts w:hint="default"/>
        <w:b/>
        <w:i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3409790F"/>
    <w:multiLevelType w:val="multilevel"/>
    <w:tmpl w:val="3BC8C28C"/>
    <w:lvl w:ilvl="0">
      <w:start w:val="1"/>
      <w:numFmt w:val="decimal"/>
      <w:suff w:val="nothing"/>
      <w:lvlText w:val="%1.  "/>
      <w:lvlJc w:val="left"/>
      <w:pPr>
        <w:ind w:left="360" w:hanging="360"/>
      </w:pPr>
      <w:rPr>
        <w:rFonts w:ascii="Times New Roman" w:hAnsi="Times New Roman" w:hint="default"/>
        <w:b/>
        <w:i w:val="0"/>
        <w:sz w:val="24"/>
        <w:szCs w:val="20"/>
      </w:rPr>
    </w:lvl>
    <w:lvl w:ilvl="1">
      <w:start w:val="1"/>
      <w:numFmt w:val="decimal"/>
      <w:suff w:val="nothing"/>
      <w:lvlText w:val="%1.%2.  "/>
      <w:lvlJc w:val="left"/>
      <w:pPr>
        <w:ind w:left="0" w:firstLine="0"/>
      </w:pPr>
      <w:rPr>
        <w:rFonts w:ascii="Times New Roman" w:hAnsi="Times New Roman" w:hint="default"/>
        <w:b/>
        <w:i w:val="0"/>
        <w:sz w:val="20"/>
        <w:szCs w:val="20"/>
      </w:rPr>
    </w:lvl>
    <w:lvl w:ilvl="2">
      <w:start w:val="1"/>
      <w:numFmt w:val="decimal"/>
      <w:suff w:val="nothing"/>
      <w:lvlText w:val="%1.%2.%3.  "/>
      <w:lvlJc w:val="left"/>
      <w:pPr>
        <w:ind w:left="0" w:firstLine="0"/>
      </w:pPr>
      <w:rPr>
        <w:rFonts w:ascii="Times New Roman" w:hAnsi="Times New Roman" w:cs="Arial" w:hint="default"/>
        <w:b w:val="0"/>
        <w:i w:val="0"/>
        <w:sz w:val="20"/>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4B1B1FE3"/>
    <w:multiLevelType w:val="singleLevel"/>
    <w:tmpl w:val="02502414"/>
    <w:lvl w:ilvl="0">
      <w:start w:val="1"/>
      <w:numFmt w:val="decimal"/>
      <w:lvlText w:val="%1."/>
      <w:legacy w:legacy="1" w:legacySpace="0" w:legacyIndent="360"/>
      <w:lvlJc w:val="left"/>
      <w:pPr>
        <w:ind w:left="360" w:hanging="360"/>
      </w:pPr>
    </w:lvl>
  </w:abstractNum>
  <w:abstractNum w:abstractNumId="9">
    <w:nsid w:val="4F385F95"/>
    <w:multiLevelType w:val="multilevel"/>
    <w:tmpl w:val="C36C867A"/>
    <w:lvl w:ilvl="0">
      <w:start w:val="2"/>
      <w:numFmt w:val="decimal"/>
      <w:lvlText w:val="%1."/>
      <w:lvlJc w:val="left"/>
      <w:pPr>
        <w:ind w:left="425" w:hanging="425"/>
      </w:pPr>
      <w:rPr>
        <w:rFonts w:hint="default"/>
      </w:rPr>
    </w:lvl>
    <w:lvl w:ilvl="1">
      <w:start w:val="1"/>
      <w:numFmt w:val="decimal"/>
      <w:pStyle w:val="Heading2"/>
      <w:lvlText w:val="%1.%2."/>
      <w:lvlJc w:val="left"/>
      <w:pPr>
        <w:ind w:left="567" w:hanging="567"/>
      </w:pPr>
      <w:rPr>
        <w:rFonts w:hint="default"/>
        <w:sz w:val="18"/>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0">
    <w:nsid w:val="501C1B5A"/>
    <w:multiLevelType w:val="multilevel"/>
    <w:tmpl w:val="F83CCB86"/>
    <w:lvl w:ilvl="0">
      <w:start w:val="1"/>
      <w:numFmt w:val="decimal"/>
      <w:suff w:val="nothing"/>
      <w:lvlText w:val="%1.  "/>
      <w:lvlJc w:val="left"/>
      <w:pPr>
        <w:ind w:left="360" w:hanging="360"/>
      </w:pPr>
      <w:rPr>
        <w:rFonts w:ascii="Times New Roman" w:hAnsi="Times New Roman" w:hint="default"/>
        <w:b/>
        <w:i w:val="0"/>
        <w:sz w:val="24"/>
        <w:szCs w:val="20"/>
      </w:rPr>
    </w:lvl>
    <w:lvl w:ilvl="1">
      <w:start w:val="1"/>
      <w:numFmt w:val="decimal"/>
      <w:suff w:val="nothing"/>
      <w:lvlText w:val="%1.%2.  "/>
      <w:lvlJc w:val="left"/>
      <w:pPr>
        <w:ind w:left="0" w:firstLine="0"/>
      </w:pPr>
      <w:rPr>
        <w:rFonts w:ascii="Times New Roman" w:hAnsi="Times New Roman" w:hint="default"/>
        <w:b/>
        <w:i w:val="0"/>
        <w:sz w:val="24"/>
        <w:szCs w:val="20"/>
      </w:rPr>
    </w:lvl>
    <w:lvl w:ilvl="2">
      <w:start w:val="1"/>
      <w:numFmt w:val="decimal"/>
      <w:suff w:val="nothing"/>
      <w:lvlText w:val="%1.%2.%3.  "/>
      <w:lvlJc w:val="left"/>
      <w:pPr>
        <w:ind w:left="0" w:firstLine="0"/>
      </w:pPr>
      <w:rPr>
        <w:rFonts w:ascii="Times New Roman" w:hAnsi="Times New Roman" w:cs="Arial" w:hint="default"/>
        <w:b w:val="0"/>
        <w:i w:val="0"/>
        <w:sz w:val="20"/>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5DE742EB"/>
    <w:multiLevelType w:val="singleLevel"/>
    <w:tmpl w:val="02502414"/>
    <w:lvl w:ilvl="0">
      <w:start w:val="1"/>
      <w:numFmt w:val="decimal"/>
      <w:lvlText w:val="%1."/>
      <w:legacy w:legacy="1" w:legacySpace="0" w:legacyIndent="360"/>
      <w:lvlJc w:val="left"/>
      <w:pPr>
        <w:ind w:left="360" w:hanging="360"/>
      </w:pPr>
    </w:lvl>
  </w:abstractNum>
  <w:abstractNum w:abstractNumId="12">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nsid w:val="67D22FAB"/>
    <w:multiLevelType w:val="multilevel"/>
    <w:tmpl w:val="FCF4C9C0"/>
    <w:lvl w:ilvl="0">
      <w:start w:val="1"/>
      <w:numFmt w:val="decimal"/>
      <w:pStyle w:val="Heading1"/>
      <w:suff w:val="nothing"/>
      <w:lvlText w:val="%1.  "/>
      <w:lvlJc w:val="left"/>
      <w:pPr>
        <w:ind w:left="360" w:hanging="360"/>
      </w:pPr>
      <w:rPr>
        <w:rFonts w:ascii="Times New Roman" w:hAnsi="Times New Roman" w:hint="default"/>
        <w:b/>
        <w:i w:val="0"/>
        <w:sz w:val="24"/>
        <w:szCs w:val="20"/>
      </w:rPr>
    </w:lvl>
    <w:lvl w:ilvl="1">
      <w:start w:val="1"/>
      <w:numFmt w:val="decimal"/>
      <w:pStyle w:val="Heading2"/>
      <w:suff w:val="nothing"/>
      <w:lvlText w:val="%1.%2.  "/>
      <w:lvlJc w:val="left"/>
      <w:pPr>
        <w:ind w:left="0" w:firstLine="0"/>
      </w:pPr>
      <w:rPr>
        <w:rFonts w:ascii="Times New Roman" w:hAnsi="Times New Roman" w:hint="default"/>
        <w:b/>
        <w:i w:val="0"/>
        <w:sz w:val="24"/>
        <w:szCs w:val="20"/>
      </w:rPr>
    </w:lvl>
    <w:lvl w:ilvl="2">
      <w:start w:val="1"/>
      <w:numFmt w:val="decimal"/>
      <w:pStyle w:val="Heading3"/>
      <w:suff w:val="nothing"/>
      <w:lvlText w:val="%1.%2.%3.  "/>
      <w:lvlJc w:val="left"/>
      <w:pPr>
        <w:ind w:left="0" w:firstLine="0"/>
      </w:pPr>
      <w:rPr>
        <w:rFonts w:ascii="Times New Roman" w:hAnsi="Times New Roman" w:cs="Arial" w:hint="default"/>
        <w:b w:val="0"/>
        <w:i w:val="0"/>
        <w:sz w:val="24"/>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691C1652"/>
    <w:multiLevelType w:val="singleLevel"/>
    <w:tmpl w:val="02502414"/>
    <w:lvl w:ilvl="0">
      <w:start w:val="1"/>
      <w:numFmt w:val="decimal"/>
      <w:lvlText w:val="%1."/>
      <w:legacy w:legacy="1" w:legacySpace="0" w:legacyIndent="360"/>
      <w:lvlJc w:val="left"/>
      <w:pPr>
        <w:ind w:left="360" w:hanging="360"/>
      </w:pPr>
    </w:lvl>
  </w:abstractNum>
  <w:abstractNum w:abstractNumId="16">
    <w:nsid w:val="71C14162"/>
    <w:multiLevelType w:val="hybridMultilevel"/>
    <w:tmpl w:val="18E219F4"/>
    <w:lvl w:ilvl="0" w:tplc="D9C4B10A">
      <w:start w:val="1"/>
      <w:numFmt w:val="bullet"/>
      <w:pStyle w:val="List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3"/>
  </w:num>
  <w:num w:numId="3">
    <w:abstractNumId w:val="16"/>
  </w:num>
  <w:num w:numId="4">
    <w:abstractNumId w:val="4"/>
  </w:num>
  <w:num w:numId="5">
    <w:abstractNumId w:val="5"/>
  </w:num>
  <w:num w:numId="6">
    <w:abstractNumId w:val="14"/>
  </w:num>
  <w:num w:numId="7">
    <w:abstractNumId w:val="2"/>
  </w:num>
  <w:num w:numId="8">
    <w:abstractNumId w:val="8"/>
  </w:num>
  <w:num w:numId="9">
    <w:abstractNumId w:val="15"/>
  </w:num>
  <w:num w:numId="10">
    <w:abstractNumId w:val="11"/>
  </w:num>
  <w:num w:numId="11">
    <w:abstractNumId w:val="1"/>
  </w:num>
  <w:num w:numId="12">
    <w:abstractNumId w:val="7"/>
  </w:num>
  <w:num w:numId="13">
    <w:abstractNumId w:val="10"/>
  </w:num>
  <w:num w:numId="14">
    <w:abstractNumId w:val="0"/>
  </w:num>
  <w:num w:numId="15">
    <w:abstractNumId w:val="9"/>
  </w:num>
  <w:num w:numId="16">
    <w:abstractNumId w:val="13"/>
  </w:num>
  <w:num w:numId="17">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Footer/>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4"/>
  <w:hyphenationZone w:val="425"/>
  <w:doNotHyphenateCaps/>
  <w:evenAndOddHeaders/>
  <w:drawingGridHorizontalSpacing w:val="100"/>
  <w:displayHorizontalDrawingGridEvery w:val="0"/>
  <w:displayVerticalDrawingGridEvery w:val="0"/>
  <w:doNotShadeFormData/>
  <w:noPunctuationKerning/>
  <w:characterSpacingControl w:val="doNotCompres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cience (No Titles)&lt;/Style&gt;&lt;LeftDelim&gt;{&lt;/LeftDelim&gt;&lt;RightDelim&gt;}&lt;/RightDelim&gt;&lt;FontName&gt;Times New Roman&lt;/FontName&gt;&lt;FontSize&gt;8&lt;/FontSize&gt;&lt;ReflistTitle&gt;&lt;/ReflistTitle&gt;&lt;StartingRefnum&gt;1&lt;/StartingRefnum&gt;&lt;FirstLineIndent&gt;0&lt;/FirstLineIndent&gt;&lt;HangingIndent&gt;36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5xffwddp5rps0ez2x1xptr4azxt50rspf92&quot;&gt;My EndNote Library&lt;record-ids&gt;&lt;item&gt;52&lt;/item&gt;&lt;item&gt;74&lt;/item&gt;&lt;item&gt;182&lt;/item&gt;&lt;item&gt;183&lt;/item&gt;&lt;item&gt;191&lt;/item&gt;&lt;item&gt;203&lt;/item&gt;&lt;item&gt;307&lt;/item&gt;&lt;item&gt;329&lt;/item&gt;&lt;item&gt;332&lt;/item&gt;&lt;item&gt;333&lt;/item&gt;&lt;item&gt;334&lt;/item&gt;&lt;item&gt;335&lt;/item&gt;&lt;item&gt;339&lt;/item&gt;&lt;item&gt;340&lt;/item&gt;&lt;item&gt;341&lt;/item&gt;&lt;item&gt;345&lt;/item&gt;&lt;item&gt;350&lt;/item&gt;&lt;item&gt;351&lt;/item&gt;&lt;item&gt;352&lt;/item&gt;&lt;item&gt;354&lt;/item&gt;&lt;item&gt;361&lt;/item&gt;&lt;item&gt;362&lt;/item&gt;&lt;item&gt;364&lt;/item&gt;&lt;item&gt;367&lt;/item&gt;&lt;item&gt;372&lt;/item&gt;&lt;item&gt;375&lt;/item&gt;&lt;item&gt;376&lt;/item&gt;&lt;item&gt;391&lt;/item&gt;&lt;/record-ids&gt;&lt;/item&gt;&lt;/Libraries&gt;"/>
  </w:docVars>
  <w:rsids>
    <w:rsidRoot w:val="001749EA"/>
    <w:rsid w:val="00012884"/>
    <w:rsid w:val="00051F79"/>
    <w:rsid w:val="000606C7"/>
    <w:rsid w:val="000618AA"/>
    <w:rsid w:val="0006209D"/>
    <w:rsid w:val="00083527"/>
    <w:rsid w:val="00090F5A"/>
    <w:rsid w:val="00093A7A"/>
    <w:rsid w:val="000A221C"/>
    <w:rsid w:val="000B5865"/>
    <w:rsid w:val="000B77D5"/>
    <w:rsid w:val="000C1CE2"/>
    <w:rsid w:val="000D516B"/>
    <w:rsid w:val="000D777E"/>
    <w:rsid w:val="000E032A"/>
    <w:rsid w:val="00103557"/>
    <w:rsid w:val="00113163"/>
    <w:rsid w:val="001331C1"/>
    <w:rsid w:val="00136952"/>
    <w:rsid w:val="001402DA"/>
    <w:rsid w:val="001550E3"/>
    <w:rsid w:val="0016548E"/>
    <w:rsid w:val="0016641F"/>
    <w:rsid w:val="0017315E"/>
    <w:rsid w:val="0017435E"/>
    <w:rsid w:val="001749EA"/>
    <w:rsid w:val="00184C23"/>
    <w:rsid w:val="00187AEB"/>
    <w:rsid w:val="001A0213"/>
    <w:rsid w:val="001A6C40"/>
    <w:rsid w:val="001A7803"/>
    <w:rsid w:val="001C3D44"/>
    <w:rsid w:val="001C73E7"/>
    <w:rsid w:val="001D0D93"/>
    <w:rsid w:val="001D1C0D"/>
    <w:rsid w:val="001D31E4"/>
    <w:rsid w:val="001D5176"/>
    <w:rsid w:val="001E1DF0"/>
    <w:rsid w:val="001E2A27"/>
    <w:rsid w:val="001E7307"/>
    <w:rsid w:val="001F7D5E"/>
    <w:rsid w:val="00201CC7"/>
    <w:rsid w:val="002117EB"/>
    <w:rsid w:val="002134CA"/>
    <w:rsid w:val="0022019A"/>
    <w:rsid w:val="00230FF8"/>
    <w:rsid w:val="00233A56"/>
    <w:rsid w:val="00235A41"/>
    <w:rsid w:val="002459D8"/>
    <w:rsid w:val="002521AE"/>
    <w:rsid w:val="002642AE"/>
    <w:rsid w:val="00267438"/>
    <w:rsid w:val="002933C2"/>
    <w:rsid w:val="002969BB"/>
    <w:rsid w:val="002A0AC8"/>
    <w:rsid w:val="002A3EEA"/>
    <w:rsid w:val="002A6BE4"/>
    <w:rsid w:val="002B0E11"/>
    <w:rsid w:val="002B1FC8"/>
    <w:rsid w:val="002C30EF"/>
    <w:rsid w:val="002D24E5"/>
    <w:rsid w:val="002D57B3"/>
    <w:rsid w:val="00301CEF"/>
    <w:rsid w:val="00325F2D"/>
    <w:rsid w:val="003328F8"/>
    <w:rsid w:val="00332D78"/>
    <w:rsid w:val="00334A70"/>
    <w:rsid w:val="00336D91"/>
    <w:rsid w:val="00337ADA"/>
    <w:rsid w:val="003508EB"/>
    <w:rsid w:val="00353DE8"/>
    <w:rsid w:val="00357E56"/>
    <w:rsid w:val="00361F25"/>
    <w:rsid w:val="00364A65"/>
    <w:rsid w:val="00365D6C"/>
    <w:rsid w:val="00377169"/>
    <w:rsid w:val="003862FB"/>
    <w:rsid w:val="00391483"/>
    <w:rsid w:val="003932CD"/>
    <w:rsid w:val="003940CD"/>
    <w:rsid w:val="003B199C"/>
    <w:rsid w:val="003B2271"/>
    <w:rsid w:val="003B71D4"/>
    <w:rsid w:val="003C5B06"/>
    <w:rsid w:val="003D02AB"/>
    <w:rsid w:val="003D26DF"/>
    <w:rsid w:val="003D3182"/>
    <w:rsid w:val="003D6D7C"/>
    <w:rsid w:val="003E12EC"/>
    <w:rsid w:val="003E57F3"/>
    <w:rsid w:val="003E62A4"/>
    <w:rsid w:val="003E7893"/>
    <w:rsid w:val="003F1508"/>
    <w:rsid w:val="003F68C9"/>
    <w:rsid w:val="004012D1"/>
    <w:rsid w:val="0040580E"/>
    <w:rsid w:val="004213D0"/>
    <w:rsid w:val="00421D36"/>
    <w:rsid w:val="00422056"/>
    <w:rsid w:val="00440068"/>
    <w:rsid w:val="004404E6"/>
    <w:rsid w:val="004407EF"/>
    <w:rsid w:val="0044452D"/>
    <w:rsid w:val="004467DE"/>
    <w:rsid w:val="004539FA"/>
    <w:rsid w:val="004548DE"/>
    <w:rsid w:val="00454B37"/>
    <w:rsid w:val="004556EF"/>
    <w:rsid w:val="00456315"/>
    <w:rsid w:val="00473E35"/>
    <w:rsid w:val="00474ADC"/>
    <w:rsid w:val="00483476"/>
    <w:rsid w:val="00484E70"/>
    <w:rsid w:val="004850E0"/>
    <w:rsid w:val="00485D7C"/>
    <w:rsid w:val="00486616"/>
    <w:rsid w:val="00492250"/>
    <w:rsid w:val="004B41C3"/>
    <w:rsid w:val="004B47E4"/>
    <w:rsid w:val="004C4A1E"/>
    <w:rsid w:val="004D50DF"/>
    <w:rsid w:val="004E1696"/>
    <w:rsid w:val="0051104D"/>
    <w:rsid w:val="005142F0"/>
    <w:rsid w:val="0052130E"/>
    <w:rsid w:val="0052432A"/>
    <w:rsid w:val="005247D7"/>
    <w:rsid w:val="00535F40"/>
    <w:rsid w:val="00536A41"/>
    <w:rsid w:val="00555A6E"/>
    <w:rsid w:val="00573711"/>
    <w:rsid w:val="005A206D"/>
    <w:rsid w:val="005A551B"/>
    <w:rsid w:val="005A6FF3"/>
    <w:rsid w:val="005B742A"/>
    <w:rsid w:val="005C15F5"/>
    <w:rsid w:val="005C2351"/>
    <w:rsid w:val="005C4093"/>
    <w:rsid w:val="005D01ED"/>
    <w:rsid w:val="005D2091"/>
    <w:rsid w:val="005D2C06"/>
    <w:rsid w:val="005E29BD"/>
    <w:rsid w:val="005E29D2"/>
    <w:rsid w:val="005F0383"/>
    <w:rsid w:val="005F1C22"/>
    <w:rsid w:val="006034B5"/>
    <w:rsid w:val="00606DA5"/>
    <w:rsid w:val="006070A7"/>
    <w:rsid w:val="0061251E"/>
    <w:rsid w:val="00615AFA"/>
    <w:rsid w:val="00616EBF"/>
    <w:rsid w:val="00646B0F"/>
    <w:rsid w:val="00674244"/>
    <w:rsid w:val="006746BD"/>
    <w:rsid w:val="006756F0"/>
    <w:rsid w:val="006922AC"/>
    <w:rsid w:val="00692FFD"/>
    <w:rsid w:val="00693312"/>
    <w:rsid w:val="006B557C"/>
    <w:rsid w:val="006C3C86"/>
    <w:rsid w:val="006D6524"/>
    <w:rsid w:val="006F0D8D"/>
    <w:rsid w:val="006F2D30"/>
    <w:rsid w:val="00701707"/>
    <w:rsid w:val="007135D5"/>
    <w:rsid w:val="0071453A"/>
    <w:rsid w:val="00722162"/>
    <w:rsid w:val="00724A0F"/>
    <w:rsid w:val="00726982"/>
    <w:rsid w:val="00731DF6"/>
    <w:rsid w:val="00732736"/>
    <w:rsid w:val="00733FC6"/>
    <w:rsid w:val="0073682B"/>
    <w:rsid w:val="007401DD"/>
    <w:rsid w:val="00743521"/>
    <w:rsid w:val="007531CA"/>
    <w:rsid w:val="007608C3"/>
    <w:rsid w:val="00775627"/>
    <w:rsid w:val="007B6C06"/>
    <w:rsid w:val="007C015E"/>
    <w:rsid w:val="007C4BC0"/>
    <w:rsid w:val="007D108E"/>
    <w:rsid w:val="007D1395"/>
    <w:rsid w:val="007D594C"/>
    <w:rsid w:val="007E1CFC"/>
    <w:rsid w:val="007E3151"/>
    <w:rsid w:val="007E40E3"/>
    <w:rsid w:val="007F0C09"/>
    <w:rsid w:val="007F5CAA"/>
    <w:rsid w:val="0080350F"/>
    <w:rsid w:val="00804D4A"/>
    <w:rsid w:val="00806BAB"/>
    <w:rsid w:val="00813502"/>
    <w:rsid w:val="00815B76"/>
    <w:rsid w:val="00826AC4"/>
    <w:rsid w:val="00830104"/>
    <w:rsid w:val="00852644"/>
    <w:rsid w:val="008636FD"/>
    <w:rsid w:val="008642A8"/>
    <w:rsid w:val="008675A1"/>
    <w:rsid w:val="008678B5"/>
    <w:rsid w:val="00877A84"/>
    <w:rsid w:val="00885EC2"/>
    <w:rsid w:val="008878A9"/>
    <w:rsid w:val="008B1B18"/>
    <w:rsid w:val="008B6351"/>
    <w:rsid w:val="008C04BF"/>
    <w:rsid w:val="008D4AE9"/>
    <w:rsid w:val="008D6145"/>
    <w:rsid w:val="008E1C90"/>
    <w:rsid w:val="008E281D"/>
    <w:rsid w:val="008E7C1A"/>
    <w:rsid w:val="00906D18"/>
    <w:rsid w:val="00913512"/>
    <w:rsid w:val="0091726F"/>
    <w:rsid w:val="00920712"/>
    <w:rsid w:val="00924575"/>
    <w:rsid w:val="00930DC0"/>
    <w:rsid w:val="0094187A"/>
    <w:rsid w:val="00944CCE"/>
    <w:rsid w:val="00944D8E"/>
    <w:rsid w:val="00947102"/>
    <w:rsid w:val="00947DB8"/>
    <w:rsid w:val="00954ADD"/>
    <w:rsid w:val="00955E78"/>
    <w:rsid w:val="00961CF4"/>
    <w:rsid w:val="00964231"/>
    <w:rsid w:val="00965F33"/>
    <w:rsid w:val="00976998"/>
    <w:rsid w:val="00980513"/>
    <w:rsid w:val="009840A4"/>
    <w:rsid w:val="009851AF"/>
    <w:rsid w:val="009875CF"/>
    <w:rsid w:val="00991830"/>
    <w:rsid w:val="009A63F8"/>
    <w:rsid w:val="009B0CB7"/>
    <w:rsid w:val="009D76DC"/>
    <w:rsid w:val="009F6AA5"/>
    <w:rsid w:val="009F72A1"/>
    <w:rsid w:val="009F7785"/>
    <w:rsid w:val="00A32895"/>
    <w:rsid w:val="00A3596D"/>
    <w:rsid w:val="00A5115D"/>
    <w:rsid w:val="00A52F52"/>
    <w:rsid w:val="00A53F4E"/>
    <w:rsid w:val="00A70D25"/>
    <w:rsid w:val="00A77C6C"/>
    <w:rsid w:val="00A77FE2"/>
    <w:rsid w:val="00AA2F97"/>
    <w:rsid w:val="00AA6B50"/>
    <w:rsid w:val="00AB1A3C"/>
    <w:rsid w:val="00AB542F"/>
    <w:rsid w:val="00AB5FE5"/>
    <w:rsid w:val="00AC2592"/>
    <w:rsid w:val="00AD7C54"/>
    <w:rsid w:val="00AE164B"/>
    <w:rsid w:val="00AE4C82"/>
    <w:rsid w:val="00AE7AF8"/>
    <w:rsid w:val="00AF08B6"/>
    <w:rsid w:val="00AF4FC5"/>
    <w:rsid w:val="00B03273"/>
    <w:rsid w:val="00B1769D"/>
    <w:rsid w:val="00B217E4"/>
    <w:rsid w:val="00B2573E"/>
    <w:rsid w:val="00B4000D"/>
    <w:rsid w:val="00B40547"/>
    <w:rsid w:val="00B560EC"/>
    <w:rsid w:val="00B60330"/>
    <w:rsid w:val="00B60729"/>
    <w:rsid w:val="00B7171F"/>
    <w:rsid w:val="00B875D1"/>
    <w:rsid w:val="00B91402"/>
    <w:rsid w:val="00BB0538"/>
    <w:rsid w:val="00BB2AD4"/>
    <w:rsid w:val="00BC309D"/>
    <w:rsid w:val="00BC4710"/>
    <w:rsid w:val="00BC5C7B"/>
    <w:rsid w:val="00BC5CC9"/>
    <w:rsid w:val="00BC5EAC"/>
    <w:rsid w:val="00BC618E"/>
    <w:rsid w:val="00BD0E7F"/>
    <w:rsid w:val="00BD4462"/>
    <w:rsid w:val="00BE1908"/>
    <w:rsid w:val="00BE1CA0"/>
    <w:rsid w:val="00BE32D8"/>
    <w:rsid w:val="00BE536B"/>
    <w:rsid w:val="00BE587B"/>
    <w:rsid w:val="00BE6634"/>
    <w:rsid w:val="00C16038"/>
    <w:rsid w:val="00C2091E"/>
    <w:rsid w:val="00C27761"/>
    <w:rsid w:val="00C31C61"/>
    <w:rsid w:val="00C460C7"/>
    <w:rsid w:val="00C5025F"/>
    <w:rsid w:val="00C651B9"/>
    <w:rsid w:val="00C739DA"/>
    <w:rsid w:val="00C82399"/>
    <w:rsid w:val="00C854A6"/>
    <w:rsid w:val="00CA0D3F"/>
    <w:rsid w:val="00CB34A2"/>
    <w:rsid w:val="00CC2486"/>
    <w:rsid w:val="00CC64BD"/>
    <w:rsid w:val="00CE2642"/>
    <w:rsid w:val="00CE2F6F"/>
    <w:rsid w:val="00CE349E"/>
    <w:rsid w:val="00CF4F23"/>
    <w:rsid w:val="00D277A3"/>
    <w:rsid w:val="00D3399D"/>
    <w:rsid w:val="00D42E1E"/>
    <w:rsid w:val="00D54C80"/>
    <w:rsid w:val="00D663F0"/>
    <w:rsid w:val="00D71915"/>
    <w:rsid w:val="00D74D40"/>
    <w:rsid w:val="00D857DE"/>
    <w:rsid w:val="00D85E23"/>
    <w:rsid w:val="00D86366"/>
    <w:rsid w:val="00D87CBC"/>
    <w:rsid w:val="00D93254"/>
    <w:rsid w:val="00D9769B"/>
    <w:rsid w:val="00DA23BB"/>
    <w:rsid w:val="00DB0D3E"/>
    <w:rsid w:val="00DC003C"/>
    <w:rsid w:val="00DC60E0"/>
    <w:rsid w:val="00DC79B8"/>
    <w:rsid w:val="00DD01C0"/>
    <w:rsid w:val="00DD508C"/>
    <w:rsid w:val="00DF1C3C"/>
    <w:rsid w:val="00DF3C2C"/>
    <w:rsid w:val="00DF3DE2"/>
    <w:rsid w:val="00DF4934"/>
    <w:rsid w:val="00E03A51"/>
    <w:rsid w:val="00E053BE"/>
    <w:rsid w:val="00E14591"/>
    <w:rsid w:val="00E17174"/>
    <w:rsid w:val="00E63043"/>
    <w:rsid w:val="00E8583A"/>
    <w:rsid w:val="00E87582"/>
    <w:rsid w:val="00EA17CB"/>
    <w:rsid w:val="00EB7D07"/>
    <w:rsid w:val="00ED0399"/>
    <w:rsid w:val="00EE3DEE"/>
    <w:rsid w:val="00F055DD"/>
    <w:rsid w:val="00F114C7"/>
    <w:rsid w:val="00F22E13"/>
    <w:rsid w:val="00F242CF"/>
    <w:rsid w:val="00F245DF"/>
    <w:rsid w:val="00F4102C"/>
    <w:rsid w:val="00F44337"/>
    <w:rsid w:val="00F51704"/>
    <w:rsid w:val="00F72170"/>
    <w:rsid w:val="00FA0FF3"/>
    <w:rsid w:val="00FA40C1"/>
    <w:rsid w:val="00FA7F36"/>
    <w:rsid w:val="00FB29EF"/>
    <w:rsid w:val="00FB500D"/>
    <w:rsid w:val="00FC2C08"/>
    <w:rsid w:val="00FD38B0"/>
    <w:rsid w:val="00FD7B80"/>
    <w:rsid w:val="00FE0F5E"/>
    <w:rsid w:val="00FE69E5"/>
    <w:rsid w:val="00FE77C7"/>
    <w:rsid w:val="00FF09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v:textbox inset="5.85pt,.7pt,5.85pt,.7pt"/>
    </o:shapedefaults>
    <o:shapelayout v:ext="edit">
      <o:idmap v:ext="edit" data="1"/>
    </o:shapelayout>
  </w:shapeDefaults>
  <w:decimalSymbol w:val="."/>
  <w:listSeparator w:val=","/>
  <w14:docId w14:val="1429A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7F0C09"/>
    <w:rPr>
      <w:lang w:eastAsia="en-US"/>
    </w:rPr>
  </w:style>
  <w:style w:type="paragraph" w:styleId="Heading1">
    <w:name w:val="heading 1"/>
    <w:aliases w:val="Section"/>
    <w:basedOn w:val="Normal"/>
    <w:next w:val="spara"/>
    <w:qFormat/>
    <w:rsid w:val="007F0C09"/>
    <w:pPr>
      <w:keepNext/>
      <w:keepLines/>
      <w:numPr>
        <w:numId w:val="6"/>
      </w:numPr>
      <w:suppressAutoHyphens/>
      <w:spacing w:before="280" w:after="140"/>
      <w:ind w:right="360"/>
      <w:outlineLvl w:val="0"/>
    </w:pPr>
    <w:rPr>
      <w:b/>
      <w:kern w:val="28"/>
      <w:sz w:val="24"/>
    </w:rPr>
  </w:style>
  <w:style w:type="paragraph" w:styleId="Heading2">
    <w:name w:val="heading 2"/>
    <w:aliases w:val="Subsection"/>
    <w:basedOn w:val="Normal"/>
    <w:next w:val="spara"/>
    <w:qFormat/>
    <w:rsid w:val="007F0C09"/>
    <w:pPr>
      <w:keepNext/>
      <w:numPr>
        <w:ilvl w:val="1"/>
        <w:numId w:val="6"/>
      </w:numPr>
      <w:spacing w:before="280" w:after="140"/>
      <w:ind w:right="360"/>
      <w:outlineLvl w:val="1"/>
    </w:pPr>
    <w:rPr>
      <w:b/>
      <w:i/>
      <w:sz w:val="24"/>
    </w:rPr>
  </w:style>
  <w:style w:type="paragraph" w:styleId="Heading3">
    <w:name w:val="heading 3"/>
    <w:aliases w:val="Subsubsection"/>
    <w:basedOn w:val="Normal"/>
    <w:next w:val="spara"/>
    <w:link w:val="Heading3Char"/>
    <w:qFormat/>
    <w:rsid w:val="007F0C09"/>
    <w:pPr>
      <w:keepNext/>
      <w:keepLines/>
      <w:numPr>
        <w:ilvl w:val="2"/>
        <w:numId w:val="6"/>
      </w:numPr>
      <w:suppressAutoHyphens/>
      <w:spacing w:before="280" w:after="140"/>
      <w:ind w:right="360"/>
      <w:outlineLvl w:val="2"/>
    </w:pPr>
    <w:rPr>
      <w:i/>
      <w:sz w:val="24"/>
    </w:rPr>
  </w:style>
  <w:style w:type="paragraph" w:styleId="Heading4">
    <w:name w:val="heading 4"/>
    <w:basedOn w:val="Normal"/>
    <w:next w:val="Normal"/>
    <w:qFormat/>
    <w:rsid w:val="007F0C09"/>
    <w:pPr>
      <w:keepNext/>
      <w:spacing w:before="240" w:after="60"/>
      <w:outlineLvl w:val="3"/>
    </w:pPr>
  </w:style>
  <w:style w:type="paragraph" w:styleId="Heading5">
    <w:name w:val="heading 5"/>
    <w:basedOn w:val="Normal"/>
    <w:next w:val="Normal"/>
    <w:qFormat/>
    <w:rsid w:val="007F0C09"/>
    <w:pPr>
      <w:spacing w:before="240" w:after="60"/>
      <w:outlineLvl w:val="4"/>
    </w:pPr>
  </w:style>
  <w:style w:type="paragraph" w:styleId="Heading6">
    <w:name w:val="heading 6"/>
    <w:basedOn w:val="Normal"/>
    <w:next w:val="Normal"/>
    <w:qFormat/>
    <w:rsid w:val="007F0C09"/>
    <w:pPr>
      <w:spacing w:before="240" w:after="60"/>
      <w:outlineLvl w:val="5"/>
    </w:pPr>
    <w:rPr>
      <w:i/>
      <w:sz w:val="22"/>
    </w:rPr>
  </w:style>
  <w:style w:type="paragraph" w:styleId="Heading7">
    <w:name w:val="heading 7"/>
    <w:basedOn w:val="Normal"/>
    <w:next w:val="Normal"/>
    <w:qFormat/>
    <w:rsid w:val="007F0C09"/>
    <w:pPr>
      <w:spacing w:before="240" w:after="60"/>
      <w:outlineLvl w:val="6"/>
    </w:pPr>
  </w:style>
  <w:style w:type="paragraph" w:styleId="Heading8">
    <w:name w:val="heading 8"/>
    <w:basedOn w:val="Normal"/>
    <w:next w:val="Normal"/>
    <w:qFormat/>
    <w:rsid w:val="007F0C09"/>
    <w:pPr>
      <w:spacing w:before="240" w:after="60"/>
      <w:outlineLvl w:val="7"/>
    </w:pPr>
  </w:style>
  <w:style w:type="paragraph" w:styleId="Heading9">
    <w:name w:val="heading 9"/>
    <w:basedOn w:val="Normal"/>
    <w:next w:val="Normal"/>
    <w:qFormat/>
    <w:rsid w:val="007F0C09"/>
    <w:pPr>
      <w:spacing w:before="240" w:after="60"/>
      <w:outlineLvl w:val="8"/>
    </w:pPr>
  </w:style>
  <w:style w:type="character" w:default="1" w:styleId="DefaultParagraphFont">
    <w:name w:val="Default Paragraph Font"/>
    <w:semiHidden/>
    <w:rsid w:val="007F0C0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7F0C09"/>
  </w:style>
  <w:style w:type="paragraph" w:customStyle="1" w:styleId="spara">
    <w:name w:val="spara"/>
    <w:basedOn w:val="Normal"/>
    <w:next w:val="Normal"/>
    <w:rsid w:val="007F0C09"/>
    <w:pPr>
      <w:spacing w:line="300" w:lineRule="exact"/>
      <w:jc w:val="both"/>
    </w:pPr>
    <w:rPr>
      <w:sz w:val="24"/>
    </w:rPr>
  </w:style>
  <w:style w:type="paragraph" w:customStyle="1" w:styleId="TableCaption">
    <w:name w:val="Table Caption"/>
    <w:basedOn w:val="Normal"/>
    <w:autoRedefine/>
    <w:rsid w:val="007F0C09"/>
    <w:pPr>
      <w:spacing w:before="240" w:after="160" w:line="220" w:lineRule="exact"/>
      <w:jc w:val="center"/>
    </w:pPr>
    <w:rPr>
      <w:sz w:val="18"/>
    </w:rPr>
  </w:style>
  <w:style w:type="paragraph" w:styleId="MessageHeader">
    <w:name w:val="Message Header"/>
    <w:basedOn w:val="Normal"/>
    <w:rsid w:val="007F0C0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customStyle="1" w:styleId="Author">
    <w:name w:val="Author"/>
    <w:basedOn w:val="Normal"/>
    <w:next w:val="Affiliation"/>
    <w:rsid w:val="007F0C09"/>
    <w:pPr>
      <w:keepNext/>
      <w:keepLines/>
      <w:suppressAutoHyphens/>
      <w:jc w:val="center"/>
    </w:pPr>
    <w:rPr>
      <w:sz w:val="22"/>
    </w:rPr>
  </w:style>
  <w:style w:type="paragraph" w:customStyle="1" w:styleId="Affiliation">
    <w:name w:val="Affiliation"/>
    <w:basedOn w:val="Normal"/>
    <w:next w:val="Abstract"/>
    <w:rsid w:val="007F0C09"/>
    <w:pPr>
      <w:spacing w:before="60" w:after="320"/>
      <w:jc w:val="center"/>
    </w:pPr>
    <w:rPr>
      <w:i/>
      <w:sz w:val="22"/>
    </w:rPr>
  </w:style>
  <w:style w:type="paragraph" w:customStyle="1" w:styleId="Abstract">
    <w:name w:val="Abstract"/>
    <w:basedOn w:val="Normal"/>
    <w:next w:val="Heading1"/>
    <w:rsid w:val="007F0C09"/>
    <w:pPr>
      <w:spacing w:before="120" w:after="120" w:line="260" w:lineRule="atLeast"/>
      <w:ind w:left="360" w:right="360"/>
      <w:jc w:val="both"/>
    </w:pPr>
    <w:rPr>
      <w:sz w:val="22"/>
    </w:rPr>
  </w:style>
  <w:style w:type="paragraph" w:styleId="Title">
    <w:name w:val="Title"/>
    <w:basedOn w:val="Normal"/>
    <w:next w:val="Author"/>
    <w:qFormat/>
    <w:rsid w:val="007F0C09"/>
    <w:pPr>
      <w:keepNext/>
      <w:keepLines/>
      <w:pageBreakBefore/>
      <w:suppressAutoHyphens/>
      <w:spacing w:before="240" w:after="400"/>
      <w:jc w:val="center"/>
    </w:pPr>
    <w:rPr>
      <w:b/>
      <w:caps/>
      <w:kern w:val="28"/>
      <w:sz w:val="24"/>
    </w:rPr>
  </w:style>
  <w:style w:type="paragraph" w:styleId="ListNumber">
    <w:name w:val="List Number"/>
    <w:basedOn w:val="Normal"/>
    <w:autoRedefine/>
    <w:rsid w:val="007F0C09"/>
    <w:pPr>
      <w:numPr>
        <w:numId w:val="5"/>
      </w:numPr>
      <w:spacing w:line="300" w:lineRule="exact"/>
      <w:jc w:val="both"/>
    </w:pPr>
    <w:rPr>
      <w:sz w:val="24"/>
    </w:rPr>
  </w:style>
  <w:style w:type="paragraph" w:styleId="ListBullet">
    <w:name w:val="List Bullet"/>
    <w:basedOn w:val="Normal"/>
    <w:autoRedefine/>
    <w:rsid w:val="007F0C09"/>
    <w:pPr>
      <w:widowControl w:val="0"/>
      <w:numPr>
        <w:numId w:val="3"/>
      </w:numPr>
      <w:tabs>
        <w:tab w:val="clear" w:pos="0"/>
        <w:tab w:val="num" w:pos="360"/>
      </w:tabs>
      <w:spacing w:line="300" w:lineRule="exact"/>
      <w:jc w:val="both"/>
    </w:pPr>
    <w:rPr>
      <w:sz w:val="24"/>
    </w:rPr>
  </w:style>
  <w:style w:type="paragraph" w:styleId="Caption">
    <w:name w:val="caption"/>
    <w:basedOn w:val="Normal"/>
    <w:next w:val="Normal"/>
    <w:qFormat/>
    <w:rsid w:val="007F0C09"/>
    <w:pPr>
      <w:tabs>
        <w:tab w:val="left" w:pos="5490"/>
      </w:tabs>
      <w:spacing w:after="80" w:line="260" w:lineRule="exact"/>
      <w:ind w:left="446" w:right="490"/>
      <w:jc w:val="both"/>
    </w:pPr>
  </w:style>
  <w:style w:type="paragraph" w:styleId="ListNumber2">
    <w:name w:val="List Number 2"/>
    <w:basedOn w:val="Normal"/>
    <w:rsid w:val="007F0C09"/>
    <w:pPr>
      <w:ind w:left="720" w:hanging="360"/>
    </w:pPr>
  </w:style>
  <w:style w:type="paragraph" w:styleId="ListContinue">
    <w:name w:val="List Continue"/>
    <w:basedOn w:val="Normal"/>
    <w:rsid w:val="007F0C09"/>
    <w:pPr>
      <w:ind w:left="360"/>
    </w:pPr>
  </w:style>
  <w:style w:type="paragraph" w:customStyle="1" w:styleId="NonumHead-1">
    <w:name w:val="NonumHead-1"/>
    <w:basedOn w:val="Normal"/>
    <w:next w:val="Normal"/>
    <w:autoRedefine/>
    <w:rsid w:val="007F0C09"/>
    <w:pPr>
      <w:keepNext/>
      <w:suppressAutoHyphens/>
      <w:spacing w:before="240" w:after="120"/>
      <w:ind w:right="360"/>
    </w:pPr>
    <w:rPr>
      <w:b/>
      <w:sz w:val="24"/>
    </w:rPr>
  </w:style>
  <w:style w:type="paragraph" w:customStyle="1" w:styleId="bibitem">
    <w:name w:val="bibitem"/>
    <w:basedOn w:val="ListNumber"/>
    <w:rsid w:val="007F0C09"/>
    <w:pPr>
      <w:numPr>
        <w:numId w:val="2"/>
      </w:numPr>
    </w:pPr>
  </w:style>
  <w:style w:type="paragraph" w:styleId="NormalIndent">
    <w:name w:val="Normal Indent"/>
    <w:basedOn w:val="Normal"/>
    <w:rsid w:val="007F0C09"/>
    <w:pPr>
      <w:ind w:left="720"/>
    </w:pPr>
  </w:style>
  <w:style w:type="paragraph" w:styleId="Header">
    <w:name w:val="header"/>
    <w:basedOn w:val="Normal"/>
    <w:rsid w:val="007F0C09"/>
    <w:pPr>
      <w:tabs>
        <w:tab w:val="center" w:pos="4320"/>
        <w:tab w:val="right" w:pos="8640"/>
      </w:tabs>
    </w:pPr>
  </w:style>
  <w:style w:type="paragraph" w:styleId="Footer">
    <w:name w:val="footer"/>
    <w:basedOn w:val="Normal"/>
    <w:rsid w:val="007F0C09"/>
    <w:pPr>
      <w:tabs>
        <w:tab w:val="center" w:pos="4320"/>
        <w:tab w:val="right" w:pos="8640"/>
      </w:tabs>
    </w:pPr>
  </w:style>
  <w:style w:type="paragraph" w:styleId="PlainText">
    <w:name w:val="Plain Text"/>
    <w:basedOn w:val="Normal"/>
    <w:rsid w:val="007F0C09"/>
    <w:rPr>
      <w:rFonts w:ascii="Courier New" w:hAnsi="Courier New"/>
    </w:rPr>
  </w:style>
  <w:style w:type="paragraph" w:styleId="FootnoteText">
    <w:name w:val="footnote text"/>
    <w:basedOn w:val="Normal"/>
    <w:autoRedefine/>
    <w:semiHidden/>
    <w:rsid w:val="007F0C09"/>
    <w:pPr>
      <w:ind w:left="144" w:hanging="144"/>
    </w:pPr>
  </w:style>
  <w:style w:type="character" w:styleId="FootnoteReference">
    <w:name w:val="footnote reference"/>
    <w:semiHidden/>
    <w:rsid w:val="007F0C09"/>
    <w:rPr>
      <w:vertAlign w:val="superscript"/>
    </w:rPr>
  </w:style>
  <w:style w:type="character" w:styleId="Hyperlink">
    <w:name w:val="Hyperlink"/>
    <w:rsid w:val="007F0C09"/>
    <w:rPr>
      <w:color w:val="0000FF"/>
      <w:u w:val="single"/>
    </w:rPr>
  </w:style>
  <w:style w:type="character" w:styleId="FollowedHyperlink">
    <w:name w:val="FollowedHyperlink"/>
    <w:rsid w:val="007F0C09"/>
    <w:rPr>
      <w:color w:val="800080"/>
      <w:u w:val="single"/>
    </w:rPr>
  </w:style>
  <w:style w:type="character" w:styleId="PageNumber">
    <w:name w:val="page number"/>
    <w:basedOn w:val="DefaultParagraphFont"/>
    <w:rsid w:val="007F0C09"/>
  </w:style>
  <w:style w:type="paragraph" w:styleId="BlockText">
    <w:name w:val="Block Text"/>
    <w:basedOn w:val="Normal"/>
    <w:rsid w:val="007F0C09"/>
    <w:pPr>
      <w:spacing w:after="120"/>
      <w:ind w:left="1440" w:right="1440"/>
    </w:pPr>
  </w:style>
  <w:style w:type="paragraph" w:styleId="BodyText">
    <w:name w:val="Body Text"/>
    <w:basedOn w:val="Normal"/>
    <w:rsid w:val="007F0C09"/>
    <w:pPr>
      <w:spacing w:after="120"/>
    </w:pPr>
  </w:style>
  <w:style w:type="paragraph" w:styleId="BodyTextIndent">
    <w:name w:val="Body Text Indent"/>
    <w:basedOn w:val="Normal"/>
    <w:rsid w:val="007F0C09"/>
    <w:pPr>
      <w:spacing w:after="120"/>
      <w:ind w:left="360"/>
    </w:pPr>
  </w:style>
  <w:style w:type="paragraph" w:styleId="CommentText">
    <w:name w:val="annotation text"/>
    <w:basedOn w:val="Normal"/>
    <w:semiHidden/>
    <w:rsid w:val="007F0C09"/>
  </w:style>
  <w:style w:type="paragraph" w:styleId="Date">
    <w:name w:val="Date"/>
    <w:basedOn w:val="Normal"/>
    <w:next w:val="Normal"/>
    <w:rsid w:val="007F0C09"/>
  </w:style>
  <w:style w:type="paragraph" w:styleId="DocumentMap">
    <w:name w:val="Document Map"/>
    <w:basedOn w:val="Normal"/>
    <w:semiHidden/>
    <w:rsid w:val="007F0C09"/>
    <w:pPr>
      <w:shd w:val="clear" w:color="auto" w:fill="000080"/>
    </w:pPr>
    <w:rPr>
      <w:rFonts w:ascii="Tahoma" w:hAnsi="Tahoma"/>
    </w:rPr>
  </w:style>
  <w:style w:type="paragraph" w:styleId="EndnoteText">
    <w:name w:val="endnote text"/>
    <w:basedOn w:val="Normal"/>
    <w:semiHidden/>
    <w:rsid w:val="007F0C09"/>
  </w:style>
  <w:style w:type="paragraph" w:styleId="Index1">
    <w:name w:val="index 1"/>
    <w:basedOn w:val="Normal"/>
    <w:next w:val="Normal"/>
    <w:autoRedefine/>
    <w:semiHidden/>
    <w:rsid w:val="007F0C09"/>
    <w:pPr>
      <w:ind w:left="200" w:hanging="200"/>
    </w:pPr>
  </w:style>
  <w:style w:type="paragraph" w:styleId="Index2">
    <w:name w:val="index 2"/>
    <w:basedOn w:val="Normal"/>
    <w:next w:val="Normal"/>
    <w:autoRedefine/>
    <w:semiHidden/>
    <w:rsid w:val="007F0C09"/>
    <w:pPr>
      <w:ind w:left="400" w:hanging="200"/>
    </w:pPr>
  </w:style>
  <w:style w:type="paragraph" w:styleId="Index3">
    <w:name w:val="index 3"/>
    <w:basedOn w:val="Normal"/>
    <w:next w:val="Normal"/>
    <w:autoRedefine/>
    <w:semiHidden/>
    <w:rsid w:val="007F0C09"/>
    <w:pPr>
      <w:ind w:left="600" w:hanging="200"/>
    </w:pPr>
  </w:style>
  <w:style w:type="paragraph" w:styleId="Index4">
    <w:name w:val="index 4"/>
    <w:basedOn w:val="Normal"/>
    <w:next w:val="Normal"/>
    <w:autoRedefine/>
    <w:semiHidden/>
    <w:rsid w:val="007F0C09"/>
    <w:pPr>
      <w:ind w:left="800" w:hanging="200"/>
    </w:pPr>
  </w:style>
  <w:style w:type="paragraph" w:styleId="Index5">
    <w:name w:val="index 5"/>
    <w:basedOn w:val="Normal"/>
    <w:next w:val="Normal"/>
    <w:autoRedefine/>
    <w:semiHidden/>
    <w:rsid w:val="007F0C09"/>
    <w:pPr>
      <w:ind w:left="1000" w:hanging="200"/>
    </w:pPr>
  </w:style>
  <w:style w:type="paragraph" w:styleId="Index6">
    <w:name w:val="index 6"/>
    <w:basedOn w:val="Normal"/>
    <w:next w:val="Normal"/>
    <w:autoRedefine/>
    <w:semiHidden/>
    <w:rsid w:val="007F0C09"/>
    <w:pPr>
      <w:ind w:left="1200" w:hanging="200"/>
    </w:pPr>
  </w:style>
  <w:style w:type="paragraph" w:styleId="Index7">
    <w:name w:val="index 7"/>
    <w:basedOn w:val="Normal"/>
    <w:next w:val="Normal"/>
    <w:autoRedefine/>
    <w:semiHidden/>
    <w:rsid w:val="007F0C09"/>
    <w:pPr>
      <w:ind w:left="1400" w:hanging="200"/>
    </w:pPr>
  </w:style>
  <w:style w:type="paragraph" w:styleId="Index8">
    <w:name w:val="index 8"/>
    <w:basedOn w:val="Normal"/>
    <w:next w:val="Normal"/>
    <w:autoRedefine/>
    <w:semiHidden/>
    <w:rsid w:val="007F0C09"/>
    <w:pPr>
      <w:ind w:left="1600" w:hanging="200"/>
    </w:pPr>
  </w:style>
  <w:style w:type="paragraph" w:styleId="Index9">
    <w:name w:val="index 9"/>
    <w:basedOn w:val="Normal"/>
    <w:next w:val="Normal"/>
    <w:autoRedefine/>
    <w:semiHidden/>
    <w:rsid w:val="007F0C09"/>
    <w:pPr>
      <w:ind w:left="1800" w:hanging="200"/>
    </w:pPr>
  </w:style>
  <w:style w:type="paragraph" w:styleId="IndexHeading">
    <w:name w:val="index heading"/>
    <w:basedOn w:val="Normal"/>
    <w:next w:val="Index1"/>
    <w:semiHidden/>
    <w:rsid w:val="007F0C09"/>
    <w:rPr>
      <w:rFonts w:ascii="Arial" w:hAnsi="Arial"/>
      <w:b/>
    </w:rPr>
  </w:style>
  <w:style w:type="paragraph" w:customStyle="1" w:styleId="StyleHeading1SectionBefore0pt">
    <w:name w:val="Style Heading 1Section + Before:  0 pt"/>
    <w:basedOn w:val="Heading1"/>
    <w:autoRedefine/>
    <w:rsid w:val="007F0C09"/>
    <w:pPr>
      <w:numPr>
        <w:numId w:val="1"/>
      </w:numPr>
      <w:spacing w:before="0"/>
    </w:pPr>
    <w:rPr>
      <w:bCs/>
    </w:rPr>
  </w:style>
  <w:style w:type="paragraph" w:styleId="MacroText">
    <w:name w:val="macro"/>
    <w:semiHidden/>
    <w:rsid w:val="007F0C09"/>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paragraph" w:styleId="NoteHeading">
    <w:name w:val="Note Heading"/>
    <w:basedOn w:val="Normal"/>
    <w:next w:val="Normal"/>
    <w:rsid w:val="007F0C09"/>
  </w:style>
  <w:style w:type="paragraph" w:styleId="TableofAuthorities">
    <w:name w:val="table of authorities"/>
    <w:basedOn w:val="Normal"/>
    <w:next w:val="Normal"/>
    <w:semiHidden/>
    <w:rsid w:val="007F0C09"/>
    <w:pPr>
      <w:ind w:left="200" w:hanging="200"/>
    </w:pPr>
  </w:style>
  <w:style w:type="paragraph" w:styleId="TableofFigures">
    <w:name w:val="table of figures"/>
    <w:basedOn w:val="Normal"/>
    <w:next w:val="Normal"/>
    <w:semiHidden/>
    <w:rsid w:val="007F0C09"/>
    <w:pPr>
      <w:ind w:left="400" w:hanging="400"/>
    </w:pPr>
  </w:style>
  <w:style w:type="paragraph" w:styleId="TOAHeading">
    <w:name w:val="toa heading"/>
    <w:basedOn w:val="Normal"/>
    <w:next w:val="Normal"/>
    <w:semiHidden/>
    <w:rsid w:val="007F0C09"/>
    <w:pPr>
      <w:spacing w:before="120"/>
    </w:pPr>
    <w:rPr>
      <w:rFonts w:ascii="Arial" w:hAnsi="Arial"/>
      <w:b/>
      <w:sz w:val="24"/>
    </w:rPr>
  </w:style>
  <w:style w:type="paragraph" w:styleId="TOC1">
    <w:name w:val="toc 1"/>
    <w:basedOn w:val="Normal"/>
    <w:next w:val="Normal"/>
    <w:autoRedefine/>
    <w:semiHidden/>
    <w:rsid w:val="007F0C09"/>
  </w:style>
  <w:style w:type="paragraph" w:styleId="TOC2">
    <w:name w:val="toc 2"/>
    <w:basedOn w:val="Normal"/>
    <w:next w:val="Normal"/>
    <w:autoRedefine/>
    <w:semiHidden/>
    <w:rsid w:val="007F0C09"/>
    <w:pPr>
      <w:ind w:left="200"/>
    </w:pPr>
  </w:style>
  <w:style w:type="paragraph" w:styleId="TOC3">
    <w:name w:val="toc 3"/>
    <w:basedOn w:val="Normal"/>
    <w:next w:val="Normal"/>
    <w:autoRedefine/>
    <w:semiHidden/>
    <w:rsid w:val="007F0C09"/>
    <w:pPr>
      <w:ind w:left="400"/>
    </w:pPr>
  </w:style>
  <w:style w:type="paragraph" w:customStyle="1" w:styleId="Equation">
    <w:name w:val="Equation"/>
    <w:basedOn w:val="Normal"/>
    <w:next w:val="Normal"/>
    <w:autoRedefine/>
    <w:qFormat/>
    <w:rsid w:val="007F0C09"/>
    <w:pPr>
      <w:tabs>
        <w:tab w:val="center" w:pos="4752"/>
        <w:tab w:val="right" w:pos="9504"/>
      </w:tabs>
      <w:autoSpaceDE w:val="0"/>
      <w:autoSpaceDN w:val="0"/>
      <w:spacing w:before="140" w:after="140"/>
    </w:pPr>
    <w:rPr>
      <w:sz w:val="24"/>
    </w:rPr>
  </w:style>
  <w:style w:type="paragraph" w:customStyle="1" w:styleId="TextIndent">
    <w:name w:val="Text Indent"/>
    <w:rsid w:val="007F0C09"/>
    <w:pPr>
      <w:spacing w:line="300" w:lineRule="exact"/>
      <w:ind w:firstLine="360"/>
      <w:jc w:val="both"/>
    </w:pPr>
    <w:rPr>
      <w:sz w:val="24"/>
      <w:lang w:eastAsia="en-US"/>
    </w:rPr>
  </w:style>
  <w:style w:type="paragraph" w:customStyle="1" w:styleId="Table">
    <w:name w:val="Table"/>
    <w:basedOn w:val="Normal"/>
    <w:autoRedefine/>
    <w:rsid w:val="007F0C09"/>
    <w:pPr>
      <w:spacing w:line="240" w:lineRule="exact"/>
      <w:ind w:left="-86" w:right="-144"/>
    </w:pPr>
  </w:style>
  <w:style w:type="paragraph" w:customStyle="1" w:styleId="Text">
    <w:name w:val="Text"/>
    <w:basedOn w:val="Normal"/>
    <w:autoRedefine/>
    <w:rsid w:val="007F0C09"/>
    <w:pPr>
      <w:tabs>
        <w:tab w:val="right" w:pos="4500"/>
      </w:tabs>
      <w:spacing w:line="260" w:lineRule="exact"/>
      <w:jc w:val="both"/>
    </w:pPr>
  </w:style>
  <w:style w:type="paragraph" w:customStyle="1" w:styleId="AList">
    <w:name w:val="AList"/>
    <w:basedOn w:val="Normal"/>
    <w:autoRedefine/>
    <w:rsid w:val="007F0C09"/>
    <w:pPr>
      <w:numPr>
        <w:numId w:val="4"/>
      </w:numPr>
      <w:tabs>
        <w:tab w:val="clear" w:pos="0"/>
        <w:tab w:val="left" w:pos="360"/>
      </w:tabs>
      <w:spacing w:line="260" w:lineRule="exact"/>
      <w:jc w:val="both"/>
    </w:pPr>
    <w:rPr>
      <w:lang w:eastAsia="ja-JP"/>
    </w:rPr>
  </w:style>
  <w:style w:type="paragraph" w:customStyle="1" w:styleId="StyleHeading2SubsectionBefore0pt">
    <w:name w:val="Style Heading 2Subsection + Before:  0 pt"/>
    <w:basedOn w:val="Heading2"/>
    <w:autoRedefine/>
    <w:rsid w:val="007F0C09"/>
    <w:pPr>
      <w:numPr>
        <w:numId w:val="1"/>
      </w:numPr>
      <w:spacing w:before="0"/>
    </w:pPr>
    <w:rPr>
      <w:bCs/>
      <w:iCs/>
    </w:rPr>
  </w:style>
  <w:style w:type="paragraph" w:styleId="BalloonText">
    <w:name w:val="Balloon Text"/>
    <w:basedOn w:val="Normal"/>
    <w:semiHidden/>
    <w:rsid w:val="007F0C09"/>
    <w:rPr>
      <w:rFonts w:ascii="Helvetica" w:hAnsi="Helvetica"/>
      <w:sz w:val="16"/>
      <w:szCs w:val="16"/>
    </w:rPr>
  </w:style>
  <w:style w:type="paragraph" w:customStyle="1" w:styleId="normal0">
    <w:name w:val="normal"/>
    <w:rsid w:val="002D57B3"/>
    <w:pPr>
      <w:widowControl w:val="0"/>
      <w:pBdr>
        <w:top w:val="nil"/>
        <w:left w:val="nil"/>
        <w:bottom w:val="nil"/>
        <w:right w:val="nil"/>
        <w:between w:val="nil"/>
      </w:pBdr>
    </w:pPr>
    <w:rPr>
      <w:rFonts w:ascii="Cambria" w:eastAsia="Cambria" w:hAnsi="Cambria" w:cs="Cambria"/>
      <w:color w:val="000000"/>
      <w:sz w:val="24"/>
      <w:szCs w:val="24"/>
    </w:rPr>
  </w:style>
  <w:style w:type="paragraph" w:customStyle="1" w:styleId="Author-Group">
    <w:name w:val="Author-Group"/>
    <w:basedOn w:val="Normal"/>
    <w:link w:val="Author-GroupChar"/>
    <w:qFormat/>
    <w:rsid w:val="00F51704"/>
    <w:pPr>
      <w:spacing w:before="100" w:line="300" w:lineRule="exact"/>
      <w:jc w:val="both"/>
    </w:pPr>
    <w:rPr>
      <w:rFonts w:ascii="Helvetica-Light" w:hAnsi="Helvetica-Light"/>
      <w:iCs/>
      <w:sz w:val="24"/>
      <w:szCs w:val="24"/>
    </w:rPr>
  </w:style>
  <w:style w:type="paragraph" w:customStyle="1" w:styleId="Author-Affiliation">
    <w:name w:val="Author-Affiliation"/>
    <w:basedOn w:val="Normal"/>
    <w:link w:val="Author-AffiliationChar"/>
    <w:qFormat/>
    <w:rsid w:val="00F51704"/>
    <w:pPr>
      <w:spacing w:before="100" w:after="52" w:line="240" w:lineRule="exact"/>
      <w:jc w:val="both"/>
    </w:pPr>
    <w:rPr>
      <w:rFonts w:ascii="Helvetica-Light" w:hAnsi="Helvetica-Light"/>
      <w:iCs/>
      <w:sz w:val="18"/>
      <w:szCs w:val="18"/>
    </w:rPr>
  </w:style>
  <w:style w:type="character" w:customStyle="1" w:styleId="Author-GroupChar">
    <w:name w:val="Author-Group Char"/>
    <w:basedOn w:val="DefaultParagraphFont"/>
    <w:link w:val="Author-Group"/>
    <w:rsid w:val="00F51704"/>
    <w:rPr>
      <w:rFonts w:ascii="Helvetica-Light" w:hAnsi="Helvetica-Light"/>
      <w:iCs/>
      <w:sz w:val="24"/>
      <w:szCs w:val="24"/>
      <w:lang w:eastAsia="en-US"/>
    </w:rPr>
  </w:style>
  <w:style w:type="character" w:customStyle="1" w:styleId="Author-AffiliationChar">
    <w:name w:val="Author-Affiliation Char"/>
    <w:basedOn w:val="DefaultParagraphFont"/>
    <w:link w:val="Author-Affiliation"/>
    <w:rsid w:val="00F51704"/>
    <w:rPr>
      <w:rFonts w:ascii="Helvetica-Light" w:hAnsi="Helvetica-Light"/>
      <w:iCs/>
      <w:sz w:val="18"/>
      <w:szCs w:val="18"/>
      <w:lang w:eastAsia="en-US"/>
    </w:rPr>
  </w:style>
  <w:style w:type="paragraph" w:customStyle="1" w:styleId="EndNoteBibliographyTitle">
    <w:name w:val="EndNote Bibliography Title"/>
    <w:basedOn w:val="Normal"/>
    <w:rsid w:val="00B875D1"/>
    <w:pPr>
      <w:jc w:val="center"/>
    </w:pPr>
    <w:rPr>
      <w:sz w:val="16"/>
    </w:rPr>
  </w:style>
  <w:style w:type="paragraph" w:customStyle="1" w:styleId="EndNoteBibliography">
    <w:name w:val="EndNote Bibliography"/>
    <w:basedOn w:val="Normal"/>
    <w:rsid w:val="00B875D1"/>
    <w:pPr>
      <w:jc w:val="both"/>
    </w:pPr>
    <w:rPr>
      <w:sz w:val="16"/>
    </w:rPr>
  </w:style>
  <w:style w:type="paragraph" w:customStyle="1" w:styleId="para-first">
    <w:name w:val="para-first"/>
    <w:basedOn w:val="Normal"/>
    <w:link w:val="para-firstChar"/>
    <w:qFormat/>
    <w:rsid w:val="00B1769D"/>
    <w:pPr>
      <w:spacing w:line="220" w:lineRule="exact"/>
      <w:jc w:val="both"/>
    </w:pPr>
    <w:rPr>
      <w:sz w:val="16"/>
      <w:szCs w:val="16"/>
    </w:rPr>
  </w:style>
  <w:style w:type="paragraph" w:customStyle="1" w:styleId="para">
    <w:name w:val="para"/>
    <w:basedOn w:val="Normal"/>
    <w:link w:val="paraChar"/>
    <w:qFormat/>
    <w:rsid w:val="00B1769D"/>
    <w:pPr>
      <w:spacing w:line="220" w:lineRule="exact"/>
      <w:ind w:firstLine="170"/>
      <w:jc w:val="both"/>
    </w:pPr>
    <w:rPr>
      <w:sz w:val="16"/>
      <w:szCs w:val="16"/>
    </w:rPr>
  </w:style>
  <w:style w:type="character" w:customStyle="1" w:styleId="para-firstChar">
    <w:name w:val="para-first Char"/>
    <w:basedOn w:val="DefaultParagraphFont"/>
    <w:link w:val="para-first"/>
    <w:rsid w:val="00B1769D"/>
    <w:rPr>
      <w:sz w:val="16"/>
      <w:szCs w:val="16"/>
      <w:lang w:eastAsia="en-US"/>
    </w:rPr>
  </w:style>
  <w:style w:type="character" w:customStyle="1" w:styleId="paraChar">
    <w:name w:val="para Char"/>
    <w:basedOn w:val="DefaultParagraphFont"/>
    <w:link w:val="para"/>
    <w:rsid w:val="00B1769D"/>
    <w:rPr>
      <w:sz w:val="16"/>
      <w:szCs w:val="16"/>
      <w:lang w:eastAsia="en-US"/>
    </w:rPr>
  </w:style>
  <w:style w:type="paragraph" w:customStyle="1" w:styleId="FigureCaption">
    <w:name w:val="&lt;Figure Caption&gt;"/>
    <w:basedOn w:val="Normal"/>
    <w:rsid w:val="0071453A"/>
    <w:pPr>
      <w:spacing w:before="290" w:after="240" w:line="180" w:lineRule="exact"/>
      <w:jc w:val="both"/>
    </w:pPr>
    <w:rPr>
      <w:sz w:val="14"/>
      <w:szCs w:val="24"/>
    </w:rPr>
  </w:style>
  <w:style w:type="character" w:customStyle="1" w:styleId="Heading3Char">
    <w:name w:val="Heading 3 Char"/>
    <w:aliases w:val="Subsubsection Char"/>
    <w:basedOn w:val="para-firstChar"/>
    <w:link w:val="Heading3"/>
    <w:rsid w:val="0071453A"/>
    <w:rPr>
      <w:i/>
      <w:sz w:val="24"/>
      <w:szCs w:val="16"/>
      <w:lang w:eastAsia="en-US"/>
    </w:rPr>
  </w:style>
  <w:style w:type="paragraph" w:styleId="ListParagraph">
    <w:name w:val="List Paragraph"/>
    <w:basedOn w:val="Normal"/>
    <w:uiPriority w:val="34"/>
    <w:qFormat/>
    <w:rsid w:val="0071453A"/>
    <w:pPr>
      <w:ind w:left="720"/>
    </w:pPr>
    <w:rPr>
      <w:rFonts w:asciiTheme="minorHAnsi" w:eastAsiaTheme="minorEastAsia" w:hAnsiTheme="minorHAnsi" w:cstheme="minorBidi"/>
      <w:sz w:val="24"/>
      <w:szCs w:val="24"/>
    </w:rPr>
  </w:style>
  <w:style w:type="paragraph" w:customStyle="1" w:styleId="NumberedList">
    <w:name w:val="Numbered List"/>
    <w:basedOn w:val="Normal"/>
    <w:rsid w:val="007135D5"/>
    <w:pPr>
      <w:numPr>
        <w:numId w:val="17"/>
      </w:numPr>
      <w:tabs>
        <w:tab w:val="clear" w:pos="720"/>
        <w:tab w:val="left" w:pos="560"/>
      </w:tabs>
      <w:spacing w:before="60" w:line="220" w:lineRule="exact"/>
      <w:ind w:left="560" w:hanging="390"/>
      <w:jc w:val="both"/>
    </w:pPr>
    <w:rPr>
      <w:sz w:val="18"/>
      <w:szCs w:val="24"/>
    </w:rPr>
  </w:style>
  <w:style w:type="paragraph" w:customStyle="1" w:styleId="AckText">
    <w:name w:val="Ack Text"/>
    <w:basedOn w:val="Normal"/>
    <w:rsid w:val="007135D5"/>
    <w:pPr>
      <w:spacing w:line="220" w:lineRule="exact"/>
      <w:jc w:val="both"/>
    </w:pPr>
    <w:rPr>
      <w:sz w:val="18"/>
      <w:szCs w:val="24"/>
    </w:rPr>
  </w:style>
  <w:style w:type="paragraph" w:customStyle="1" w:styleId="RefHead">
    <w:name w:val="Ref Head"/>
    <w:basedOn w:val="Normal"/>
    <w:rsid w:val="007135D5"/>
    <w:pPr>
      <w:spacing w:before="360" w:after="50" w:line="240" w:lineRule="exact"/>
      <w:outlineLvl w:val="0"/>
    </w:pPr>
    <w:rPr>
      <w:rFonts w:ascii="Helvetica" w:hAnsi="Helvetica"/>
      <w:b/>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7F0C09"/>
    <w:rPr>
      <w:lang w:eastAsia="en-US"/>
    </w:rPr>
  </w:style>
  <w:style w:type="paragraph" w:styleId="Heading1">
    <w:name w:val="heading 1"/>
    <w:aliases w:val="Section"/>
    <w:basedOn w:val="Normal"/>
    <w:next w:val="spara"/>
    <w:qFormat/>
    <w:rsid w:val="007F0C09"/>
    <w:pPr>
      <w:keepNext/>
      <w:keepLines/>
      <w:numPr>
        <w:numId w:val="6"/>
      </w:numPr>
      <w:suppressAutoHyphens/>
      <w:spacing w:before="280" w:after="140"/>
      <w:ind w:right="360"/>
      <w:outlineLvl w:val="0"/>
    </w:pPr>
    <w:rPr>
      <w:b/>
      <w:kern w:val="28"/>
      <w:sz w:val="24"/>
    </w:rPr>
  </w:style>
  <w:style w:type="paragraph" w:styleId="Heading2">
    <w:name w:val="heading 2"/>
    <w:aliases w:val="Subsection"/>
    <w:basedOn w:val="Normal"/>
    <w:next w:val="spara"/>
    <w:qFormat/>
    <w:rsid w:val="007F0C09"/>
    <w:pPr>
      <w:keepNext/>
      <w:numPr>
        <w:ilvl w:val="1"/>
        <w:numId w:val="6"/>
      </w:numPr>
      <w:spacing w:before="280" w:after="140"/>
      <w:ind w:right="360"/>
      <w:outlineLvl w:val="1"/>
    </w:pPr>
    <w:rPr>
      <w:b/>
      <w:i/>
      <w:sz w:val="24"/>
    </w:rPr>
  </w:style>
  <w:style w:type="paragraph" w:styleId="Heading3">
    <w:name w:val="heading 3"/>
    <w:aliases w:val="Subsubsection"/>
    <w:basedOn w:val="Normal"/>
    <w:next w:val="spara"/>
    <w:link w:val="Heading3Char"/>
    <w:qFormat/>
    <w:rsid w:val="007F0C09"/>
    <w:pPr>
      <w:keepNext/>
      <w:keepLines/>
      <w:numPr>
        <w:ilvl w:val="2"/>
        <w:numId w:val="6"/>
      </w:numPr>
      <w:suppressAutoHyphens/>
      <w:spacing w:before="280" w:after="140"/>
      <w:ind w:right="360"/>
      <w:outlineLvl w:val="2"/>
    </w:pPr>
    <w:rPr>
      <w:i/>
      <w:sz w:val="24"/>
    </w:rPr>
  </w:style>
  <w:style w:type="paragraph" w:styleId="Heading4">
    <w:name w:val="heading 4"/>
    <w:basedOn w:val="Normal"/>
    <w:next w:val="Normal"/>
    <w:qFormat/>
    <w:rsid w:val="007F0C09"/>
    <w:pPr>
      <w:keepNext/>
      <w:spacing w:before="240" w:after="60"/>
      <w:outlineLvl w:val="3"/>
    </w:pPr>
  </w:style>
  <w:style w:type="paragraph" w:styleId="Heading5">
    <w:name w:val="heading 5"/>
    <w:basedOn w:val="Normal"/>
    <w:next w:val="Normal"/>
    <w:qFormat/>
    <w:rsid w:val="007F0C09"/>
    <w:pPr>
      <w:spacing w:before="240" w:after="60"/>
      <w:outlineLvl w:val="4"/>
    </w:pPr>
  </w:style>
  <w:style w:type="paragraph" w:styleId="Heading6">
    <w:name w:val="heading 6"/>
    <w:basedOn w:val="Normal"/>
    <w:next w:val="Normal"/>
    <w:qFormat/>
    <w:rsid w:val="007F0C09"/>
    <w:pPr>
      <w:spacing w:before="240" w:after="60"/>
      <w:outlineLvl w:val="5"/>
    </w:pPr>
    <w:rPr>
      <w:i/>
      <w:sz w:val="22"/>
    </w:rPr>
  </w:style>
  <w:style w:type="paragraph" w:styleId="Heading7">
    <w:name w:val="heading 7"/>
    <w:basedOn w:val="Normal"/>
    <w:next w:val="Normal"/>
    <w:qFormat/>
    <w:rsid w:val="007F0C09"/>
    <w:pPr>
      <w:spacing w:before="240" w:after="60"/>
      <w:outlineLvl w:val="6"/>
    </w:pPr>
  </w:style>
  <w:style w:type="paragraph" w:styleId="Heading8">
    <w:name w:val="heading 8"/>
    <w:basedOn w:val="Normal"/>
    <w:next w:val="Normal"/>
    <w:qFormat/>
    <w:rsid w:val="007F0C09"/>
    <w:pPr>
      <w:spacing w:before="240" w:after="60"/>
      <w:outlineLvl w:val="7"/>
    </w:pPr>
  </w:style>
  <w:style w:type="paragraph" w:styleId="Heading9">
    <w:name w:val="heading 9"/>
    <w:basedOn w:val="Normal"/>
    <w:next w:val="Normal"/>
    <w:qFormat/>
    <w:rsid w:val="007F0C09"/>
    <w:pPr>
      <w:spacing w:before="240" w:after="60"/>
      <w:outlineLvl w:val="8"/>
    </w:pPr>
  </w:style>
  <w:style w:type="character" w:default="1" w:styleId="DefaultParagraphFont">
    <w:name w:val="Default Paragraph Font"/>
    <w:semiHidden/>
    <w:rsid w:val="007F0C0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7F0C09"/>
  </w:style>
  <w:style w:type="paragraph" w:customStyle="1" w:styleId="spara">
    <w:name w:val="spara"/>
    <w:basedOn w:val="Normal"/>
    <w:next w:val="Normal"/>
    <w:rsid w:val="007F0C09"/>
    <w:pPr>
      <w:spacing w:line="300" w:lineRule="exact"/>
      <w:jc w:val="both"/>
    </w:pPr>
    <w:rPr>
      <w:sz w:val="24"/>
    </w:rPr>
  </w:style>
  <w:style w:type="paragraph" w:customStyle="1" w:styleId="TableCaption">
    <w:name w:val="Table Caption"/>
    <w:basedOn w:val="Normal"/>
    <w:autoRedefine/>
    <w:rsid w:val="007F0C09"/>
    <w:pPr>
      <w:spacing w:before="240" w:after="160" w:line="220" w:lineRule="exact"/>
      <w:jc w:val="center"/>
    </w:pPr>
    <w:rPr>
      <w:sz w:val="18"/>
    </w:rPr>
  </w:style>
  <w:style w:type="paragraph" w:styleId="MessageHeader">
    <w:name w:val="Message Header"/>
    <w:basedOn w:val="Normal"/>
    <w:rsid w:val="007F0C0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customStyle="1" w:styleId="Author">
    <w:name w:val="Author"/>
    <w:basedOn w:val="Normal"/>
    <w:next w:val="Affiliation"/>
    <w:rsid w:val="007F0C09"/>
    <w:pPr>
      <w:keepNext/>
      <w:keepLines/>
      <w:suppressAutoHyphens/>
      <w:jc w:val="center"/>
    </w:pPr>
    <w:rPr>
      <w:sz w:val="22"/>
    </w:rPr>
  </w:style>
  <w:style w:type="paragraph" w:customStyle="1" w:styleId="Affiliation">
    <w:name w:val="Affiliation"/>
    <w:basedOn w:val="Normal"/>
    <w:next w:val="Abstract"/>
    <w:rsid w:val="007F0C09"/>
    <w:pPr>
      <w:spacing w:before="60" w:after="320"/>
      <w:jc w:val="center"/>
    </w:pPr>
    <w:rPr>
      <w:i/>
      <w:sz w:val="22"/>
    </w:rPr>
  </w:style>
  <w:style w:type="paragraph" w:customStyle="1" w:styleId="Abstract">
    <w:name w:val="Abstract"/>
    <w:basedOn w:val="Normal"/>
    <w:next w:val="Heading1"/>
    <w:rsid w:val="007F0C09"/>
    <w:pPr>
      <w:spacing w:before="120" w:after="120" w:line="260" w:lineRule="atLeast"/>
      <w:ind w:left="360" w:right="360"/>
      <w:jc w:val="both"/>
    </w:pPr>
    <w:rPr>
      <w:sz w:val="22"/>
    </w:rPr>
  </w:style>
  <w:style w:type="paragraph" w:styleId="Title">
    <w:name w:val="Title"/>
    <w:basedOn w:val="Normal"/>
    <w:next w:val="Author"/>
    <w:qFormat/>
    <w:rsid w:val="007F0C09"/>
    <w:pPr>
      <w:keepNext/>
      <w:keepLines/>
      <w:pageBreakBefore/>
      <w:suppressAutoHyphens/>
      <w:spacing w:before="240" w:after="400"/>
      <w:jc w:val="center"/>
    </w:pPr>
    <w:rPr>
      <w:b/>
      <w:caps/>
      <w:kern w:val="28"/>
      <w:sz w:val="24"/>
    </w:rPr>
  </w:style>
  <w:style w:type="paragraph" w:styleId="ListNumber">
    <w:name w:val="List Number"/>
    <w:basedOn w:val="Normal"/>
    <w:autoRedefine/>
    <w:rsid w:val="007F0C09"/>
    <w:pPr>
      <w:numPr>
        <w:numId w:val="5"/>
      </w:numPr>
      <w:spacing w:line="300" w:lineRule="exact"/>
      <w:jc w:val="both"/>
    </w:pPr>
    <w:rPr>
      <w:sz w:val="24"/>
    </w:rPr>
  </w:style>
  <w:style w:type="paragraph" w:styleId="ListBullet">
    <w:name w:val="List Bullet"/>
    <w:basedOn w:val="Normal"/>
    <w:autoRedefine/>
    <w:rsid w:val="007F0C09"/>
    <w:pPr>
      <w:widowControl w:val="0"/>
      <w:numPr>
        <w:numId w:val="3"/>
      </w:numPr>
      <w:tabs>
        <w:tab w:val="clear" w:pos="0"/>
        <w:tab w:val="num" w:pos="360"/>
      </w:tabs>
      <w:spacing w:line="300" w:lineRule="exact"/>
      <w:jc w:val="both"/>
    </w:pPr>
    <w:rPr>
      <w:sz w:val="24"/>
    </w:rPr>
  </w:style>
  <w:style w:type="paragraph" w:styleId="Caption">
    <w:name w:val="caption"/>
    <w:basedOn w:val="Normal"/>
    <w:next w:val="Normal"/>
    <w:qFormat/>
    <w:rsid w:val="007F0C09"/>
    <w:pPr>
      <w:tabs>
        <w:tab w:val="left" w:pos="5490"/>
      </w:tabs>
      <w:spacing w:after="80" w:line="260" w:lineRule="exact"/>
      <w:ind w:left="446" w:right="490"/>
      <w:jc w:val="both"/>
    </w:pPr>
  </w:style>
  <w:style w:type="paragraph" w:styleId="ListNumber2">
    <w:name w:val="List Number 2"/>
    <w:basedOn w:val="Normal"/>
    <w:rsid w:val="007F0C09"/>
    <w:pPr>
      <w:ind w:left="720" w:hanging="360"/>
    </w:pPr>
  </w:style>
  <w:style w:type="paragraph" w:styleId="ListContinue">
    <w:name w:val="List Continue"/>
    <w:basedOn w:val="Normal"/>
    <w:rsid w:val="007F0C09"/>
    <w:pPr>
      <w:ind w:left="360"/>
    </w:pPr>
  </w:style>
  <w:style w:type="paragraph" w:customStyle="1" w:styleId="NonumHead-1">
    <w:name w:val="NonumHead-1"/>
    <w:basedOn w:val="Normal"/>
    <w:next w:val="Normal"/>
    <w:autoRedefine/>
    <w:rsid w:val="007F0C09"/>
    <w:pPr>
      <w:keepNext/>
      <w:suppressAutoHyphens/>
      <w:spacing w:before="240" w:after="120"/>
      <w:ind w:right="360"/>
    </w:pPr>
    <w:rPr>
      <w:b/>
      <w:sz w:val="24"/>
    </w:rPr>
  </w:style>
  <w:style w:type="paragraph" w:customStyle="1" w:styleId="bibitem">
    <w:name w:val="bibitem"/>
    <w:basedOn w:val="ListNumber"/>
    <w:rsid w:val="007F0C09"/>
    <w:pPr>
      <w:numPr>
        <w:numId w:val="2"/>
      </w:numPr>
    </w:pPr>
  </w:style>
  <w:style w:type="paragraph" w:styleId="NormalIndent">
    <w:name w:val="Normal Indent"/>
    <w:basedOn w:val="Normal"/>
    <w:rsid w:val="007F0C09"/>
    <w:pPr>
      <w:ind w:left="720"/>
    </w:pPr>
  </w:style>
  <w:style w:type="paragraph" w:styleId="Header">
    <w:name w:val="header"/>
    <w:basedOn w:val="Normal"/>
    <w:rsid w:val="007F0C09"/>
    <w:pPr>
      <w:tabs>
        <w:tab w:val="center" w:pos="4320"/>
        <w:tab w:val="right" w:pos="8640"/>
      </w:tabs>
    </w:pPr>
  </w:style>
  <w:style w:type="paragraph" w:styleId="Footer">
    <w:name w:val="footer"/>
    <w:basedOn w:val="Normal"/>
    <w:rsid w:val="007F0C09"/>
    <w:pPr>
      <w:tabs>
        <w:tab w:val="center" w:pos="4320"/>
        <w:tab w:val="right" w:pos="8640"/>
      </w:tabs>
    </w:pPr>
  </w:style>
  <w:style w:type="paragraph" w:styleId="PlainText">
    <w:name w:val="Plain Text"/>
    <w:basedOn w:val="Normal"/>
    <w:rsid w:val="007F0C09"/>
    <w:rPr>
      <w:rFonts w:ascii="Courier New" w:hAnsi="Courier New"/>
    </w:rPr>
  </w:style>
  <w:style w:type="paragraph" w:styleId="FootnoteText">
    <w:name w:val="footnote text"/>
    <w:basedOn w:val="Normal"/>
    <w:autoRedefine/>
    <w:semiHidden/>
    <w:rsid w:val="007F0C09"/>
    <w:pPr>
      <w:ind w:left="144" w:hanging="144"/>
    </w:pPr>
  </w:style>
  <w:style w:type="character" w:styleId="FootnoteReference">
    <w:name w:val="footnote reference"/>
    <w:semiHidden/>
    <w:rsid w:val="007F0C09"/>
    <w:rPr>
      <w:vertAlign w:val="superscript"/>
    </w:rPr>
  </w:style>
  <w:style w:type="character" w:styleId="Hyperlink">
    <w:name w:val="Hyperlink"/>
    <w:rsid w:val="007F0C09"/>
    <w:rPr>
      <w:color w:val="0000FF"/>
      <w:u w:val="single"/>
    </w:rPr>
  </w:style>
  <w:style w:type="character" w:styleId="FollowedHyperlink">
    <w:name w:val="FollowedHyperlink"/>
    <w:rsid w:val="007F0C09"/>
    <w:rPr>
      <w:color w:val="800080"/>
      <w:u w:val="single"/>
    </w:rPr>
  </w:style>
  <w:style w:type="character" w:styleId="PageNumber">
    <w:name w:val="page number"/>
    <w:basedOn w:val="DefaultParagraphFont"/>
    <w:rsid w:val="007F0C09"/>
  </w:style>
  <w:style w:type="paragraph" w:styleId="BlockText">
    <w:name w:val="Block Text"/>
    <w:basedOn w:val="Normal"/>
    <w:rsid w:val="007F0C09"/>
    <w:pPr>
      <w:spacing w:after="120"/>
      <w:ind w:left="1440" w:right="1440"/>
    </w:pPr>
  </w:style>
  <w:style w:type="paragraph" w:styleId="BodyText">
    <w:name w:val="Body Text"/>
    <w:basedOn w:val="Normal"/>
    <w:rsid w:val="007F0C09"/>
    <w:pPr>
      <w:spacing w:after="120"/>
    </w:pPr>
  </w:style>
  <w:style w:type="paragraph" w:styleId="BodyTextIndent">
    <w:name w:val="Body Text Indent"/>
    <w:basedOn w:val="Normal"/>
    <w:rsid w:val="007F0C09"/>
    <w:pPr>
      <w:spacing w:after="120"/>
      <w:ind w:left="360"/>
    </w:pPr>
  </w:style>
  <w:style w:type="paragraph" w:styleId="CommentText">
    <w:name w:val="annotation text"/>
    <w:basedOn w:val="Normal"/>
    <w:semiHidden/>
    <w:rsid w:val="007F0C09"/>
  </w:style>
  <w:style w:type="paragraph" w:styleId="Date">
    <w:name w:val="Date"/>
    <w:basedOn w:val="Normal"/>
    <w:next w:val="Normal"/>
    <w:rsid w:val="007F0C09"/>
  </w:style>
  <w:style w:type="paragraph" w:styleId="DocumentMap">
    <w:name w:val="Document Map"/>
    <w:basedOn w:val="Normal"/>
    <w:semiHidden/>
    <w:rsid w:val="007F0C09"/>
    <w:pPr>
      <w:shd w:val="clear" w:color="auto" w:fill="000080"/>
    </w:pPr>
    <w:rPr>
      <w:rFonts w:ascii="Tahoma" w:hAnsi="Tahoma"/>
    </w:rPr>
  </w:style>
  <w:style w:type="paragraph" w:styleId="EndnoteText">
    <w:name w:val="endnote text"/>
    <w:basedOn w:val="Normal"/>
    <w:semiHidden/>
    <w:rsid w:val="007F0C09"/>
  </w:style>
  <w:style w:type="paragraph" w:styleId="Index1">
    <w:name w:val="index 1"/>
    <w:basedOn w:val="Normal"/>
    <w:next w:val="Normal"/>
    <w:autoRedefine/>
    <w:semiHidden/>
    <w:rsid w:val="007F0C09"/>
    <w:pPr>
      <w:ind w:left="200" w:hanging="200"/>
    </w:pPr>
  </w:style>
  <w:style w:type="paragraph" w:styleId="Index2">
    <w:name w:val="index 2"/>
    <w:basedOn w:val="Normal"/>
    <w:next w:val="Normal"/>
    <w:autoRedefine/>
    <w:semiHidden/>
    <w:rsid w:val="007F0C09"/>
    <w:pPr>
      <w:ind w:left="400" w:hanging="200"/>
    </w:pPr>
  </w:style>
  <w:style w:type="paragraph" w:styleId="Index3">
    <w:name w:val="index 3"/>
    <w:basedOn w:val="Normal"/>
    <w:next w:val="Normal"/>
    <w:autoRedefine/>
    <w:semiHidden/>
    <w:rsid w:val="007F0C09"/>
    <w:pPr>
      <w:ind w:left="600" w:hanging="200"/>
    </w:pPr>
  </w:style>
  <w:style w:type="paragraph" w:styleId="Index4">
    <w:name w:val="index 4"/>
    <w:basedOn w:val="Normal"/>
    <w:next w:val="Normal"/>
    <w:autoRedefine/>
    <w:semiHidden/>
    <w:rsid w:val="007F0C09"/>
    <w:pPr>
      <w:ind w:left="800" w:hanging="200"/>
    </w:pPr>
  </w:style>
  <w:style w:type="paragraph" w:styleId="Index5">
    <w:name w:val="index 5"/>
    <w:basedOn w:val="Normal"/>
    <w:next w:val="Normal"/>
    <w:autoRedefine/>
    <w:semiHidden/>
    <w:rsid w:val="007F0C09"/>
    <w:pPr>
      <w:ind w:left="1000" w:hanging="200"/>
    </w:pPr>
  </w:style>
  <w:style w:type="paragraph" w:styleId="Index6">
    <w:name w:val="index 6"/>
    <w:basedOn w:val="Normal"/>
    <w:next w:val="Normal"/>
    <w:autoRedefine/>
    <w:semiHidden/>
    <w:rsid w:val="007F0C09"/>
    <w:pPr>
      <w:ind w:left="1200" w:hanging="200"/>
    </w:pPr>
  </w:style>
  <w:style w:type="paragraph" w:styleId="Index7">
    <w:name w:val="index 7"/>
    <w:basedOn w:val="Normal"/>
    <w:next w:val="Normal"/>
    <w:autoRedefine/>
    <w:semiHidden/>
    <w:rsid w:val="007F0C09"/>
    <w:pPr>
      <w:ind w:left="1400" w:hanging="200"/>
    </w:pPr>
  </w:style>
  <w:style w:type="paragraph" w:styleId="Index8">
    <w:name w:val="index 8"/>
    <w:basedOn w:val="Normal"/>
    <w:next w:val="Normal"/>
    <w:autoRedefine/>
    <w:semiHidden/>
    <w:rsid w:val="007F0C09"/>
    <w:pPr>
      <w:ind w:left="1600" w:hanging="200"/>
    </w:pPr>
  </w:style>
  <w:style w:type="paragraph" w:styleId="Index9">
    <w:name w:val="index 9"/>
    <w:basedOn w:val="Normal"/>
    <w:next w:val="Normal"/>
    <w:autoRedefine/>
    <w:semiHidden/>
    <w:rsid w:val="007F0C09"/>
    <w:pPr>
      <w:ind w:left="1800" w:hanging="200"/>
    </w:pPr>
  </w:style>
  <w:style w:type="paragraph" w:styleId="IndexHeading">
    <w:name w:val="index heading"/>
    <w:basedOn w:val="Normal"/>
    <w:next w:val="Index1"/>
    <w:semiHidden/>
    <w:rsid w:val="007F0C09"/>
    <w:rPr>
      <w:rFonts w:ascii="Arial" w:hAnsi="Arial"/>
      <w:b/>
    </w:rPr>
  </w:style>
  <w:style w:type="paragraph" w:customStyle="1" w:styleId="StyleHeading1SectionBefore0pt">
    <w:name w:val="Style Heading 1Section + Before:  0 pt"/>
    <w:basedOn w:val="Heading1"/>
    <w:autoRedefine/>
    <w:rsid w:val="007F0C09"/>
    <w:pPr>
      <w:numPr>
        <w:numId w:val="1"/>
      </w:numPr>
      <w:spacing w:before="0"/>
    </w:pPr>
    <w:rPr>
      <w:bCs/>
    </w:rPr>
  </w:style>
  <w:style w:type="paragraph" w:styleId="MacroText">
    <w:name w:val="macro"/>
    <w:semiHidden/>
    <w:rsid w:val="007F0C09"/>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paragraph" w:styleId="NoteHeading">
    <w:name w:val="Note Heading"/>
    <w:basedOn w:val="Normal"/>
    <w:next w:val="Normal"/>
    <w:rsid w:val="007F0C09"/>
  </w:style>
  <w:style w:type="paragraph" w:styleId="TableofAuthorities">
    <w:name w:val="table of authorities"/>
    <w:basedOn w:val="Normal"/>
    <w:next w:val="Normal"/>
    <w:semiHidden/>
    <w:rsid w:val="007F0C09"/>
    <w:pPr>
      <w:ind w:left="200" w:hanging="200"/>
    </w:pPr>
  </w:style>
  <w:style w:type="paragraph" w:styleId="TableofFigures">
    <w:name w:val="table of figures"/>
    <w:basedOn w:val="Normal"/>
    <w:next w:val="Normal"/>
    <w:semiHidden/>
    <w:rsid w:val="007F0C09"/>
    <w:pPr>
      <w:ind w:left="400" w:hanging="400"/>
    </w:pPr>
  </w:style>
  <w:style w:type="paragraph" w:styleId="TOAHeading">
    <w:name w:val="toa heading"/>
    <w:basedOn w:val="Normal"/>
    <w:next w:val="Normal"/>
    <w:semiHidden/>
    <w:rsid w:val="007F0C09"/>
    <w:pPr>
      <w:spacing w:before="120"/>
    </w:pPr>
    <w:rPr>
      <w:rFonts w:ascii="Arial" w:hAnsi="Arial"/>
      <w:b/>
      <w:sz w:val="24"/>
    </w:rPr>
  </w:style>
  <w:style w:type="paragraph" w:styleId="TOC1">
    <w:name w:val="toc 1"/>
    <w:basedOn w:val="Normal"/>
    <w:next w:val="Normal"/>
    <w:autoRedefine/>
    <w:semiHidden/>
    <w:rsid w:val="007F0C09"/>
  </w:style>
  <w:style w:type="paragraph" w:styleId="TOC2">
    <w:name w:val="toc 2"/>
    <w:basedOn w:val="Normal"/>
    <w:next w:val="Normal"/>
    <w:autoRedefine/>
    <w:semiHidden/>
    <w:rsid w:val="007F0C09"/>
    <w:pPr>
      <w:ind w:left="200"/>
    </w:pPr>
  </w:style>
  <w:style w:type="paragraph" w:styleId="TOC3">
    <w:name w:val="toc 3"/>
    <w:basedOn w:val="Normal"/>
    <w:next w:val="Normal"/>
    <w:autoRedefine/>
    <w:semiHidden/>
    <w:rsid w:val="007F0C09"/>
    <w:pPr>
      <w:ind w:left="400"/>
    </w:pPr>
  </w:style>
  <w:style w:type="paragraph" w:customStyle="1" w:styleId="Equation">
    <w:name w:val="Equation"/>
    <w:basedOn w:val="Normal"/>
    <w:next w:val="Normal"/>
    <w:autoRedefine/>
    <w:qFormat/>
    <w:rsid w:val="007F0C09"/>
    <w:pPr>
      <w:tabs>
        <w:tab w:val="center" w:pos="4752"/>
        <w:tab w:val="right" w:pos="9504"/>
      </w:tabs>
      <w:autoSpaceDE w:val="0"/>
      <w:autoSpaceDN w:val="0"/>
      <w:spacing w:before="140" w:after="140"/>
    </w:pPr>
    <w:rPr>
      <w:sz w:val="24"/>
    </w:rPr>
  </w:style>
  <w:style w:type="paragraph" w:customStyle="1" w:styleId="TextIndent">
    <w:name w:val="Text Indent"/>
    <w:rsid w:val="007F0C09"/>
    <w:pPr>
      <w:spacing w:line="300" w:lineRule="exact"/>
      <w:ind w:firstLine="360"/>
      <w:jc w:val="both"/>
    </w:pPr>
    <w:rPr>
      <w:sz w:val="24"/>
      <w:lang w:eastAsia="en-US"/>
    </w:rPr>
  </w:style>
  <w:style w:type="paragraph" w:customStyle="1" w:styleId="Table">
    <w:name w:val="Table"/>
    <w:basedOn w:val="Normal"/>
    <w:autoRedefine/>
    <w:rsid w:val="007F0C09"/>
    <w:pPr>
      <w:spacing w:line="240" w:lineRule="exact"/>
      <w:ind w:left="-86" w:right="-144"/>
    </w:pPr>
  </w:style>
  <w:style w:type="paragraph" w:customStyle="1" w:styleId="Text">
    <w:name w:val="Text"/>
    <w:basedOn w:val="Normal"/>
    <w:autoRedefine/>
    <w:rsid w:val="007F0C09"/>
    <w:pPr>
      <w:tabs>
        <w:tab w:val="right" w:pos="4500"/>
      </w:tabs>
      <w:spacing w:line="260" w:lineRule="exact"/>
      <w:jc w:val="both"/>
    </w:pPr>
  </w:style>
  <w:style w:type="paragraph" w:customStyle="1" w:styleId="AList">
    <w:name w:val="AList"/>
    <w:basedOn w:val="Normal"/>
    <w:autoRedefine/>
    <w:rsid w:val="007F0C09"/>
    <w:pPr>
      <w:numPr>
        <w:numId w:val="4"/>
      </w:numPr>
      <w:tabs>
        <w:tab w:val="clear" w:pos="0"/>
        <w:tab w:val="left" w:pos="360"/>
      </w:tabs>
      <w:spacing w:line="260" w:lineRule="exact"/>
      <w:jc w:val="both"/>
    </w:pPr>
    <w:rPr>
      <w:lang w:eastAsia="ja-JP"/>
    </w:rPr>
  </w:style>
  <w:style w:type="paragraph" w:customStyle="1" w:styleId="StyleHeading2SubsectionBefore0pt">
    <w:name w:val="Style Heading 2Subsection + Before:  0 pt"/>
    <w:basedOn w:val="Heading2"/>
    <w:autoRedefine/>
    <w:rsid w:val="007F0C09"/>
    <w:pPr>
      <w:numPr>
        <w:numId w:val="1"/>
      </w:numPr>
      <w:spacing w:before="0"/>
    </w:pPr>
    <w:rPr>
      <w:bCs/>
      <w:iCs/>
    </w:rPr>
  </w:style>
  <w:style w:type="paragraph" w:styleId="BalloonText">
    <w:name w:val="Balloon Text"/>
    <w:basedOn w:val="Normal"/>
    <w:semiHidden/>
    <w:rsid w:val="007F0C09"/>
    <w:rPr>
      <w:rFonts w:ascii="Helvetica" w:hAnsi="Helvetica"/>
      <w:sz w:val="16"/>
      <w:szCs w:val="16"/>
    </w:rPr>
  </w:style>
  <w:style w:type="paragraph" w:customStyle="1" w:styleId="normal0">
    <w:name w:val="normal"/>
    <w:rsid w:val="002D57B3"/>
    <w:pPr>
      <w:widowControl w:val="0"/>
      <w:pBdr>
        <w:top w:val="nil"/>
        <w:left w:val="nil"/>
        <w:bottom w:val="nil"/>
        <w:right w:val="nil"/>
        <w:between w:val="nil"/>
      </w:pBdr>
    </w:pPr>
    <w:rPr>
      <w:rFonts w:ascii="Cambria" w:eastAsia="Cambria" w:hAnsi="Cambria" w:cs="Cambria"/>
      <w:color w:val="000000"/>
      <w:sz w:val="24"/>
      <w:szCs w:val="24"/>
    </w:rPr>
  </w:style>
  <w:style w:type="paragraph" w:customStyle="1" w:styleId="Author-Group">
    <w:name w:val="Author-Group"/>
    <w:basedOn w:val="Normal"/>
    <w:link w:val="Author-GroupChar"/>
    <w:qFormat/>
    <w:rsid w:val="00F51704"/>
    <w:pPr>
      <w:spacing w:before="100" w:line="300" w:lineRule="exact"/>
      <w:jc w:val="both"/>
    </w:pPr>
    <w:rPr>
      <w:rFonts w:ascii="Helvetica-Light" w:hAnsi="Helvetica-Light"/>
      <w:iCs/>
      <w:sz w:val="24"/>
      <w:szCs w:val="24"/>
    </w:rPr>
  </w:style>
  <w:style w:type="paragraph" w:customStyle="1" w:styleId="Author-Affiliation">
    <w:name w:val="Author-Affiliation"/>
    <w:basedOn w:val="Normal"/>
    <w:link w:val="Author-AffiliationChar"/>
    <w:qFormat/>
    <w:rsid w:val="00F51704"/>
    <w:pPr>
      <w:spacing w:before="100" w:after="52" w:line="240" w:lineRule="exact"/>
      <w:jc w:val="both"/>
    </w:pPr>
    <w:rPr>
      <w:rFonts w:ascii="Helvetica-Light" w:hAnsi="Helvetica-Light"/>
      <w:iCs/>
      <w:sz w:val="18"/>
      <w:szCs w:val="18"/>
    </w:rPr>
  </w:style>
  <w:style w:type="character" w:customStyle="1" w:styleId="Author-GroupChar">
    <w:name w:val="Author-Group Char"/>
    <w:basedOn w:val="DefaultParagraphFont"/>
    <w:link w:val="Author-Group"/>
    <w:rsid w:val="00F51704"/>
    <w:rPr>
      <w:rFonts w:ascii="Helvetica-Light" w:hAnsi="Helvetica-Light"/>
      <w:iCs/>
      <w:sz w:val="24"/>
      <w:szCs w:val="24"/>
      <w:lang w:eastAsia="en-US"/>
    </w:rPr>
  </w:style>
  <w:style w:type="character" w:customStyle="1" w:styleId="Author-AffiliationChar">
    <w:name w:val="Author-Affiliation Char"/>
    <w:basedOn w:val="DefaultParagraphFont"/>
    <w:link w:val="Author-Affiliation"/>
    <w:rsid w:val="00F51704"/>
    <w:rPr>
      <w:rFonts w:ascii="Helvetica-Light" w:hAnsi="Helvetica-Light"/>
      <w:iCs/>
      <w:sz w:val="18"/>
      <w:szCs w:val="18"/>
      <w:lang w:eastAsia="en-US"/>
    </w:rPr>
  </w:style>
  <w:style w:type="paragraph" w:customStyle="1" w:styleId="EndNoteBibliographyTitle">
    <w:name w:val="EndNote Bibliography Title"/>
    <w:basedOn w:val="Normal"/>
    <w:rsid w:val="00B875D1"/>
    <w:pPr>
      <w:jc w:val="center"/>
    </w:pPr>
    <w:rPr>
      <w:sz w:val="16"/>
    </w:rPr>
  </w:style>
  <w:style w:type="paragraph" w:customStyle="1" w:styleId="EndNoteBibliography">
    <w:name w:val="EndNote Bibliography"/>
    <w:basedOn w:val="Normal"/>
    <w:rsid w:val="00B875D1"/>
    <w:pPr>
      <w:jc w:val="both"/>
    </w:pPr>
    <w:rPr>
      <w:sz w:val="16"/>
    </w:rPr>
  </w:style>
  <w:style w:type="paragraph" w:customStyle="1" w:styleId="para-first">
    <w:name w:val="para-first"/>
    <w:basedOn w:val="Normal"/>
    <w:link w:val="para-firstChar"/>
    <w:qFormat/>
    <w:rsid w:val="00B1769D"/>
    <w:pPr>
      <w:spacing w:line="220" w:lineRule="exact"/>
      <w:jc w:val="both"/>
    </w:pPr>
    <w:rPr>
      <w:sz w:val="16"/>
      <w:szCs w:val="16"/>
    </w:rPr>
  </w:style>
  <w:style w:type="paragraph" w:customStyle="1" w:styleId="para">
    <w:name w:val="para"/>
    <w:basedOn w:val="Normal"/>
    <w:link w:val="paraChar"/>
    <w:qFormat/>
    <w:rsid w:val="00B1769D"/>
    <w:pPr>
      <w:spacing w:line="220" w:lineRule="exact"/>
      <w:ind w:firstLine="170"/>
      <w:jc w:val="both"/>
    </w:pPr>
    <w:rPr>
      <w:sz w:val="16"/>
      <w:szCs w:val="16"/>
    </w:rPr>
  </w:style>
  <w:style w:type="character" w:customStyle="1" w:styleId="para-firstChar">
    <w:name w:val="para-first Char"/>
    <w:basedOn w:val="DefaultParagraphFont"/>
    <w:link w:val="para-first"/>
    <w:rsid w:val="00B1769D"/>
    <w:rPr>
      <w:sz w:val="16"/>
      <w:szCs w:val="16"/>
      <w:lang w:eastAsia="en-US"/>
    </w:rPr>
  </w:style>
  <w:style w:type="character" w:customStyle="1" w:styleId="paraChar">
    <w:name w:val="para Char"/>
    <w:basedOn w:val="DefaultParagraphFont"/>
    <w:link w:val="para"/>
    <w:rsid w:val="00B1769D"/>
    <w:rPr>
      <w:sz w:val="16"/>
      <w:szCs w:val="16"/>
      <w:lang w:eastAsia="en-US"/>
    </w:rPr>
  </w:style>
  <w:style w:type="paragraph" w:customStyle="1" w:styleId="FigureCaption">
    <w:name w:val="&lt;Figure Caption&gt;"/>
    <w:basedOn w:val="Normal"/>
    <w:rsid w:val="0071453A"/>
    <w:pPr>
      <w:spacing w:before="290" w:after="240" w:line="180" w:lineRule="exact"/>
      <w:jc w:val="both"/>
    </w:pPr>
    <w:rPr>
      <w:sz w:val="14"/>
      <w:szCs w:val="24"/>
    </w:rPr>
  </w:style>
  <w:style w:type="character" w:customStyle="1" w:styleId="Heading3Char">
    <w:name w:val="Heading 3 Char"/>
    <w:aliases w:val="Subsubsection Char"/>
    <w:basedOn w:val="para-firstChar"/>
    <w:link w:val="Heading3"/>
    <w:rsid w:val="0071453A"/>
    <w:rPr>
      <w:i/>
      <w:sz w:val="24"/>
      <w:szCs w:val="16"/>
      <w:lang w:eastAsia="en-US"/>
    </w:rPr>
  </w:style>
  <w:style w:type="paragraph" w:styleId="ListParagraph">
    <w:name w:val="List Paragraph"/>
    <w:basedOn w:val="Normal"/>
    <w:uiPriority w:val="34"/>
    <w:qFormat/>
    <w:rsid w:val="0071453A"/>
    <w:pPr>
      <w:ind w:left="720"/>
    </w:pPr>
    <w:rPr>
      <w:rFonts w:asciiTheme="minorHAnsi" w:eastAsiaTheme="minorEastAsia" w:hAnsiTheme="minorHAnsi" w:cstheme="minorBidi"/>
      <w:sz w:val="24"/>
      <w:szCs w:val="24"/>
    </w:rPr>
  </w:style>
  <w:style w:type="paragraph" w:customStyle="1" w:styleId="NumberedList">
    <w:name w:val="Numbered List"/>
    <w:basedOn w:val="Normal"/>
    <w:rsid w:val="007135D5"/>
    <w:pPr>
      <w:numPr>
        <w:numId w:val="17"/>
      </w:numPr>
      <w:tabs>
        <w:tab w:val="clear" w:pos="720"/>
        <w:tab w:val="left" w:pos="560"/>
      </w:tabs>
      <w:spacing w:before="60" w:line="220" w:lineRule="exact"/>
      <w:ind w:left="560" w:hanging="390"/>
      <w:jc w:val="both"/>
    </w:pPr>
    <w:rPr>
      <w:sz w:val="18"/>
      <w:szCs w:val="24"/>
    </w:rPr>
  </w:style>
  <w:style w:type="paragraph" w:customStyle="1" w:styleId="AckText">
    <w:name w:val="Ack Text"/>
    <w:basedOn w:val="Normal"/>
    <w:rsid w:val="007135D5"/>
    <w:pPr>
      <w:spacing w:line="220" w:lineRule="exact"/>
      <w:jc w:val="both"/>
    </w:pPr>
    <w:rPr>
      <w:sz w:val="18"/>
      <w:szCs w:val="24"/>
    </w:rPr>
  </w:style>
  <w:style w:type="paragraph" w:customStyle="1" w:styleId="RefHead">
    <w:name w:val="Ref Head"/>
    <w:basedOn w:val="Normal"/>
    <w:rsid w:val="007135D5"/>
    <w:pPr>
      <w:spacing w:before="360" w:after="50" w:line="240" w:lineRule="exact"/>
      <w:outlineLvl w:val="0"/>
    </w:pPr>
    <w:rPr>
      <w:rFonts w:ascii="Helvetica" w:hAnsi="Helvetica"/>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amp.pharm.mssm.edu/public/L1000CDS_download" TargetMode="External"/><Relationship Id="rId12" Type="http://schemas.openxmlformats.org/officeDocument/2006/relationships/image" Target="media/image1.emf"/><Relationship Id="rId13" Type="http://schemas.openxmlformats.org/officeDocument/2006/relationships/oleObject" Target="embeddings/oleObject1.bin"/><Relationship Id="rId14" Type="http://schemas.openxmlformats.org/officeDocument/2006/relationships/image" Target="media/image2.emf"/><Relationship Id="rId15" Type="http://schemas.openxmlformats.org/officeDocument/2006/relationships/oleObject" Target="embeddings/oleObject2.bin"/><Relationship Id="rId16" Type="http://schemas.openxmlformats.org/officeDocument/2006/relationships/image" Target="media/image3.emf"/><Relationship Id="rId17" Type="http://schemas.openxmlformats.org/officeDocument/2006/relationships/oleObject" Target="embeddings/oleObject3.bin"/><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hodos:Library:Application%20Support:Microsoft:Office:User%20Templates:My%20Templates:psb-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psb-template.dot</Template>
  <TotalTime>31</TotalTime>
  <Pages>10</Pages>
  <Words>9040</Words>
  <Characters>51533</Characters>
  <Application>Microsoft Macintosh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ws-procs11x8.5</vt:lpstr>
    </vt:vector>
  </TitlesOfParts>
  <Company>World Scientific Publishing</Company>
  <LinksUpToDate>false</LinksUpToDate>
  <CharactersWithSpaces>60453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ws-procs11x8.5</dc:title>
  <dc:subject/>
  <dc:creator>Rachel Hodos</dc:creator>
  <cp:keywords/>
  <dc:description/>
  <cp:lastModifiedBy>Rachel Hodos</cp:lastModifiedBy>
  <cp:revision>63</cp:revision>
  <cp:lastPrinted>2010-02-22T15:08:00Z</cp:lastPrinted>
  <dcterms:created xsi:type="dcterms:W3CDTF">2017-07-29T19:33:00Z</dcterms:created>
  <dcterms:modified xsi:type="dcterms:W3CDTF">2017-07-30T03:28:00Z</dcterms:modified>
</cp:coreProperties>
</file>